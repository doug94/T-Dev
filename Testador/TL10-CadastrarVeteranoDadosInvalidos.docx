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8011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8011AB">
              <w:rPr>
                <w:rFonts w:ascii="Arial" w:hAnsi="Arial" w:cs="Arial"/>
                <w:sz w:val="24"/>
                <w:szCs w:val="24"/>
              </w:rPr>
              <w:t>B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 xml:space="preserve">veteranos: utilizando </w:t>
            </w:r>
            <w:r w:rsidR="001346D9">
              <w:rPr>
                <w:rFonts w:ascii="Arial" w:hAnsi="Arial" w:cs="Arial"/>
                <w:sz w:val="24"/>
                <w:szCs w:val="24"/>
              </w:rPr>
              <w:t>dados inválidos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46D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Este teste foi projetado levando em conta que a validação desenvolvida seria feita a nível de botão, por isso, neste teste consideramos somente</w:t>
            </w:r>
            <w:r w:rsidR="00587AB6">
              <w:rPr>
                <w:b/>
                <w:bCs/>
                <w:color w:val="FF0000"/>
                <w:sz w:val="24"/>
              </w:rPr>
              <w:t xml:space="preserve"> a validação pelo botão e não por campo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9C27E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C27E8" w:rsidRDefault="009C27E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9C27E8">
              <w:rPr>
                <w:b/>
                <w:bCs/>
                <w:color w:val="FF0000"/>
                <w:sz w:val="24"/>
              </w:rPr>
              <w:t>FAIL – falhou em validar campos invalidos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C27E8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9C27E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9C27E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9C27E8" w:rsidP="005C1A8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válido. Utilizar </w:t>
            </w:r>
            <w:r w:rsidR="001346D9">
              <w:rPr>
                <w:rFonts w:ascii="Arial" w:hAnsi="Arial" w:cs="Arial"/>
                <w:sz w:val="24"/>
                <w:szCs w:val="24"/>
              </w:rPr>
              <w:t>“batata”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C27E8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João1234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C27E8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sobrenome.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Silva123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C27E8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6D9" w:rsidRPr="005F4E04" w:rsidRDefault="001346D9" w:rsidP="001346D9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aparece, alertando sobre cada um dos campos inválidos. A mensagem deve informar, que no campo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somente são permitidos números, enquanto nos campos de nome e sobrenome somente letras são permitidos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9C27E8" w:rsidP="00A763EC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00" w:rsidRDefault="00E60500">
      <w:r>
        <w:separator/>
      </w:r>
    </w:p>
  </w:endnote>
  <w:endnote w:type="continuationSeparator" w:id="0">
    <w:p w:rsidR="00E60500" w:rsidRDefault="00E6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27E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C27E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00" w:rsidRDefault="00E60500">
      <w:r>
        <w:separator/>
      </w:r>
    </w:p>
  </w:footnote>
  <w:footnote w:type="continuationSeparator" w:id="0">
    <w:p w:rsidR="00E60500" w:rsidRDefault="00E60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346D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AB6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11AB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27E8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60500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4CF9"/>
    <w:rsid w:val="00F222C8"/>
    <w:rsid w:val="00F30EEB"/>
    <w:rsid w:val="00F45076"/>
    <w:rsid w:val="00F909B2"/>
    <w:rsid w:val="00FB7964"/>
    <w:rsid w:val="00FC1914"/>
    <w:rsid w:val="00FC58BC"/>
    <w:rsid w:val="00FE7760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7</cp:revision>
  <cp:lastPrinted>2003-10-06T11:49:00Z</cp:lastPrinted>
  <dcterms:created xsi:type="dcterms:W3CDTF">2017-05-23T22:01:00Z</dcterms:created>
  <dcterms:modified xsi:type="dcterms:W3CDTF">2017-05-24T00:52:00Z</dcterms:modified>
</cp:coreProperties>
</file>