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25D28" w:rsidP="005C1A8C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5C1A8C">
              <w:rPr>
                <w:rFonts w:ascii="Arial" w:hAnsi="Arial" w:cs="Arial"/>
                <w:sz w:val="24"/>
                <w:szCs w:val="24"/>
              </w:rPr>
              <w:t>10A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veteranos: utilizando dados coerentes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 w:rsidP="005C1A8C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0</w:t>
            </w:r>
            <w:r w:rsidR="005C1A8C">
              <w:rPr>
                <w:rFonts w:ascii="Arial" w:hAnsi="Arial" w:cs="Arial"/>
                <w:sz w:val="24"/>
                <w:szCs w:val="24"/>
              </w:rPr>
              <w:t>10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–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veteranos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5C1A8C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O objetivo deste teste é verificar se é possível cadastrar um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Usuário logado no sistema</w:t>
            </w:r>
            <w:r w:rsidR="00004B35">
              <w:rPr>
                <w:rFonts w:ascii="Arial" w:hAnsi="Arial" w:cs="Arial"/>
                <w:sz w:val="24"/>
                <w:szCs w:val="24"/>
              </w:rPr>
              <w:t xml:space="preserve"> (admin)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9E48E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5C1A8C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5C1A8C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9E48ED" w:rsidRDefault="009E48ED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9E48ED">
              <w:rPr>
                <w:b/>
                <w:bCs/>
                <w:color w:val="FF0000"/>
                <w:sz w:val="24"/>
              </w:rPr>
              <w:t>Warning – precisa avisar que o veteran foi cadastrado com sucesso</w:t>
            </w:r>
            <w:bookmarkStart w:id="0" w:name="_GoBack"/>
            <w:bookmarkEnd w:id="0"/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9E48ED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Realizar o login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>Login é realizado com sucesso</w:t>
            </w:r>
          </w:p>
        </w:tc>
        <w:tc>
          <w:tcPr>
            <w:tcW w:w="714" w:type="dxa"/>
          </w:tcPr>
          <w:p w:rsidR="00DF1585" w:rsidRDefault="009E48E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FB7964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</w:t>
            </w:r>
            <w:r w:rsidR="005C1A8C">
              <w:rPr>
                <w:rFonts w:ascii="Arial" w:hAnsi="Arial" w:cs="Arial"/>
                <w:sz w:val="24"/>
                <w:szCs w:val="24"/>
              </w:rPr>
              <w:t>de “Gerenciar Veteranos”</w:t>
            </w:r>
          </w:p>
        </w:tc>
        <w:tc>
          <w:tcPr>
            <w:tcW w:w="5596" w:type="dxa"/>
          </w:tcPr>
          <w:p w:rsidR="00DF1585" w:rsidRPr="00FB796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gerenciamos de veteranos é aberta</w:t>
            </w:r>
          </w:p>
        </w:tc>
        <w:tc>
          <w:tcPr>
            <w:tcW w:w="714" w:type="dxa"/>
          </w:tcPr>
          <w:p w:rsidR="00DF1585" w:rsidRDefault="009E48E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C1A8C" w:rsidRDefault="005C1A8C" w:rsidP="005C1A8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C1A8C" w:rsidRPr="00FB7964" w:rsidRDefault="005C1A8C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 Novo Veterano”</w:t>
            </w:r>
          </w:p>
        </w:tc>
        <w:tc>
          <w:tcPr>
            <w:tcW w:w="5596" w:type="dxa"/>
          </w:tcPr>
          <w:p w:rsidR="005C1A8C" w:rsidRPr="005F4E0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cadastro de veterano é apresentada</w:t>
            </w:r>
          </w:p>
        </w:tc>
        <w:tc>
          <w:tcPr>
            <w:tcW w:w="714" w:type="dxa"/>
          </w:tcPr>
          <w:p w:rsidR="005C1A8C" w:rsidRDefault="009E48ED" w:rsidP="005C1A8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C1A8C" w:rsidRDefault="005C1A8C" w:rsidP="005C1A8C">
            <w:pPr>
              <w:pStyle w:val="RowHeadings"/>
              <w:spacing w:before="80" w:after="80"/>
            </w:pPr>
          </w:p>
        </w:tc>
      </w:tr>
      <w:tr w:rsidR="005C1A8C" w:rsidT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A763E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um cpf válido. Utilizar 226631020</w:t>
            </w:r>
            <w:r w:rsidRPr="005C1A8C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9E48ED" w:rsidP="00A763E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um nome. Utilizar “João”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9E48ED" w:rsidP="00A763E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um sobrenome. Utilizar “Silva”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9E48ED" w:rsidP="00A763EC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063C04" w:rsidTr="00063C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3C04" w:rsidRDefault="00063C04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3C04" w:rsidRPr="00FB7964" w:rsidRDefault="00063C04" w:rsidP="00A763E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Pr="005F4E04" w:rsidRDefault="00A96942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aparece: “Veterano cadastrado com sucesso”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063C04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9E48ED" w:rsidP="00A763EC">
            <w:pPr>
              <w:pStyle w:val="RowHeadings"/>
              <w:spacing w:before="80" w:after="80"/>
            </w:pPr>
            <w:r>
              <w:t>X</w:t>
            </w:r>
          </w:p>
        </w:tc>
      </w:tr>
    </w:tbl>
    <w:p w:rsidR="005C1A8C" w:rsidRDefault="005C1A8C" w:rsidP="005C1A8C">
      <w:pPr>
        <w:pStyle w:val="bp"/>
        <w:spacing w:before="0" w:after="0"/>
      </w:pPr>
    </w:p>
    <w:p w:rsidR="005C1A8C" w:rsidRDefault="005C1A8C" w:rsidP="005C1A8C">
      <w:pPr>
        <w:pStyle w:val="bp"/>
        <w:spacing w:before="0" w:after="0"/>
      </w:pPr>
    </w:p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F20" w:rsidRDefault="002C4F20">
      <w:r>
        <w:separator/>
      </w:r>
    </w:p>
  </w:endnote>
  <w:endnote w:type="continuationSeparator" w:id="0">
    <w:p w:rsidR="002C4F20" w:rsidRDefault="002C4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48ED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E48ED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F20" w:rsidRDefault="002C4F20">
      <w:r>
        <w:separator/>
      </w:r>
    </w:p>
  </w:footnote>
  <w:footnote w:type="continuationSeparator" w:id="0">
    <w:p w:rsidR="002C4F20" w:rsidRDefault="002C4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04B35"/>
    <w:rsid w:val="00024113"/>
    <w:rsid w:val="000278E8"/>
    <w:rsid w:val="00036ABF"/>
    <w:rsid w:val="00037A8E"/>
    <w:rsid w:val="000449EF"/>
    <w:rsid w:val="0004651B"/>
    <w:rsid w:val="00063C04"/>
    <w:rsid w:val="00090A99"/>
    <w:rsid w:val="00096482"/>
    <w:rsid w:val="000D5952"/>
    <w:rsid w:val="000E3C24"/>
    <w:rsid w:val="000F4382"/>
    <w:rsid w:val="00125D28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C4F20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C1A8C"/>
    <w:rsid w:val="005E1449"/>
    <w:rsid w:val="005E2ADA"/>
    <w:rsid w:val="005F0EB8"/>
    <w:rsid w:val="005F4E04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E48ED"/>
    <w:rsid w:val="00A11301"/>
    <w:rsid w:val="00A30AD6"/>
    <w:rsid w:val="00A37650"/>
    <w:rsid w:val="00A46037"/>
    <w:rsid w:val="00A6090E"/>
    <w:rsid w:val="00A72B6A"/>
    <w:rsid w:val="00A739C2"/>
    <w:rsid w:val="00A857E6"/>
    <w:rsid w:val="00A96942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784F"/>
    <w:rsid w:val="00C05D0A"/>
    <w:rsid w:val="00C070A0"/>
    <w:rsid w:val="00C07137"/>
    <w:rsid w:val="00C074E2"/>
    <w:rsid w:val="00C229AB"/>
    <w:rsid w:val="00C27685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3</TotalTime>
  <Pages>3</Pages>
  <Words>157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5</cp:revision>
  <cp:lastPrinted>2003-10-06T11:49:00Z</cp:lastPrinted>
  <dcterms:created xsi:type="dcterms:W3CDTF">2017-05-23T22:01:00Z</dcterms:created>
  <dcterms:modified xsi:type="dcterms:W3CDTF">2017-05-24T00:52:00Z</dcterms:modified>
</cp:coreProperties>
</file>