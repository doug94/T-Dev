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F048A" w:rsidP="0099345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993456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015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Verificar funcionalidade de backup dos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F048A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UC015 – Fazer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33FA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 realizar backup dos dados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arquivo de backup é gerado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9345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Não foi encontrada a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psta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com o backup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99345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993456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lang w:val="en-US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993456" w:rsidP="0099345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993456">
            <w:pPr>
              <w:pStyle w:val="RowHeadings"/>
              <w:spacing w:before="80" w:after="80"/>
              <w:jc w:val="center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993456" w:rsidP="0099345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>a opção de realizar backup</w:t>
            </w:r>
          </w:p>
        </w:tc>
        <w:tc>
          <w:tcPr>
            <w:tcW w:w="5596" w:type="dxa"/>
          </w:tcPr>
          <w:p w:rsidR="00DF1585" w:rsidRPr="005F4E0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pasta cujo nome é a data e a hora da solicitação de backup, é criada. Esta pasta se encontra no servidor, e dentro dela estão os arquivos de backup.</w:t>
            </w:r>
          </w:p>
        </w:tc>
        <w:tc>
          <w:tcPr>
            <w:tcW w:w="714" w:type="dxa"/>
          </w:tcPr>
          <w:p w:rsidR="00DF1585" w:rsidRDefault="00DF1585" w:rsidP="0099345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93456" w:rsidP="0099345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8A" w:rsidRDefault="008B158A">
      <w:r>
        <w:separator/>
      </w:r>
    </w:p>
  </w:endnote>
  <w:endnote w:type="continuationSeparator" w:id="0">
    <w:p w:rsidR="008B158A" w:rsidRDefault="008B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345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9345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8A" w:rsidRDefault="008B158A">
      <w:r>
        <w:separator/>
      </w:r>
    </w:p>
  </w:footnote>
  <w:footnote w:type="continuationSeparator" w:id="0">
    <w:p w:rsidR="008B158A" w:rsidRDefault="008B1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158A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3456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57D9A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3</cp:revision>
  <cp:lastPrinted>2003-10-06T11:49:00Z</cp:lastPrinted>
  <dcterms:created xsi:type="dcterms:W3CDTF">2017-07-06T00:48:00Z</dcterms:created>
  <dcterms:modified xsi:type="dcterms:W3CDTF">2017-07-06T23:45:00Z</dcterms:modified>
</cp:coreProperties>
</file>