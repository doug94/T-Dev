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25D28" w:rsidP="00FA0451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</w:t>
            </w:r>
            <w:r w:rsidR="005C1A8C">
              <w:rPr>
                <w:rFonts w:ascii="Arial" w:hAnsi="Arial" w:cs="Arial"/>
                <w:sz w:val="24"/>
                <w:szCs w:val="24"/>
              </w:rPr>
              <w:t>10</w:t>
            </w:r>
            <w:r w:rsidR="00FA0451">
              <w:rPr>
                <w:rFonts w:ascii="Arial" w:hAnsi="Arial" w:cs="Arial"/>
                <w:sz w:val="24"/>
                <w:szCs w:val="24"/>
              </w:rPr>
              <w:t>C</w:t>
            </w:r>
            <w:bookmarkStart w:id="0" w:name="_GoBack"/>
            <w:bookmarkEnd w:id="0"/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- Cadastrar </w:t>
            </w:r>
            <w:r w:rsidR="005C1A8C">
              <w:rPr>
                <w:rFonts w:ascii="Arial" w:hAnsi="Arial" w:cs="Arial"/>
                <w:sz w:val="24"/>
                <w:szCs w:val="24"/>
              </w:rPr>
              <w:t xml:space="preserve">veteranos: utilizando </w:t>
            </w:r>
            <w:r w:rsidR="001346D9">
              <w:rPr>
                <w:rFonts w:ascii="Arial" w:hAnsi="Arial" w:cs="Arial"/>
                <w:sz w:val="24"/>
                <w:szCs w:val="24"/>
              </w:rPr>
              <w:t>dados inválidos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proofErr w:type="spellStart"/>
            <w:r w:rsidR="00A30AD6">
              <w:rPr>
                <w:b/>
              </w:rPr>
              <w:t>Tested</w:t>
            </w:r>
            <w:proofErr w:type="spellEnd"/>
            <w:r w:rsidR="00A30AD6"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7964" w:rsidRDefault="00125D28" w:rsidP="005C1A8C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>0</w:t>
            </w:r>
            <w:r w:rsidR="005C1A8C">
              <w:rPr>
                <w:rFonts w:ascii="Arial" w:hAnsi="Arial" w:cs="Arial"/>
                <w:sz w:val="24"/>
                <w:szCs w:val="24"/>
              </w:rPr>
              <w:t>10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– Cadastrar </w:t>
            </w:r>
            <w:r w:rsidR="005C1A8C">
              <w:rPr>
                <w:rFonts w:ascii="Arial" w:hAnsi="Arial" w:cs="Arial"/>
                <w:sz w:val="24"/>
                <w:szCs w:val="24"/>
              </w:rPr>
              <w:t>veteranos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5C1A8C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O objetivo deste teste é verificar se é possível cadastrar um </w:t>
            </w:r>
            <w:r w:rsidR="005C1A8C">
              <w:rPr>
                <w:rFonts w:ascii="Arial" w:hAnsi="Arial" w:cs="Arial"/>
                <w:sz w:val="24"/>
                <w:szCs w:val="24"/>
              </w:rPr>
              <w:t>veterano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004B35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004B35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="00004B3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46D9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Este teste foi projetado levando em conta que a validação desenvolvida seria feita a nível de </w:t>
            </w:r>
            <w:r w:rsidR="00D456DF">
              <w:rPr>
                <w:b/>
                <w:bCs/>
                <w:color w:val="FF0000"/>
                <w:sz w:val="24"/>
              </w:rPr>
              <w:t>campo</w:t>
            </w:r>
            <w:r>
              <w:rPr>
                <w:b/>
                <w:bCs/>
                <w:color w:val="FF0000"/>
                <w:sz w:val="24"/>
              </w:rPr>
              <w:t>, por isso, neste teste consideramos somente</w:t>
            </w:r>
            <w:r w:rsidR="00587AB6">
              <w:rPr>
                <w:b/>
                <w:bCs/>
                <w:color w:val="FF0000"/>
                <w:sz w:val="24"/>
              </w:rPr>
              <w:t xml:space="preserve"> a validação pelo </w:t>
            </w:r>
            <w:r w:rsidR="00D456DF">
              <w:rPr>
                <w:b/>
                <w:bCs/>
                <w:color w:val="FF0000"/>
                <w:sz w:val="24"/>
              </w:rPr>
              <w:t>campo e não pelo botão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FA045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5C1A8C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5C1A8C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5C1A8C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5C1A8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FB7964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</w:t>
            </w:r>
            <w:r w:rsidR="005C1A8C">
              <w:rPr>
                <w:rFonts w:ascii="Arial" w:hAnsi="Arial" w:cs="Arial"/>
                <w:sz w:val="24"/>
                <w:szCs w:val="24"/>
              </w:rPr>
              <w:t>de “Gerenciar Veteranos”</w:t>
            </w:r>
          </w:p>
        </w:tc>
        <w:tc>
          <w:tcPr>
            <w:tcW w:w="5596" w:type="dxa"/>
          </w:tcPr>
          <w:p w:rsidR="00DF1585" w:rsidRPr="00FB7964" w:rsidRDefault="005C1A8C" w:rsidP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gerenciamos de veteranos é aberta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5C1A8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C1A8C" w:rsidRDefault="005C1A8C" w:rsidP="005C1A8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C1A8C" w:rsidRPr="00FB7964" w:rsidRDefault="005C1A8C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“Cadastrar Novo Veterano”</w:t>
            </w:r>
          </w:p>
        </w:tc>
        <w:tc>
          <w:tcPr>
            <w:tcW w:w="5596" w:type="dxa"/>
          </w:tcPr>
          <w:p w:rsidR="005C1A8C" w:rsidRPr="005F4E04" w:rsidRDefault="005C1A8C" w:rsidP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cadastro de veterano é apresentada</w:t>
            </w:r>
          </w:p>
        </w:tc>
        <w:tc>
          <w:tcPr>
            <w:tcW w:w="714" w:type="dxa"/>
          </w:tcPr>
          <w:p w:rsidR="005C1A8C" w:rsidRDefault="005C1A8C" w:rsidP="005C1A8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C1A8C" w:rsidRDefault="005C1A8C" w:rsidP="005C1A8C">
            <w:pPr>
              <w:pStyle w:val="RowHeadings"/>
              <w:spacing w:before="80" w:after="80"/>
            </w:pPr>
          </w:p>
        </w:tc>
      </w:tr>
      <w:tr w:rsidR="005C1A8C" w:rsidTr="005C1A8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1346D9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válido. Utilizar </w:t>
            </w:r>
            <w:r w:rsidR="001346D9">
              <w:rPr>
                <w:rFonts w:ascii="Arial" w:hAnsi="Arial" w:cs="Arial"/>
                <w:sz w:val="24"/>
                <w:szCs w:val="24"/>
              </w:rPr>
              <w:t>“batata”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5C1A8C" w:rsidP="00D456D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D456DF">
              <w:rPr>
                <w:rFonts w:ascii="Arial" w:hAnsi="Arial" w:cs="Arial"/>
                <w:sz w:val="24"/>
                <w:szCs w:val="24"/>
              </w:rPr>
              <w:t xml:space="preserve"> valor é rejeitado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5C1A8C" w:rsidTr="00A763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1346D9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um nome. Utilizar “</w:t>
            </w:r>
            <w:r w:rsidR="001346D9">
              <w:rPr>
                <w:rFonts w:ascii="Arial" w:hAnsi="Arial" w:cs="Arial"/>
                <w:sz w:val="24"/>
                <w:szCs w:val="24"/>
              </w:rPr>
              <w:t>João1234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D456DF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é rejeitado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5C1A8C" w:rsidTr="00A763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1346D9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um sobrenome. Utilizar “</w:t>
            </w:r>
            <w:r w:rsidR="001346D9">
              <w:rPr>
                <w:rFonts w:ascii="Arial" w:hAnsi="Arial" w:cs="Arial"/>
                <w:sz w:val="24"/>
                <w:szCs w:val="24"/>
              </w:rPr>
              <w:t>Silva123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D456DF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é rejeitado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063C04" w:rsidTr="00063C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3C04" w:rsidRDefault="00063C04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3C04" w:rsidRPr="00FB7964" w:rsidRDefault="00063C04" w:rsidP="00A763E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“Cadastrar”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46D9" w:rsidRPr="005F4E04" w:rsidRDefault="00D456DF" w:rsidP="001346D9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é possível, até que os campos com erro sejam corrigidos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C04" w:rsidRDefault="00063C04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C04" w:rsidRDefault="00063C04" w:rsidP="00A763EC">
            <w:pPr>
              <w:pStyle w:val="RowHeadings"/>
              <w:spacing w:before="80" w:after="80"/>
            </w:pPr>
          </w:p>
        </w:tc>
      </w:tr>
    </w:tbl>
    <w:p w:rsidR="005C1A8C" w:rsidRDefault="005C1A8C" w:rsidP="005C1A8C">
      <w:pPr>
        <w:pStyle w:val="bp"/>
        <w:spacing w:before="0" w:after="0"/>
      </w:pPr>
    </w:p>
    <w:p w:rsidR="005C1A8C" w:rsidRDefault="005C1A8C" w:rsidP="005C1A8C">
      <w:pPr>
        <w:pStyle w:val="bp"/>
        <w:spacing w:before="0" w:after="0"/>
      </w:pPr>
    </w:p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AD4" w:rsidRDefault="00AB5AD4">
      <w:r>
        <w:separator/>
      </w:r>
    </w:p>
  </w:endnote>
  <w:endnote w:type="continuationSeparator" w:id="0">
    <w:p w:rsidR="00AB5AD4" w:rsidRDefault="00AB5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0451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A0451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AD4" w:rsidRDefault="00AB5AD4">
      <w:r>
        <w:separator/>
      </w:r>
    </w:p>
  </w:footnote>
  <w:footnote w:type="continuationSeparator" w:id="0">
    <w:p w:rsidR="00AB5AD4" w:rsidRDefault="00AB5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04B35"/>
    <w:rsid w:val="00024113"/>
    <w:rsid w:val="000278E8"/>
    <w:rsid w:val="00036ABF"/>
    <w:rsid w:val="00037A8E"/>
    <w:rsid w:val="000449EF"/>
    <w:rsid w:val="0004651B"/>
    <w:rsid w:val="00063C04"/>
    <w:rsid w:val="00090A99"/>
    <w:rsid w:val="00096482"/>
    <w:rsid w:val="000D5952"/>
    <w:rsid w:val="000E3365"/>
    <w:rsid w:val="000E3C24"/>
    <w:rsid w:val="000F4382"/>
    <w:rsid w:val="00125D28"/>
    <w:rsid w:val="00127DBF"/>
    <w:rsid w:val="001346D9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7AB6"/>
    <w:rsid w:val="005B48A6"/>
    <w:rsid w:val="005C1A8C"/>
    <w:rsid w:val="005E1449"/>
    <w:rsid w:val="005E2ADA"/>
    <w:rsid w:val="005F0EB8"/>
    <w:rsid w:val="005F4E04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6942"/>
    <w:rsid w:val="00AB1975"/>
    <w:rsid w:val="00AB1A12"/>
    <w:rsid w:val="00AB5AD4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A0F5A"/>
    <w:rsid w:val="00BA717F"/>
    <w:rsid w:val="00BE784F"/>
    <w:rsid w:val="00C05D0A"/>
    <w:rsid w:val="00C070A0"/>
    <w:rsid w:val="00C07137"/>
    <w:rsid w:val="00C074E2"/>
    <w:rsid w:val="00C229AB"/>
    <w:rsid w:val="00C27685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456DF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A0451"/>
    <w:rsid w:val="00FB7964"/>
    <w:rsid w:val="00FC1914"/>
    <w:rsid w:val="00FC58BC"/>
    <w:rsid w:val="00FE7760"/>
    <w:rsid w:val="00FF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85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17</TotalTime>
  <Pages>3</Pages>
  <Words>177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7</cp:revision>
  <cp:lastPrinted>2003-10-06T11:49:00Z</cp:lastPrinted>
  <dcterms:created xsi:type="dcterms:W3CDTF">2017-05-23T22:01:00Z</dcterms:created>
  <dcterms:modified xsi:type="dcterms:W3CDTF">2017-05-24T00:46:00Z</dcterms:modified>
</cp:coreProperties>
</file>