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6B071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1</w:t>
            </w:r>
            <w:r w:rsidR="006B071B">
              <w:rPr>
                <w:rFonts w:ascii="Arial" w:hAnsi="Arial" w:cs="Arial"/>
                <w:sz w:val="24"/>
                <w:szCs w:val="24"/>
              </w:rPr>
              <w:t>0B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curso</w:t>
            </w:r>
            <w:r w:rsidR="006B071B">
              <w:rPr>
                <w:rFonts w:ascii="Arial" w:hAnsi="Arial" w:cs="Arial"/>
                <w:sz w:val="24"/>
                <w:szCs w:val="24"/>
              </w:rPr>
              <w:t xml:space="preserve"> – campos vazios</w:t>
            </w:r>
            <w:bookmarkStart w:id="0" w:name="_GoBack"/>
            <w:bookmarkEnd w:id="0"/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6B071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6B071B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curso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FB7964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O objetivo deste teste é verificar se é possível cadastrar um curso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6B071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71A2D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71A2D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171A2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de “Gerenciar Cursos”</w:t>
            </w:r>
          </w:p>
        </w:tc>
        <w:tc>
          <w:tcPr>
            <w:tcW w:w="5596" w:type="dxa"/>
          </w:tcPr>
          <w:p w:rsidR="00171A2D" w:rsidRPr="00FB7964" w:rsidRDefault="00171A2D" w:rsidP="00171A2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gerenciamento de cursos é aberta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171A2D" w:rsidP="006A21B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curriculo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A21B1">
              <w:rPr>
                <w:rFonts w:ascii="Arial" w:hAnsi="Arial" w:cs="Arial"/>
                <w:sz w:val="24"/>
                <w:szCs w:val="24"/>
              </w:rPr>
              <w:t>não insira nada</w:t>
            </w:r>
          </w:p>
        </w:tc>
        <w:tc>
          <w:tcPr>
            <w:tcW w:w="5596" w:type="dxa"/>
          </w:tcPr>
          <w:p w:rsidR="00DF1585" w:rsidRPr="005F4E04" w:rsidRDefault="006A21B1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6A21B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nome, </w:t>
            </w:r>
            <w:r w:rsidR="006A21B1">
              <w:rPr>
                <w:rFonts w:ascii="Arial" w:hAnsi="Arial" w:cs="Arial"/>
                <w:sz w:val="24"/>
                <w:szCs w:val="24"/>
              </w:rPr>
              <w:t>não insira nada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6A21B1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6A21B1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campo descrição, </w:t>
            </w:r>
            <w:r w:rsidR="006A21B1">
              <w:rPr>
                <w:rFonts w:ascii="Arial" w:hAnsi="Arial" w:cs="Arial"/>
                <w:sz w:val="24"/>
                <w:szCs w:val="24"/>
              </w:rPr>
              <w:t>não insira nada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6A21B1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171A2D" w:rsidP="002B67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salvar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6A21B1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 informar que os campos devem ser preenchidos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63" w:rsidRDefault="00C87763">
      <w:r>
        <w:separator/>
      </w:r>
    </w:p>
  </w:endnote>
  <w:endnote w:type="continuationSeparator" w:id="0">
    <w:p w:rsidR="00C87763" w:rsidRDefault="00C8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B071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B071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63" w:rsidRDefault="00C87763">
      <w:r>
        <w:separator/>
      </w:r>
    </w:p>
  </w:footnote>
  <w:footnote w:type="continuationSeparator" w:id="0">
    <w:p w:rsidR="00C87763" w:rsidRDefault="00C87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A21B1"/>
    <w:rsid w:val="006B071B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59B3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87763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40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5</cp:revision>
  <cp:lastPrinted>2003-10-06T11:49:00Z</cp:lastPrinted>
  <dcterms:created xsi:type="dcterms:W3CDTF">2017-05-21T23:46:00Z</dcterms:created>
  <dcterms:modified xsi:type="dcterms:W3CDTF">2017-05-24T00:47:00Z</dcterms:modified>
</cp:coreProperties>
</file>