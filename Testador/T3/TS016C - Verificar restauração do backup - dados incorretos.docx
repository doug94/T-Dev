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FF354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TS016</w:t>
            </w:r>
            <w:r w:rsidR="00F43A40">
              <w:rPr>
                <w:rFonts w:ascii="Arial" w:hAnsi="Arial" w:cs="Arial"/>
                <w:sz w:val="24"/>
                <w:szCs w:val="24"/>
              </w:rPr>
              <w:t>C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Verificar funcionalidade d</w:t>
            </w:r>
            <w:r>
              <w:rPr>
                <w:rFonts w:ascii="Arial" w:hAnsi="Arial" w:cs="Arial"/>
                <w:sz w:val="24"/>
                <w:szCs w:val="24"/>
              </w:rPr>
              <w:t>a restauração do backup de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UC016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Fazer</w:t>
            </w:r>
            <w:r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F43A40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</w:t>
            </w:r>
            <w:r w:rsidR="00FF354B"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>
              <w:rPr>
                <w:rFonts w:ascii="Arial" w:hAnsi="Arial" w:cs="Arial"/>
                <w:sz w:val="24"/>
                <w:szCs w:val="24"/>
              </w:rPr>
              <w:t xml:space="preserve"> backup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, utilizando um arquivo </w:t>
            </w:r>
            <w:r w:rsidR="00F43A40">
              <w:rPr>
                <w:rFonts w:ascii="Arial" w:hAnsi="Arial" w:cs="Arial"/>
                <w:sz w:val="24"/>
                <w:szCs w:val="24"/>
              </w:rPr>
              <w:t>com dados incorretos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F43A40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F43A40">
              <w:rPr>
                <w:rFonts w:ascii="Arial" w:hAnsi="Arial" w:cs="Arial"/>
                <w:sz w:val="24"/>
                <w:szCs w:val="24"/>
              </w:rPr>
              <w:t>, arquivo com dados incorretos</w:t>
            </w:r>
            <w:r w:rsidR="00893A82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43A40" w:rsidP="00FF354B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mudanças no banco de dados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171A2D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a opção de </w:t>
            </w:r>
            <w:r w:rsidR="00FF354B">
              <w:rPr>
                <w:rFonts w:ascii="Arial" w:hAnsi="Arial" w:cs="Arial"/>
                <w:sz w:val="24"/>
                <w:szCs w:val="24"/>
              </w:rPr>
              <w:t>restaurar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54B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5596" w:type="dxa"/>
          </w:tcPr>
          <w:p w:rsidR="00FF354B" w:rsidRPr="005F4E04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lista com os backups disponíveis é apresentada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o backup desejado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arquivo é selecionado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FF354B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“Enviar”</w:t>
            </w:r>
          </w:p>
        </w:tc>
        <w:tc>
          <w:tcPr>
            <w:tcW w:w="5596" w:type="dxa"/>
          </w:tcPr>
          <w:p w:rsidR="00FF354B" w:rsidRDefault="002A73EF" w:rsidP="00F43A40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apresenta uma mensagem informando que o</w:t>
            </w:r>
            <w:r w:rsidR="00056257">
              <w:rPr>
                <w:rFonts w:ascii="Arial" w:hAnsi="Arial" w:cs="Arial"/>
                <w:sz w:val="24"/>
                <w:szCs w:val="24"/>
              </w:rPr>
              <w:t xml:space="preserve">s dados do arquivo selecionado estão </w:t>
            </w:r>
            <w:r w:rsidR="00F43A40">
              <w:rPr>
                <w:rFonts w:ascii="Arial" w:hAnsi="Arial" w:cs="Arial"/>
                <w:sz w:val="24"/>
                <w:szCs w:val="24"/>
              </w:rPr>
              <w:t>incorretos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FF354B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A2D" w:rsidRDefault="002A6A2D">
      <w:r>
        <w:separator/>
      </w:r>
    </w:p>
  </w:endnote>
  <w:endnote w:type="continuationSeparator" w:id="0">
    <w:p w:rsidR="002A6A2D" w:rsidRDefault="002A6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43A40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43A4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A2D" w:rsidRDefault="002A6A2D">
      <w:r>
        <w:separator/>
      </w:r>
    </w:p>
  </w:footnote>
  <w:footnote w:type="continuationSeparator" w:id="0">
    <w:p w:rsidR="002A6A2D" w:rsidRDefault="002A6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56257"/>
    <w:rsid w:val="000627A4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6A2D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01A9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199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0704E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2BC8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3A40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8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</cp:lastModifiedBy>
  <cp:revision>9</cp:revision>
  <cp:lastPrinted>2003-10-06T11:49:00Z</cp:lastPrinted>
  <dcterms:created xsi:type="dcterms:W3CDTF">2017-07-06T01:00:00Z</dcterms:created>
  <dcterms:modified xsi:type="dcterms:W3CDTF">2017-07-06T01:37:00Z</dcterms:modified>
</cp:coreProperties>
</file>