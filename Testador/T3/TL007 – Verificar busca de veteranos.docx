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522C99" w:rsidP="00522C9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TS007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busca de veteranos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522C99">
              <w:rPr>
                <w:rFonts w:ascii="Arial" w:hAnsi="Arial" w:cs="Arial"/>
                <w:sz w:val="24"/>
                <w:szCs w:val="24"/>
              </w:rPr>
              <w:t>007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522C99">
              <w:rPr>
                <w:rFonts w:ascii="Arial" w:hAnsi="Arial" w:cs="Arial"/>
                <w:sz w:val="24"/>
                <w:szCs w:val="24"/>
              </w:rPr>
              <w:t>Procurar veteranos disponíveis em certos cursos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522C99">
              <w:rPr>
                <w:rFonts w:ascii="Arial" w:hAnsi="Arial" w:cs="Arial"/>
                <w:sz w:val="24"/>
                <w:szCs w:val="24"/>
              </w:rPr>
              <w:t>de busca de alunos veteranos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522C99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A7D01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1A7D01"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22C99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Encontro cadastrado, lista de dias e horários atualizados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04041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Não há mensagem de confirmação. É possível adicionar os mesmos dias e horários duas vezes</w:t>
            </w:r>
            <w:bookmarkStart w:id="0" w:name="_GoBack"/>
            <w:bookmarkEnd w:id="0"/>
          </w:p>
        </w:tc>
      </w:tr>
      <w:tr w:rsidR="00536681" w:rsidRPr="0004041D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04041D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F0CB1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F0CB1" w:rsidRDefault="009F0CB1" w:rsidP="009F0CB1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F0CB1" w:rsidRPr="00FB7964" w:rsidRDefault="009F0CB1" w:rsidP="009F0CB1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 acessa o sistema</w:t>
            </w:r>
          </w:p>
        </w:tc>
        <w:tc>
          <w:tcPr>
            <w:tcW w:w="5596" w:type="dxa"/>
          </w:tcPr>
          <w:p w:rsidR="009F0CB1" w:rsidRPr="00FB7964" w:rsidRDefault="009F0CB1" w:rsidP="009F0CB1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  <w:tc>
          <w:tcPr>
            <w:tcW w:w="714" w:type="dxa"/>
          </w:tcPr>
          <w:p w:rsidR="009F0CB1" w:rsidRDefault="00C15D5F" w:rsidP="00C15D5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9F0CB1" w:rsidRDefault="009F0CB1" w:rsidP="009F0CB1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futuro-aluno seleciona o dia e horário do encontro</w:t>
            </w:r>
          </w:p>
        </w:tc>
        <w:tc>
          <w:tcPr>
            <w:tcW w:w="5596" w:type="dxa"/>
          </w:tcPr>
          <w:p w:rsidR="00FF354B" w:rsidRPr="005F4E04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deve ser mostrada.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04041D" w:rsidP="0004041D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522C99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Repete-se o passo 3</w:t>
            </w:r>
          </w:p>
        </w:tc>
        <w:tc>
          <w:tcPr>
            <w:tcW w:w="5596" w:type="dxa"/>
          </w:tcPr>
          <w:p w:rsidR="00CE0A3A" w:rsidRDefault="00522C99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 selecionados no passo 3 não devem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04041D" w:rsidP="0004041D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5F9" w:rsidRDefault="005625F9">
      <w:r>
        <w:separator/>
      </w:r>
    </w:p>
  </w:endnote>
  <w:endnote w:type="continuationSeparator" w:id="0">
    <w:p w:rsidR="005625F9" w:rsidRDefault="00562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041D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4041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5F9" w:rsidRDefault="005625F9">
      <w:r>
        <w:separator/>
      </w:r>
    </w:p>
  </w:footnote>
  <w:footnote w:type="continuationSeparator" w:id="0">
    <w:p w:rsidR="005625F9" w:rsidRDefault="0056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041D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C99"/>
    <w:rsid w:val="00531B5A"/>
    <w:rsid w:val="00536681"/>
    <w:rsid w:val="00553DAD"/>
    <w:rsid w:val="005625F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44E"/>
    <w:rsid w:val="009E2570"/>
    <w:rsid w:val="009F0CB1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15D5F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57F"/>
    <w:rsid w:val="00EA3832"/>
    <w:rsid w:val="00EB04C1"/>
    <w:rsid w:val="00EB45AC"/>
    <w:rsid w:val="00ED1B99"/>
    <w:rsid w:val="00ED34AB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17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8</cp:revision>
  <cp:lastPrinted>2003-10-06T11:49:00Z</cp:lastPrinted>
  <dcterms:created xsi:type="dcterms:W3CDTF">2017-07-06T01:12:00Z</dcterms:created>
  <dcterms:modified xsi:type="dcterms:W3CDTF">2017-07-06T23:05:00Z</dcterms:modified>
</cp:coreProperties>
</file>