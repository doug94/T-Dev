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8D4" w:rsidRPr="000C086C" w:rsidRDefault="00444916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="000C086C" w:rsidRPr="000C086C">
        <w:rPr>
          <w:rFonts w:ascii="Arial" w:hAnsi="Arial"/>
          <w:b/>
          <w:color w:val="0000FF"/>
          <w:sz w:val="24"/>
          <w:szCs w:val="24"/>
          <w:lang w:val="pt-BR"/>
        </w:rPr>
        <w:t>01</w:t>
      </w:r>
      <w:r w:rsidR="00B468D4"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="000C086C"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 w:rsidR="00252E7A">
        <w:rPr>
          <w:rFonts w:ascii="Arial" w:hAnsi="Arial"/>
          <w:b/>
          <w:color w:val="0000FF"/>
          <w:sz w:val="24"/>
          <w:szCs w:val="24"/>
          <w:lang w:val="pt-BR"/>
        </w:rPr>
        <w:t>a tela</w:t>
      </w:r>
      <w:r w:rsidR="000C086C"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 </w:t>
      </w:r>
      <w:r w:rsidR="00252E7A">
        <w:rPr>
          <w:rFonts w:ascii="Arial" w:hAnsi="Arial"/>
          <w:b/>
          <w:color w:val="0000FF"/>
          <w:sz w:val="24"/>
          <w:szCs w:val="24"/>
          <w:lang w:val="pt-BR"/>
        </w:rPr>
        <w:t>de</w:t>
      </w:r>
      <w:r w:rsidR="000C086C"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 cadastro</w:t>
      </w:r>
      <w:r w:rsidR="00252E7A">
        <w:rPr>
          <w:rFonts w:ascii="Arial" w:hAnsi="Arial"/>
          <w:b/>
          <w:color w:val="0000FF"/>
          <w:sz w:val="24"/>
          <w:szCs w:val="24"/>
          <w:lang w:val="pt-BR"/>
        </w:rPr>
        <w:t xml:space="preserve"> de futuro-aluno</w:t>
      </w:r>
    </w:p>
    <w:p w:rsidR="00B468D4" w:rsidRPr="000C086C" w:rsidRDefault="00B468D4" w:rsidP="0091603D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Description</w:t>
      </w:r>
      <w:r w:rsidRPr="000C086C">
        <w:rPr>
          <w:rFonts w:ascii="Arial" w:hAnsi="Arial"/>
          <w:sz w:val="20"/>
          <w:lang w:val="pt-BR"/>
        </w:rPr>
        <w:t xml:space="preserve">: </w:t>
      </w:r>
      <w:r w:rsidR="000C086C">
        <w:rPr>
          <w:rFonts w:ascii="Arial" w:hAnsi="Arial"/>
          <w:sz w:val="20"/>
          <w:lang w:val="pt-BR"/>
        </w:rPr>
        <w:t xml:space="preserve">O objetivo deste caso de teste é verificar se </w:t>
      </w:r>
      <w:r w:rsidR="00252E7A">
        <w:rPr>
          <w:rFonts w:ascii="Arial" w:hAnsi="Arial"/>
          <w:sz w:val="20"/>
          <w:lang w:val="pt-BR"/>
        </w:rPr>
        <w:t>a tela de cadastro de futuro-aluno está funcionando corretamente, assim como o</w:t>
      </w:r>
      <w:r w:rsidR="000C086C">
        <w:rPr>
          <w:rFonts w:ascii="Arial" w:hAnsi="Arial"/>
          <w:sz w:val="20"/>
          <w:lang w:val="pt-BR"/>
        </w:rPr>
        <w:t xml:space="preserve"> envio do cadastr</w:t>
      </w:r>
      <w:r w:rsidR="00252E7A">
        <w:rPr>
          <w:rFonts w:ascii="Arial" w:hAnsi="Arial"/>
          <w:sz w:val="20"/>
          <w:lang w:val="pt-BR"/>
        </w:rPr>
        <w:t>o.</w:t>
      </w:r>
    </w:p>
    <w:p w:rsidR="00B468D4" w:rsidRPr="000C086C" w:rsidRDefault="00B468D4" w:rsidP="0091603D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Pre-conditions</w:t>
      </w:r>
      <w:r w:rsidRPr="000C086C">
        <w:rPr>
          <w:rFonts w:ascii="Arial" w:hAnsi="Arial"/>
          <w:sz w:val="20"/>
          <w:lang w:val="pt-BR"/>
        </w:rPr>
        <w:t>:</w:t>
      </w:r>
      <w:r w:rsidR="000C086C" w:rsidRPr="000C086C">
        <w:rPr>
          <w:rFonts w:ascii="Arial" w:hAnsi="Arial"/>
          <w:color w:val="0000FF"/>
          <w:sz w:val="20"/>
          <w:lang w:val="pt-BR"/>
        </w:rPr>
        <w:t xml:space="preserve"> </w:t>
      </w:r>
      <w:r w:rsidR="000C086C" w:rsidRPr="00971618">
        <w:rPr>
          <w:rFonts w:ascii="Arial" w:hAnsi="Arial"/>
          <w:sz w:val="20"/>
          <w:lang w:val="pt-BR"/>
        </w:rPr>
        <w:t>Não há pré-condições para este caso de teste</w:t>
      </w:r>
    </w:p>
    <w:p w:rsidR="000C086C" w:rsidRPr="000C086C" w:rsidRDefault="00B468D4" w:rsidP="0091603D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Post-conditions</w:t>
      </w:r>
      <w:r w:rsidRPr="000C086C">
        <w:rPr>
          <w:rFonts w:ascii="Arial" w:hAnsi="Arial"/>
          <w:sz w:val="20"/>
          <w:lang w:val="pt-BR"/>
        </w:rPr>
        <w:t xml:space="preserve">: </w:t>
      </w:r>
      <w:r w:rsidR="00962AD9">
        <w:rPr>
          <w:rFonts w:ascii="Arial" w:hAnsi="Arial"/>
          <w:sz w:val="20"/>
          <w:lang w:val="pt-BR"/>
        </w:rPr>
        <w:t>C</w:t>
      </w:r>
      <w:r w:rsidR="000C086C" w:rsidRPr="000C086C">
        <w:rPr>
          <w:rFonts w:ascii="Arial" w:hAnsi="Arial"/>
          <w:sz w:val="20"/>
          <w:lang w:val="pt-BR"/>
        </w:rPr>
        <w:t>adastr</w:t>
      </w:r>
      <w:r w:rsidR="00252E7A">
        <w:rPr>
          <w:rFonts w:ascii="Arial" w:hAnsi="Arial"/>
          <w:sz w:val="20"/>
          <w:lang w:val="pt-BR"/>
        </w:rPr>
        <w:t>o</w:t>
      </w:r>
      <w:r w:rsidR="000C086C" w:rsidRPr="000C086C">
        <w:rPr>
          <w:rFonts w:ascii="Arial" w:hAnsi="Arial"/>
          <w:sz w:val="20"/>
          <w:lang w:val="pt-BR"/>
        </w:rPr>
        <w:t xml:space="preserve"> </w:t>
      </w:r>
      <w:r w:rsidR="00252E7A">
        <w:rPr>
          <w:rFonts w:ascii="Arial" w:hAnsi="Arial"/>
          <w:sz w:val="20"/>
          <w:lang w:val="pt-BR"/>
        </w:rPr>
        <w:t>é enviado com sucesso</w:t>
      </w:r>
    </w:p>
    <w:p w:rsidR="00B468D4" w:rsidRDefault="00B468D4" w:rsidP="0091603D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Data required</w:t>
      </w:r>
      <w:r w:rsidRPr="000C086C">
        <w:rPr>
          <w:rFonts w:ascii="Arial" w:hAnsi="Arial"/>
          <w:sz w:val="20"/>
          <w:lang w:val="pt-BR"/>
        </w:rPr>
        <w:t xml:space="preserve">: </w:t>
      </w:r>
      <w:r w:rsidR="000C086C" w:rsidRPr="000C086C">
        <w:rPr>
          <w:rFonts w:ascii="Arial" w:hAnsi="Arial"/>
          <w:sz w:val="20"/>
          <w:lang w:val="pt-BR"/>
        </w:rPr>
        <w:t>Dados suficientes para o preenchimento do cadastro</w:t>
      </w:r>
    </w:p>
    <w:p w:rsidR="00444916" w:rsidRDefault="00444916" w:rsidP="0091603D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156DC0" w:rsidRPr="000C086C" w:rsidRDefault="00156DC0" w:rsidP="00156DC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>01</w:t>
      </w:r>
      <w:r>
        <w:rPr>
          <w:rFonts w:ascii="Arial" w:hAnsi="Arial"/>
          <w:b/>
          <w:color w:val="0000FF"/>
          <w:sz w:val="24"/>
          <w:szCs w:val="24"/>
          <w:lang w:val="pt-BR"/>
        </w:rPr>
        <w:t>A</w:t>
      </w:r>
      <w:r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>
        <w:rPr>
          <w:rFonts w:ascii="Arial" w:hAnsi="Arial"/>
          <w:b/>
          <w:color w:val="0000FF"/>
          <w:sz w:val="24"/>
          <w:szCs w:val="24"/>
          <w:lang w:val="pt-BR"/>
        </w:rPr>
        <w:t>a tela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 </w:t>
      </w:r>
      <w:r>
        <w:rPr>
          <w:rFonts w:ascii="Arial" w:hAnsi="Arial"/>
          <w:b/>
          <w:color w:val="0000FF"/>
          <w:sz w:val="24"/>
          <w:szCs w:val="24"/>
          <w:lang w:val="pt-BR"/>
        </w:rPr>
        <w:t>de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 cadastro</w:t>
      </w:r>
      <w:r>
        <w:rPr>
          <w:rFonts w:ascii="Arial" w:hAnsi="Arial"/>
          <w:b/>
          <w:color w:val="0000FF"/>
          <w:sz w:val="24"/>
          <w:szCs w:val="24"/>
          <w:lang w:val="pt-BR"/>
        </w:rPr>
        <w:t xml:space="preserve"> de futuro-aluno</w:t>
      </w:r>
      <w:r w:rsidR="000E3C2E">
        <w:rPr>
          <w:rFonts w:ascii="Arial" w:hAnsi="Arial"/>
          <w:b/>
          <w:color w:val="0000FF"/>
          <w:sz w:val="24"/>
          <w:szCs w:val="24"/>
          <w:lang w:val="pt-BR"/>
        </w:rPr>
        <w:t xml:space="preserve"> [2]</w:t>
      </w:r>
    </w:p>
    <w:p w:rsidR="00156DC0" w:rsidRPr="000C086C" w:rsidRDefault="00156DC0" w:rsidP="00156DC0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Description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objetivo deste caso de teste é verificar se a tela de cadastro de futuro-aluno está funcionando corretamente, assim como o envio do cadastro.Neste caso de teste será validado se a tela possui validações básica nos campos, como validação de CPF, entre outros</w:t>
      </w:r>
    </w:p>
    <w:p w:rsidR="00156DC0" w:rsidRPr="000C086C" w:rsidRDefault="00156DC0" w:rsidP="00156DC0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Pre-conditions</w:t>
      </w:r>
      <w:r w:rsidRPr="000C086C">
        <w:rPr>
          <w:rFonts w:ascii="Arial" w:hAnsi="Arial"/>
          <w:sz w:val="20"/>
          <w:lang w:val="pt-BR"/>
        </w:rPr>
        <w:t>:</w:t>
      </w:r>
      <w:r w:rsidRPr="000C086C">
        <w:rPr>
          <w:rFonts w:ascii="Arial" w:hAnsi="Arial"/>
          <w:color w:val="0000FF"/>
          <w:sz w:val="20"/>
          <w:lang w:val="pt-BR"/>
        </w:rPr>
        <w:t xml:space="preserve"> </w:t>
      </w:r>
      <w:r w:rsidRPr="00971618">
        <w:rPr>
          <w:rFonts w:ascii="Arial" w:hAnsi="Arial"/>
          <w:sz w:val="20"/>
          <w:lang w:val="pt-BR"/>
        </w:rPr>
        <w:t>Não há pré-condições para este caso de teste</w:t>
      </w:r>
    </w:p>
    <w:p w:rsidR="00156DC0" w:rsidRPr="000C086C" w:rsidRDefault="00156DC0" w:rsidP="00156DC0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Post-conditions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C</w:t>
      </w:r>
      <w:r w:rsidRPr="000C086C">
        <w:rPr>
          <w:rFonts w:ascii="Arial" w:hAnsi="Arial"/>
          <w:sz w:val="20"/>
          <w:lang w:val="pt-BR"/>
        </w:rPr>
        <w:t>adastr</w:t>
      </w:r>
      <w:r>
        <w:rPr>
          <w:rFonts w:ascii="Arial" w:hAnsi="Arial"/>
          <w:sz w:val="20"/>
          <w:lang w:val="pt-BR"/>
        </w:rPr>
        <w:t>o</w:t>
      </w:r>
      <w:r w:rsidRPr="000C086C">
        <w:rPr>
          <w:rFonts w:ascii="Arial" w:hAnsi="Arial"/>
          <w:sz w:val="20"/>
          <w:lang w:val="pt-BR"/>
        </w:rPr>
        <w:t xml:space="preserve"> </w:t>
      </w:r>
      <w:r>
        <w:rPr>
          <w:rFonts w:ascii="Arial" w:hAnsi="Arial"/>
          <w:sz w:val="20"/>
          <w:lang w:val="pt-BR"/>
        </w:rPr>
        <w:t xml:space="preserve">é enviado com sucesso e a tela possui validações </w:t>
      </w:r>
      <w:r w:rsidR="000E3C2E">
        <w:rPr>
          <w:rFonts w:ascii="Arial" w:hAnsi="Arial"/>
          <w:sz w:val="20"/>
          <w:lang w:val="pt-BR"/>
        </w:rPr>
        <w:t>básica</w:t>
      </w:r>
      <w:r>
        <w:rPr>
          <w:rFonts w:ascii="Arial" w:hAnsi="Arial"/>
          <w:sz w:val="20"/>
          <w:lang w:val="pt-BR"/>
        </w:rPr>
        <w:t xml:space="preserve"> de campos</w:t>
      </w:r>
    </w:p>
    <w:p w:rsidR="00156DC0" w:rsidRDefault="00156DC0" w:rsidP="00156DC0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Data required</w:t>
      </w:r>
      <w:r w:rsidRPr="000C086C">
        <w:rPr>
          <w:rFonts w:ascii="Arial" w:hAnsi="Arial"/>
          <w:sz w:val="20"/>
          <w:lang w:val="pt-BR"/>
        </w:rPr>
        <w:t>: Dados suficientes para o preenchimento do cadastro</w:t>
      </w:r>
    </w:p>
    <w:p w:rsidR="00156DC0" w:rsidRDefault="00156DC0" w:rsidP="0091603D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7E6CF6" w:rsidRPr="00D50875" w:rsidRDefault="007E6CF6" w:rsidP="007E6CF6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 w:rsidRPr="00D50875">
        <w:rPr>
          <w:rFonts w:ascii="Arial" w:hAnsi="Arial"/>
          <w:b/>
          <w:color w:val="0000FF"/>
          <w:sz w:val="24"/>
          <w:szCs w:val="24"/>
          <w:lang w:val="pt-BR"/>
        </w:rPr>
        <w:t>TC02</w:t>
      </w:r>
      <w:r w:rsidRPr="00D50875"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D50875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 w:rsidR="00156DC0" w:rsidRPr="00D50875">
        <w:rPr>
          <w:rFonts w:ascii="Arial" w:hAnsi="Arial"/>
          <w:b/>
          <w:color w:val="0000FF"/>
          <w:sz w:val="24"/>
          <w:szCs w:val="24"/>
          <w:lang w:val="pt-BR"/>
        </w:rPr>
        <w:t>compromissos do futuro-aluno</w:t>
      </w:r>
    </w:p>
    <w:p w:rsidR="007E6CF6" w:rsidRPr="00D50875" w:rsidRDefault="007E6CF6" w:rsidP="007E6CF6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50875">
        <w:rPr>
          <w:rFonts w:ascii="Arial" w:hAnsi="Arial"/>
          <w:sz w:val="20"/>
          <w:u w:val="single"/>
          <w:lang w:val="pt-BR"/>
        </w:rPr>
        <w:t>Description</w:t>
      </w:r>
      <w:r w:rsidRPr="00D50875">
        <w:rPr>
          <w:rFonts w:ascii="Arial" w:hAnsi="Arial"/>
          <w:sz w:val="20"/>
          <w:lang w:val="pt-BR"/>
        </w:rPr>
        <w:t xml:space="preserve">: O objetivo deste caso de teste é verificar que, um futuro-aluno que possua compromissos agendados, consiga consultar com sucesso a sua agenda, visualizando nela os seus compromissos. </w:t>
      </w:r>
    </w:p>
    <w:p w:rsidR="007E6CF6" w:rsidRPr="00D50875" w:rsidRDefault="007E6CF6" w:rsidP="007E6CF6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50875">
        <w:rPr>
          <w:rFonts w:ascii="Arial" w:hAnsi="Arial"/>
          <w:sz w:val="20"/>
          <w:u w:val="single"/>
          <w:lang w:val="pt-BR"/>
        </w:rPr>
        <w:t>Pre-conditions</w:t>
      </w:r>
      <w:r w:rsidRPr="00D50875">
        <w:rPr>
          <w:rFonts w:ascii="Arial" w:hAnsi="Arial"/>
          <w:sz w:val="20"/>
          <w:lang w:val="pt-BR"/>
        </w:rPr>
        <w:t>:</w:t>
      </w:r>
      <w:r w:rsidRPr="00D50875">
        <w:rPr>
          <w:rFonts w:ascii="Arial" w:hAnsi="Arial"/>
          <w:color w:val="0000FF"/>
          <w:sz w:val="20"/>
          <w:lang w:val="pt-BR"/>
        </w:rPr>
        <w:t xml:space="preserve"> </w:t>
      </w:r>
      <w:r w:rsidRPr="00D50875">
        <w:rPr>
          <w:rFonts w:ascii="Arial" w:hAnsi="Arial"/>
          <w:sz w:val="20"/>
          <w:lang w:val="pt-BR"/>
        </w:rPr>
        <w:t>Futuro-aluno cadastrado no sistema</w:t>
      </w:r>
    </w:p>
    <w:p w:rsidR="007E6CF6" w:rsidRPr="00D50875" w:rsidRDefault="007E6CF6" w:rsidP="007E6CF6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50875">
        <w:rPr>
          <w:rFonts w:ascii="Arial" w:hAnsi="Arial"/>
          <w:sz w:val="20"/>
          <w:u w:val="single"/>
          <w:lang w:val="pt-BR"/>
        </w:rPr>
        <w:t>Post-conditions</w:t>
      </w:r>
      <w:r w:rsidRPr="00D50875">
        <w:rPr>
          <w:rFonts w:ascii="Arial" w:hAnsi="Arial"/>
          <w:sz w:val="20"/>
          <w:lang w:val="pt-BR"/>
        </w:rPr>
        <w:t>: O futuro-aluno é capaz de visualizar a sua agenda e seus compromissos nela contido</w:t>
      </w:r>
    </w:p>
    <w:p w:rsidR="007E6CF6" w:rsidRDefault="007E6CF6" w:rsidP="007E6CF6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50875">
        <w:rPr>
          <w:rFonts w:ascii="Arial" w:hAnsi="Arial"/>
          <w:sz w:val="20"/>
          <w:u w:val="single"/>
          <w:lang w:val="pt-BR"/>
        </w:rPr>
        <w:t xml:space="preserve">Data </w:t>
      </w:r>
      <w:proofErr w:type="spellStart"/>
      <w:r w:rsidRPr="00D50875">
        <w:rPr>
          <w:rFonts w:ascii="Arial" w:hAnsi="Arial"/>
          <w:sz w:val="20"/>
          <w:u w:val="single"/>
          <w:lang w:val="pt-BR"/>
        </w:rPr>
        <w:t>required</w:t>
      </w:r>
      <w:proofErr w:type="spellEnd"/>
      <w:r w:rsidRPr="00D50875">
        <w:rPr>
          <w:rFonts w:ascii="Arial" w:hAnsi="Arial"/>
          <w:sz w:val="20"/>
          <w:lang w:val="pt-BR"/>
        </w:rPr>
        <w:t xml:space="preserve">: </w:t>
      </w:r>
      <w:r w:rsidR="00156DC0" w:rsidRPr="00D50875">
        <w:rPr>
          <w:rFonts w:ascii="Arial" w:hAnsi="Arial"/>
          <w:sz w:val="20"/>
          <w:lang w:val="pt-BR"/>
        </w:rPr>
        <w:t>-</w:t>
      </w:r>
    </w:p>
    <w:p w:rsidR="00D50875" w:rsidRDefault="00D50875" w:rsidP="007E6CF6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D50875" w:rsidRDefault="00D50875" w:rsidP="00D50875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>
        <w:rPr>
          <w:rFonts w:ascii="Arial" w:hAnsi="Arial"/>
          <w:b/>
          <w:color w:val="0000FF"/>
          <w:sz w:val="24"/>
          <w:szCs w:val="24"/>
          <w:lang w:val="pt-BR"/>
        </w:rPr>
        <w:t>3</w:t>
      </w:r>
      <w:r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>
        <w:rPr>
          <w:rFonts w:ascii="Arial" w:hAnsi="Arial"/>
          <w:b/>
          <w:color w:val="0000FF"/>
          <w:sz w:val="24"/>
          <w:szCs w:val="24"/>
          <w:lang w:val="pt-BR"/>
        </w:rPr>
        <w:t>se o futuro-aluno é capaz de cancelar um compromisso</w:t>
      </w:r>
    </w:p>
    <w:p w:rsidR="00D50875" w:rsidRDefault="00D50875" w:rsidP="00D50875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0C086C">
        <w:rPr>
          <w:rFonts w:ascii="Arial" w:hAnsi="Arial"/>
          <w:sz w:val="20"/>
          <w:u w:val="single"/>
          <w:lang w:val="pt-BR"/>
        </w:rPr>
        <w:t>Description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objetivo deste caso de teste é verificar se um futuro-aluno é capaz de cancelar um compromisso</w:t>
      </w:r>
    </w:p>
    <w:p w:rsidR="00D50875" w:rsidRPr="000C086C" w:rsidRDefault="00D50875" w:rsidP="00D50875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0C086C">
        <w:rPr>
          <w:rFonts w:ascii="Arial" w:hAnsi="Arial"/>
          <w:sz w:val="20"/>
          <w:u w:val="single"/>
          <w:lang w:val="pt-BR"/>
        </w:rPr>
        <w:t>Pre-conditions</w:t>
      </w:r>
      <w:proofErr w:type="spellEnd"/>
      <w:r w:rsidRPr="000C086C">
        <w:rPr>
          <w:rFonts w:ascii="Arial" w:hAnsi="Arial"/>
          <w:sz w:val="20"/>
          <w:lang w:val="pt-BR"/>
        </w:rPr>
        <w:t>:</w:t>
      </w:r>
      <w:r w:rsidRPr="00680CA8">
        <w:rPr>
          <w:rFonts w:ascii="Arial" w:hAnsi="Arial"/>
          <w:sz w:val="20"/>
          <w:lang w:val="pt-BR"/>
        </w:rPr>
        <w:t xml:space="preserve"> Futuro-aluno cadastrado no sistema, compromisso na agenda do futuro-aluno</w:t>
      </w:r>
    </w:p>
    <w:p w:rsidR="00D50875" w:rsidRDefault="00D50875" w:rsidP="00D50875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</w:t>
      </w:r>
      <w:proofErr w:type="spellStart"/>
      <w:r w:rsidRPr="000C086C">
        <w:rPr>
          <w:rFonts w:ascii="Arial" w:hAnsi="Arial"/>
          <w:sz w:val="20"/>
          <w:u w:val="single"/>
          <w:lang w:val="pt-BR"/>
        </w:rPr>
        <w:t>conditions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futuro-aluno é capaz de cancelar um compromisso, compromisso removido da agenda do futuro-aluno e do veterano</w:t>
      </w:r>
    </w:p>
    <w:p w:rsidR="00D50875" w:rsidRDefault="00D50875" w:rsidP="00D50875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 xml:space="preserve">Data </w:t>
      </w:r>
      <w:proofErr w:type="spellStart"/>
      <w:r w:rsidRPr="000C086C">
        <w:rPr>
          <w:rFonts w:ascii="Arial" w:hAnsi="Arial"/>
          <w:sz w:val="20"/>
          <w:u w:val="single"/>
          <w:lang w:val="pt-BR"/>
        </w:rPr>
        <w:t>required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color w:val="0000FF"/>
          <w:sz w:val="20"/>
          <w:lang w:val="pt-BR"/>
        </w:rPr>
        <w:t>-</w:t>
      </w:r>
    </w:p>
    <w:p w:rsidR="00D50875" w:rsidRDefault="00D50875" w:rsidP="00D50875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</w:p>
    <w:p w:rsidR="00D50875" w:rsidRDefault="00D50875" w:rsidP="00D50875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>
        <w:rPr>
          <w:rFonts w:ascii="Arial" w:hAnsi="Arial"/>
          <w:b/>
          <w:color w:val="0000FF"/>
          <w:sz w:val="24"/>
          <w:szCs w:val="24"/>
          <w:lang w:val="pt-BR"/>
        </w:rPr>
        <w:t>3A</w:t>
      </w:r>
      <w:r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>
        <w:rPr>
          <w:rFonts w:ascii="Arial" w:hAnsi="Arial"/>
          <w:b/>
          <w:color w:val="0000FF"/>
          <w:sz w:val="24"/>
          <w:szCs w:val="24"/>
          <w:lang w:val="pt-BR"/>
        </w:rPr>
        <w:t>se o veterano é capaz de cancelar um compromisso</w:t>
      </w:r>
    </w:p>
    <w:p w:rsidR="00D50875" w:rsidRDefault="00D50875" w:rsidP="00D50875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0C086C">
        <w:rPr>
          <w:rFonts w:ascii="Arial" w:hAnsi="Arial"/>
          <w:sz w:val="20"/>
          <w:u w:val="single"/>
          <w:lang w:val="pt-BR"/>
        </w:rPr>
        <w:t>Description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objetivo deste caso de teste é verificar se um veterano é capaz de cancelar um compromisso</w:t>
      </w:r>
    </w:p>
    <w:p w:rsidR="00D50875" w:rsidRPr="000C086C" w:rsidRDefault="00D50875" w:rsidP="00D50875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0C086C">
        <w:rPr>
          <w:rFonts w:ascii="Arial" w:hAnsi="Arial"/>
          <w:sz w:val="20"/>
          <w:u w:val="single"/>
          <w:lang w:val="pt-BR"/>
        </w:rPr>
        <w:t>Pre-conditions</w:t>
      </w:r>
      <w:proofErr w:type="spellEnd"/>
      <w:r w:rsidRPr="000C086C">
        <w:rPr>
          <w:rFonts w:ascii="Arial" w:hAnsi="Arial"/>
          <w:sz w:val="20"/>
          <w:lang w:val="pt-BR"/>
        </w:rPr>
        <w:t>:</w:t>
      </w:r>
      <w:r w:rsidRPr="000C086C">
        <w:rPr>
          <w:rFonts w:ascii="Arial" w:hAnsi="Arial"/>
          <w:color w:val="0000FF"/>
          <w:sz w:val="20"/>
          <w:lang w:val="pt-BR"/>
        </w:rPr>
        <w:t xml:space="preserve"> </w:t>
      </w:r>
      <w:r w:rsidRPr="00680CA8">
        <w:rPr>
          <w:rFonts w:ascii="Arial" w:hAnsi="Arial"/>
          <w:sz w:val="20"/>
          <w:lang w:val="pt-BR"/>
        </w:rPr>
        <w:t>Veterano cadastrado no sistema, compromisso na agenda do veterano</w:t>
      </w:r>
    </w:p>
    <w:p w:rsidR="00D50875" w:rsidRDefault="00D50875" w:rsidP="00D50875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</w:t>
      </w:r>
      <w:proofErr w:type="spellStart"/>
      <w:r w:rsidRPr="000C086C">
        <w:rPr>
          <w:rFonts w:ascii="Arial" w:hAnsi="Arial"/>
          <w:sz w:val="20"/>
          <w:u w:val="single"/>
          <w:lang w:val="pt-BR"/>
        </w:rPr>
        <w:t>conditions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veterano é capaz de cancelar um compromisso, compromisso removido da agenda do futuro-aluno e do veterano</w:t>
      </w:r>
    </w:p>
    <w:p w:rsidR="00D50875" w:rsidRDefault="00D50875" w:rsidP="00D50875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 xml:space="preserve">Data </w:t>
      </w:r>
      <w:proofErr w:type="spellStart"/>
      <w:r w:rsidRPr="000C086C">
        <w:rPr>
          <w:rFonts w:ascii="Arial" w:hAnsi="Arial"/>
          <w:sz w:val="20"/>
          <w:u w:val="single"/>
          <w:lang w:val="pt-BR"/>
        </w:rPr>
        <w:t>required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color w:val="0000FF"/>
          <w:sz w:val="20"/>
          <w:lang w:val="pt-BR"/>
        </w:rPr>
        <w:t>-</w:t>
      </w:r>
    </w:p>
    <w:p w:rsidR="00D50875" w:rsidRDefault="00D50875" w:rsidP="00D50875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</w:p>
    <w:p w:rsidR="00D50875" w:rsidRDefault="00D50875" w:rsidP="00D50875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>
        <w:rPr>
          <w:rFonts w:ascii="Arial" w:hAnsi="Arial"/>
          <w:b/>
          <w:color w:val="0000FF"/>
          <w:sz w:val="24"/>
          <w:szCs w:val="24"/>
          <w:lang w:val="pt-BR"/>
        </w:rPr>
        <w:t>4</w:t>
      </w:r>
      <w:r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>
        <w:rPr>
          <w:rFonts w:ascii="Arial" w:hAnsi="Arial"/>
          <w:b/>
          <w:color w:val="0000FF"/>
          <w:sz w:val="24"/>
          <w:szCs w:val="24"/>
          <w:lang w:val="pt-BR"/>
        </w:rPr>
        <w:t>se o veterano é capaz de definir seus horários de aconselhamento</w:t>
      </w:r>
    </w:p>
    <w:p w:rsidR="00D50875" w:rsidRDefault="00D50875" w:rsidP="00D50875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0C086C">
        <w:rPr>
          <w:rFonts w:ascii="Arial" w:hAnsi="Arial"/>
          <w:sz w:val="20"/>
          <w:u w:val="single"/>
          <w:lang w:val="pt-BR"/>
        </w:rPr>
        <w:t>Description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objetivo deste caso de teste é verificar se um veterano é capaz de definir os horários em que ele se encontra disponível para aconselhamento</w:t>
      </w:r>
    </w:p>
    <w:p w:rsidR="00D50875" w:rsidRPr="000C086C" w:rsidRDefault="00D50875" w:rsidP="00D50875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0C086C">
        <w:rPr>
          <w:rFonts w:ascii="Arial" w:hAnsi="Arial"/>
          <w:sz w:val="20"/>
          <w:u w:val="single"/>
          <w:lang w:val="pt-BR"/>
        </w:rPr>
        <w:t>Pre-conditions</w:t>
      </w:r>
      <w:proofErr w:type="spellEnd"/>
      <w:r w:rsidRPr="000C086C">
        <w:rPr>
          <w:rFonts w:ascii="Arial" w:hAnsi="Arial"/>
          <w:sz w:val="20"/>
          <w:lang w:val="pt-BR"/>
        </w:rPr>
        <w:t>:</w:t>
      </w:r>
      <w:r w:rsidRPr="000C086C">
        <w:rPr>
          <w:rFonts w:ascii="Arial" w:hAnsi="Arial"/>
          <w:color w:val="0000FF"/>
          <w:sz w:val="20"/>
          <w:lang w:val="pt-BR"/>
        </w:rPr>
        <w:t xml:space="preserve"> </w:t>
      </w:r>
      <w:r w:rsidRPr="000E3C2E">
        <w:rPr>
          <w:rFonts w:ascii="Arial" w:hAnsi="Arial"/>
          <w:sz w:val="20"/>
          <w:lang w:val="pt-BR"/>
        </w:rPr>
        <w:t>Veterano cadastrado no sistema</w:t>
      </w:r>
    </w:p>
    <w:p w:rsidR="00D50875" w:rsidRDefault="00D50875" w:rsidP="00D50875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</w:t>
      </w:r>
      <w:proofErr w:type="spellStart"/>
      <w:r w:rsidRPr="000C086C">
        <w:rPr>
          <w:rFonts w:ascii="Arial" w:hAnsi="Arial"/>
          <w:sz w:val="20"/>
          <w:u w:val="single"/>
          <w:lang w:val="pt-BR"/>
        </w:rPr>
        <w:t>conditions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aluno veterano é capaz de definir os horários em que ele está disponível para aconselhamento</w:t>
      </w:r>
    </w:p>
    <w:p w:rsidR="00D50875" w:rsidRPr="000C086C" w:rsidRDefault="00D50875" w:rsidP="00D50875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 xml:space="preserve">Data </w:t>
      </w:r>
      <w:proofErr w:type="spellStart"/>
      <w:r w:rsidRPr="000C086C">
        <w:rPr>
          <w:rFonts w:ascii="Arial" w:hAnsi="Arial"/>
          <w:sz w:val="20"/>
          <w:u w:val="single"/>
          <w:lang w:val="pt-BR"/>
        </w:rPr>
        <w:t>required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Dados de horários, para preenchimento </w:t>
      </w:r>
    </w:p>
    <w:p w:rsidR="00D50875" w:rsidRDefault="00D50875" w:rsidP="00D50875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D50875" w:rsidRDefault="00D50875" w:rsidP="00D50875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D50875" w:rsidRDefault="00D50875" w:rsidP="00D50875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>
        <w:rPr>
          <w:rFonts w:ascii="Arial" w:hAnsi="Arial"/>
          <w:b/>
          <w:color w:val="0000FF"/>
          <w:sz w:val="24"/>
          <w:szCs w:val="24"/>
          <w:lang w:val="pt-BR"/>
        </w:rPr>
        <w:t>4A</w:t>
      </w:r>
      <w:r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>
        <w:rPr>
          <w:rFonts w:ascii="Arial" w:hAnsi="Arial"/>
          <w:b/>
          <w:color w:val="0000FF"/>
          <w:sz w:val="24"/>
          <w:szCs w:val="24"/>
          <w:lang w:val="pt-BR"/>
        </w:rPr>
        <w:t>se o veterano é capaz de definir seus horários de aconselhamento [2]</w:t>
      </w:r>
    </w:p>
    <w:p w:rsidR="00D50875" w:rsidRDefault="00D50875" w:rsidP="00D50875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0C086C">
        <w:rPr>
          <w:rFonts w:ascii="Arial" w:hAnsi="Arial"/>
          <w:sz w:val="20"/>
          <w:u w:val="single"/>
          <w:lang w:val="pt-BR"/>
        </w:rPr>
        <w:t>Description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objetivo deste caso de teste é verificar que um veterano não deve ser capaz de definir os horários em que ele se encontra disponível para aconselhamento. Neste caso de teste será utilizados dados inválidos para a definição dos horários</w:t>
      </w:r>
    </w:p>
    <w:p w:rsidR="00D50875" w:rsidRPr="000C086C" w:rsidRDefault="00D50875" w:rsidP="00D50875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0C086C">
        <w:rPr>
          <w:rFonts w:ascii="Arial" w:hAnsi="Arial"/>
          <w:sz w:val="20"/>
          <w:u w:val="single"/>
          <w:lang w:val="pt-BR"/>
        </w:rPr>
        <w:t>Pre-conditions</w:t>
      </w:r>
      <w:proofErr w:type="spellEnd"/>
      <w:r w:rsidRPr="000C086C">
        <w:rPr>
          <w:rFonts w:ascii="Arial" w:hAnsi="Arial"/>
          <w:sz w:val="20"/>
          <w:lang w:val="pt-BR"/>
        </w:rPr>
        <w:t>:</w:t>
      </w:r>
      <w:r w:rsidRPr="000C086C">
        <w:rPr>
          <w:rFonts w:ascii="Arial" w:hAnsi="Arial"/>
          <w:color w:val="0000FF"/>
          <w:sz w:val="20"/>
          <w:lang w:val="pt-BR"/>
        </w:rPr>
        <w:t xml:space="preserve"> </w:t>
      </w:r>
      <w:r w:rsidRPr="000E3C2E">
        <w:rPr>
          <w:rFonts w:ascii="Arial" w:hAnsi="Arial"/>
          <w:sz w:val="20"/>
          <w:lang w:val="pt-BR"/>
        </w:rPr>
        <w:t>Veterano cadastrado no sistema</w:t>
      </w:r>
    </w:p>
    <w:p w:rsidR="00D50875" w:rsidRDefault="00D50875" w:rsidP="00D50875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</w:p>
    <w:p w:rsidR="00D50875" w:rsidRDefault="00D50875" w:rsidP="00D50875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>
        <w:rPr>
          <w:rFonts w:ascii="Arial" w:hAnsi="Arial"/>
          <w:b/>
          <w:color w:val="0000FF"/>
          <w:sz w:val="24"/>
          <w:szCs w:val="24"/>
          <w:lang w:val="pt-BR"/>
        </w:rPr>
        <w:t>5</w:t>
      </w:r>
      <w:r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>
        <w:rPr>
          <w:rFonts w:ascii="Arial" w:hAnsi="Arial"/>
          <w:b/>
          <w:color w:val="0000FF"/>
          <w:sz w:val="24"/>
          <w:szCs w:val="24"/>
          <w:lang w:val="pt-BR"/>
        </w:rPr>
        <w:t>se o veterano é capaz de alterar seus horários de aconselhamento</w:t>
      </w:r>
    </w:p>
    <w:p w:rsidR="00D50875" w:rsidRDefault="00D50875" w:rsidP="00D50875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0C086C">
        <w:rPr>
          <w:rFonts w:ascii="Arial" w:hAnsi="Arial"/>
          <w:sz w:val="20"/>
          <w:u w:val="single"/>
          <w:lang w:val="pt-BR"/>
        </w:rPr>
        <w:t>Description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O objetivo deste caso de teste é verificar se um veterano é capaz de alterar os horários em que ele se encontra disponível para aconselhamento. </w:t>
      </w:r>
    </w:p>
    <w:p w:rsidR="00D50875" w:rsidRPr="000C086C" w:rsidRDefault="00D50875" w:rsidP="00D50875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0C086C">
        <w:rPr>
          <w:rFonts w:ascii="Arial" w:hAnsi="Arial"/>
          <w:sz w:val="20"/>
          <w:u w:val="single"/>
          <w:lang w:val="pt-BR"/>
        </w:rPr>
        <w:t>Pre-conditions</w:t>
      </w:r>
      <w:proofErr w:type="spellEnd"/>
      <w:r w:rsidRPr="000C086C">
        <w:rPr>
          <w:rFonts w:ascii="Arial" w:hAnsi="Arial"/>
          <w:sz w:val="20"/>
          <w:lang w:val="pt-BR"/>
        </w:rPr>
        <w:t>:</w:t>
      </w:r>
      <w:r w:rsidRPr="000C086C">
        <w:rPr>
          <w:rFonts w:ascii="Arial" w:hAnsi="Arial"/>
          <w:color w:val="0000FF"/>
          <w:sz w:val="20"/>
          <w:lang w:val="pt-BR"/>
        </w:rPr>
        <w:t xml:space="preserve"> </w:t>
      </w:r>
      <w:r w:rsidRPr="00577C33">
        <w:rPr>
          <w:rFonts w:ascii="Arial" w:hAnsi="Arial"/>
          <w:sz w:val="20"/>
          <w:lang w:val="pt-BR"/>
        </w:rPr>
        <w:t>Veterano cadastrado no sistema e com um horário de aconselhamento cadastrado</w:t>
      </w:r>
    </w:p>
    <w:p w:rsidR="00D50875" w:rsidRDefault="00D50875" w:rsidP="00D50875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</w:t>
      </w:r>
      <w:proofErr w:type="spellStart"/>
      <w:r w:rsidRPr="000C086C">
        <w:rPr>
          <w:rFonts w:ascii="Arial" w:hAnsi="Arial"/>
          <w:sz w:val="20"/>
          <w:u w:val="single"/>
          <w:lang w:val="pt-BR"/>
        </w:rPr>
        <w:t>conditions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Veterano é capaz de alterar seus horários de aconselhamento</w:t>
      </w:r>
    </w:p>
    <w:p w:rsidR="00D50875" w:rsidRPr="000C086C" w:rsidRDefault="00D50875" w:rsidP="00D50875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 xml:space="preserve">Data </w:t>
      </w:r>
      <w:proofErr w:type="spellStart"/>
      <w:r w:rsidRPr="000C086C">
        <w:rPr>
          <w:rFonts w:ascii="Arial" w:hAnsi="Arial"/>
          <w:sz w:val="20"/>
          <w:u w:val="single"/>
          <w:lang w:val="pt-BR"/>
        </w:rPr>
        <w:t>required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color w:val="0000FF"/>
          <w:sz w:val="20"/>
          <w:lang w:val="pt-BR"/>
        </w:rPr>
        <w:t>-</w:t>
      </w:r>
    </w:p>
    <w:p w:rsidR="007E6CF6" w:rsidRDefault="007E6CF6" w:rsidP="007E6CF6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156DC0" w:rsidRDefault="009645B2" w:rsidP="009645B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 w:rsidR="00D50875">
        <w:rPr>
          <w:rFonts w:ascii="Arial" w:hAnsi="Arial"/>
          <w:b/>
          <w:color w:val="0000FF"/>
          <w:sz w:val="24"/>
          <w:szCs w:val="24"/>
          <w:lang w:val="pt-BR"/>
        </w:rPr>
        <w:t>6</w:t>
      </w:r>
      <w:r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>
        <w:rPr>
          <w:rFonts w:ascii="Arial" w:hAnsi="Arial"/>
          <w:b/>
          <w:color w:val="0000FF"/>
          <w:sz w:val="24"/>
          <w:szCs w:val="24"/>
          <w:lang w:val="pt-BR"/>
        </w:rPr>
        <w:t xml:space="preserve">se o futuro-aluno é capaz de procurar por cursos </w:t>
      </w:r>
    </w:p>
    <w:p w:rsidR="009645B2" w:rsidRDefault="009645B2" w:rsidP="009645B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Description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objetivo deste caso de teste é verificar se um futuro-aluno é capaz de procurar por cursos da universidade a qual almeja obter maiores informações através do aplicativo. Neste caso de teste, há cursos cadastrados pela universidade.</w:t>
      </w:r>
    </w:p>
    <w:p w:rsidR="009645B2" w:rsidRPr="000C086C" w:rsidRDefault="009645B2" w:rsidP="009645B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Pre-conditions</w:t>
      </w:r>
      <w:r w:rsidRPr="000C086C">
        <w:rPr>
          <w:rFonts w:ascii="Arial" w:hAnsi="Arial"/>
          <w:sz w:val="20"/>
          <w:lang w:val="pt-BR"/>
        </w:rPr>
        <w:t>:</w:t>
      </w:r>
      <w:r w:rsidRPr="000C086C">
        <w:rPr>
          <w:rFonts w:ascii="Arial" w:hAnsi="Arial"/>
          <w:color w:val="0000FF"/>
          <w:sz w:val="20"/>
          <w:lang w:val="pt-BR"/>
        </w:rPr>
        <w:t xml:space="preserve"> </w:t>
      </w:r>
      <w:r w:rsidRPr="000E3C2E">
        <w:rPr>
          <w:rFonts w:ascii="Arial" w:hAnsi="Arial"/>
          <w:sz w:val="20"/>
          <w:lang w:val="pt-BR"/>
        </w:rPr>
        <w:t>Futuro-aluno cadastrado no sistema</w:t>
      </w:r>
      <w:r w:rsidR="00BC66C4" w:rsidRPr="000E3C2E">
        <w:rPr>
          <w:rFonts w:ascii="Arial" w:hAnsi="Arial"/>
          <w:sz w:val="20"/>
          <w:lang w:val="pt-BR"/>
        </w:rPr>
        <w:t>, cursos cadastrados</w:t>
      </w:r>
    </w:p>
    <w:p w:rsidR="009645B2" w:rsidRPr="000C086C" w:rsidRDefault="009645B2" w:rsidP="009645B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Post-conditions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futuro-aluno é capaz de procurar e visualizar as informações de cada um dos cursos cadastrados pela universidade</w:t>
      </w:r>
    </w:p>
    <w:p w:rsidR="009645B2" w:rsidRDefault="009645B2" w:rsidP="009645B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Data required</w:t>
      </w:r>
      <w:r w:rsidRPr="000C086C">
        <w:rPr>
          <w:rFonts w:ascii="Arial" w:hAnsi="Arial"/>
          <w:sz w:val="20"/>
          <w:lang w:val="pt-BR"/>
        </w:rPr>
        <w:t xml:space="preserve">: </w:t>
      </w:r>
      <w:r w:rsidR="00156DC0">
        <w:rPr>
          <w:rFonts w:ascii="Arial" w:hAnsi="Arial"/>
          <w:sz w:val="20"/>
          <w:lang w:val="pt-BR"/>
        </w:rPr>
        <w:t>-</w:t>
      </w:r>
    </w:p>
    <w:p w:rsidR="009645B2" w:rsidRDefault="009645B2" w:rsidP="007E6CF6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156DC0" w:rsidRDefault="009645B2" w:rsidP="009645B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 w:rsidR="00D50875">
        <w:rPr>
          <w:rFonts w:ascii="Arial" w:hAnsi="Arial"/>
          <w:b/>
          <w:color w:val="0000FF"/>
          <w:sz w:val="24"/>
          <w:szCs w:val="24"/>
          <w:lang w:val="pt-BR"/>
        </w:rPr>
        <w:t>6</w:t>
      </w:r>
      <w:r>
        <w:rPr>
          <w:rFonts w:ascii="Arial" w:hAnsi="Arial"/>
          <w:b/>
          <w:color w:val="0000FF"/>
          <w:sz w:val="24"/>
          <w:szCs w:val="24"/>
          <w:lang w:val="pt-BR"/>
        </w:rPr>
        <w:t>A</w:t>
      </w:r>
      <w:r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>
        <w:rPr>
          <w:rFonts w:ascii="Arial" w:hAnsi="Arial"/>
          <w:b/>
          <w:color w:val="0000FF"/>
          <w:sz w:val="24"/>
          <w:szCs w:val="24"/>
          <w:lang w:val="pt-BR"/>
        </w:rPr>
        <w:t xml:space="preserve">se o futuro-aluno é capaz de procurar por cursos </w:t>
      </w:r>
      <w:r w:rsidR="000E3C2E">
        <w:rPr>
          <w:rFonts w:ascii="Arial" w:hAnsi="Arial"/>
          <w:b/>
          <w:color w:val="0000FF"/>
          <w:sz w:val="24"/>
          <w:szCs w:val="24"/>
          <w:lang w:val="pt-BR"/>
        </w:rPr>
        <w:t>[2]</w:t>
      </w:r>
    </w:p>
    <w:p w:rsidR="009645B2" w:rsidRDefault="009645B2" w:rsidP="009645B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Description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objetivo deste caso de teste é verificar se um futuro-aluno é capaz de procurar por cursos da universidade a qual almeja obter maiores informações através do aplicativo. Neste caso de teste, não há cursos cadastrados pela universidade.</w:t>
      </w:r>
    </w:p>
    <w:p w:rsidR="009645B2" w:rsidRPr="000C086C" w:rsidRDefault="009645B2" w:rsidP="009645B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Pre-conditions</w:t>
      </w:r>
      <w:r w:rsidRPr="000C086C">
        <w:rPr>
          <w:rFonts w:ascii="Arial" w:hAnsi="Arial"/>
          <w:sz w:val="20"/>
          <w:lang w:val="pt-BR"/>
        </w:rPr>
        <w:t>:</w:t>
      </w:r>
      <w:r w:rsidRPr="000C086C">
        <w:rPr>
          <w:rFonts w:ascii="Arial" w:hAnsi="Arial"/>
          <w:color w:val="0000FF"/>
          <w:sz w:val="20"/>
          <w:lang w:val="pt-BR"/>
        </w:rPr>
        <w:t xml:space="preserve"> </w:t>
      </w:r>
      <w:r w:rsidRPr="000E3C2E">
        <w:rPr>
          <w:rFonts w:ascii="Arial" w:hAnsi="Arial"/>
          <w:sz w:val="20"/>
          <w:lang w:val="pt-BR"/>
        </w:rPr>
        <w:t>Futuro-aluno cadastrado no sistema</w:t>
      </w:r>
    </w:p>
    <w:p w:rsidR="009645B2" w:rsidRPr="000C086C" w:rsidRDefault="009645B2" w:rsidP="009645B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Post-conditions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futuro-aluno deve ser alertado por algum tipo de mensagem que informa que não há cursos cadastrados no momento</w:t>
      </w:r>
    </w:p>
    <w:p w:rsidR="007E6CF6" w:rsidRDefault="009645B2" w:rsidP="009645B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Data required</w:t>
      </w:r>
      <w:r w:rsidRPr="000C086C">
        <w:rPr>
          <w:rFonts w:ascii="Arial" w:hAnsi="Arial"/>
          <w:sz w:val="20"/>
          <w:lang w:val="pt-BR"/>
        </w:rPr>
        <w:t xml:space="preserve">: </w:t>
      </w:r>
      <w:r w:rsidR="00156DC0">
        <w:rPr>
          <w:rFonts w:ascii="Arial" w:hAnsi="Arial"/>
          <w:sz w:val="20"/>
          <w:lang w:val="pt-BR"/>
        </w:rPr>
        <w:t>-</w:t>
      </w:r>
    </w:p>
    <w:p w:rsidR="00BC66C4" w:rsidRDefault="00BC66C4" w:rsidP="009645B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BC66C4" w:rsidRDefault="00BC66C4" w:rsidP="00BC66C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 w:rsidR="00D50875">
        <w:rPr>
          <w:rFonts w:ascii="Arial" w:hAnsi="Arial"/>
          <w:b/>
          <w:color w:val="0000FF"/>
          <w:sz w:val="24"/>
          <w:szCs w:val="24"/>
          <w:lang w:val="pt-BR"/>
        </w:rPr>
        <w:t>7</w:t>
      </w:r>
      <w:r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>
        <w:rPr>
          <w:rFonts w:ascii="Arial" w:hAnsi="Arial"/>
          <w:b/>
          <w:color w:val="0000FF"/>
          <w:sz w:val="24"/>
          <w:szCs w:val="24"/>
          <w:lang w:val="pt-BR"/>
        </w:rPr>
        <w:t>se o futuro-aluno é capaz de procurar por veteranos em determinado curso</w:t>
      </w:r>
    </w:p>
    <w:p w:rsidR="00BC66C4" w:rsidRDefault="00BC66C4" w:rsidP="00BC66C4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Description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objetivo deste caso de teste é verificar se um futuro-aluno é capaz de procurar por veteranos em determinado curso da universidade</w:t>
      </w:r>
    </w:p>
    <w:p w:rsidR="00BC66C4" w:rsidRPr="000C086C" w:rsidRDefault="00BC66C4" w:rsidP="00BC66C4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Pre-conditions</w:t>
      </w:r>
      <w:r w:rsidRPr="000C086C">
        <w:rPr>
          <w:rFonts w:ascii="Arial" w:hAnsi="Arial"/>
          <w:sz w:val="20"/>
          <w:lang w:val="pt-BR"/>
        </w:rPr>
        <w:t>:</w:t>
      </w:r>
      <w:r w:rsidRPr="000C086C">
        <w:rPr>
          <w:rFonts w:ascii="Arial" w:hAnsi="Arial"/>
          <w:color w:val="0000FF"/>
          <w:sz w:val="20"/>
          <w:lang w:val="pt-BR"/>
        </w:rPr>
        <w:t xml:space="preserve"> </w:t>
      </w:r>
      <w:r w:rsidRPr="000E3C2E">
        <w:rPr>
          <w:rFonts w:ascii="Arial" w:hAnsi="Arial"/>
          <w:sz w:val="20"/>
          <w:lang w:val="pt-BR"/>
        </w:rPr>
        <w:t>Futuro-aluno cadastrado no sistema, cursos cadastrados, veteranos cadastrados</w:t>
      </w:r>
    </w:p>
    <w:p w:rsidR="00BC66C4" w:rsidRDefault="00BC66C4" w:rsidP="00BC66C4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Post-conditions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futuro-aluno é capaz de procurar por veteranos em cada um dos cursos cadastrados</w:t>
      </w:r>
    </w:p>
    <w:p w:rsidR="00BC66C4" w:rsidRDefault="00BC66C4" w:rsidP="00BC66C4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Data required</w:t>
      </w:r>
      <w:r w:rsidRPr="000C086C">
        <w:rPr>
          <w:rFonts w:ascii="Arial" w:hAnsi="Arial"/>
          <w:sz w:val="20"/>
          <w:lang w:val="pt-BR"/>
        </w:rPr>
        <w:t xml:space="preserve">: </w:t>
      </w:r>
      <w:r w:rsidR="00156DC0">
        <w:rPr>
          <w:rFonts w:ascii="Arial" w:hAnsi="Arial"/>
          <w:sz w:val="20"/>
          <w:lang w:val="pt-BR"/>
        </w:rPr>
        <w:t>-</w:t>
      </w:r>
    </w:p>
    <w:p w:rsidR="00BC66C4" w:rsidRDefault="00BC66C4" w:rsidP="00BC66C4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156DC0" w:rsidRDefault="00BC66C4" w:rsidP="00BC66C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 w:rsidR="00D50875">
        <w:rPr>
          <w:rFonts w:ascii="Arial" w:hAnsi="Arial"/>
          <w:b/>
          <w:color w:val="0000FF"/>
          <w:sz w:val="24"/>
          <w:szCs w:val="24"/>
          <w:lang w:val="pt-BR"/>
        </w:rPr>
        <w:t>7</w:t>
      </w:r>
      <w:r>
        <w:rPr>
          <w:rFonts w:ascii="Arial" w:hAnsi="Arial"/>
          <w:b/>
          <w:color w:val="0000FF"/>
          <w:sz w:val="24"/>
          <w:szCs w:val="24"/>
          <w:lang w:val="pt-BR"/>
        </w:rPr>
        <w:t>A</w:t>
      </w:r>
      <w:r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>
        <w:rPr>
          <w:rFonts w:ascii="Arial" w:hAnsi="Arial"/>
          <w:b/>
          <w:color w:val="0000FF"/>
          <w:sz w:val="24"/>
          <w:szCs w:val="24"/>
          <w:lang w:val="pt-BR"/>
        </w:rPr>
        <w:t>se o futuro-aluno é capaz de procurar por veteranos em determinado curso</w:t>
      </w:r>
      <w:r w:rsidR="002F570C">
        <w:rPr>
          <w:rFonts w:ascii="Arial" w:hAnsi="Arial"/>
          <w:b/>
          <w:color w:val="0000FF"/>
          <w:sz w:val="24"/>
          <w:szCs w:val="24"/>
          <w:lang w:val="pt-BR"/>
        </w:rPr>
        <w:t xml:space="preserve"> </w:t>
      </w:r>
      <w:r w:rsidR="000E3C2E">
        <w:rPr>
          <w:rFonts w:ascii="Arial" w:hAnsi="Arial"/>
          <w:b/>
          <w:color w:val="0000FF"/>
          <w:sz w:val="24"/>
          <w:szCs w:val="24"/>
          <w:lang w:val="pt-BR"/>
        </w:rPr>
        <w:t>[2]</w:t>
      </w:r>
    </w:p>
    <w:p w:rsidR="00BC66C4" w:rsidRDefault="00BC66C4" w:rsidP="00BC66C4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Description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objetivo deste caso de teste é verificar se um futuro-aluno é capaz de procurar por veteranos em determinado curso da universidade</w:t>
      </w:r>
      <w:r w:rsidR="002F570C">
        <w:rPr>
          <w:rFonts w:ascii="Arial" w:hAnsi="Arial"/>
          <w:sz w:val="20"/>
          <w:lang w:val="pt-BR"/>
        </w:rPr>
        <w:t>. Neste caso de teste, não há veteranos cadastrados para um curso</w:t>
      </w:r>
    </w:p>
    <w:p w:rsidR="002F570C" w:rsidRDefault="00BC66C4" w:rsidP="00BC66C4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Pre-conditions</w:t>
      </w:r>
      <w:r w:rsidRPr="000C086C">
        <w:rPr>
          <w:rFonts w:ascii="Arial" w:hAnsi="Arial"/>
          <w:sz w:val="20"/>
          <w:lang w:val="pt-BR"/>
        </w:rPr>
        <w:t>:</w:t>
      </w:r>
      <w:r w:rsidRPr="000C086C">
        <w:rPr>
          <w:rFonts w:ascii="Arial" w:hAnsi="Arial"/>
          <w:color w:val="0000FF"/>
          <w:sz w:val="20"/>
          <w:lang w:val="pt-BR"/>
        </w:rPr>
        <w:t xml:space="preserve"> </w:t>
      </w:r>
      <w:r w:rsidRPr="000E3C2E">
        <w:rPr>
          <w:rFonts w:ascii="Arial" w:hAnsi="Arial"/>
          <w:sz w:val="20"/>
          <w:lang w:val="pt-BR"/>
        </w:rPr>
        <w:t xml:space="preserve">Futuro-aluno cadastrado no sistema, cursos </w:t>
      </w:r>
      <w:r w:rsidR="002F570C" w:rsidRPr="000E3C2E">
        <w:rPr>
          <w:rFonts w:ascii="Arial" w:hAnsi="Arial"/>
          <w:sz w:val="20"/>
          <w:lang w:val="pt-BR"/>
        </w:rPr>
        <w:t>cadastrados</w:t>
      </w:r>
    </w:p>
    <w:p w:rsidR="00BC66C4" w:rsidRDefault="00BC66C4" w:rsidP="00BC66C4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lastRenderedPageBreak/>
        <w:t>Post-conditions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O futuro-aluno </w:t>
      </w:r>
      <w:r w:rsidR="002F570C">
        <w:rPr>
          <w:rFonts w:ascii="Arial" w:hAnsi="Arial"/>
          <w:sz w:val="20"/>
          <w:lang w:val="pt-BR"/>
        </w:rPr>
        <w:t>deve ser alertado por algum tipo de mensagem que não há veteranos cadastrados para o curso selecionado</w:t>
      </w:r>
    </w:p>
    <w:p w:rsidR="00BC66C4" w:rsidRDefault="00BC66C4" w:rsidP="00BC66C4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Data required</w:t>
      </w:r>
      <w:r w:rsidRPr="000C086C">
        <w:rPr>
          <w:rFonts w:ascii="Arial" w:hAnsi="Arial"/>
          <w:sz w:val="20"/>
          <w:lang w:val="pt-BR"/>
        </w:rPr>
        <w:t xml:space="preserve">: </w:t>
      </w:r>
      <w:r w:rsidR="000E3C2E">
        <w:rPr>
          <w:rFonts w:ascii="Arial" w:hAnsi="Arial"/>
          <w:sz w:val="20"/>
          <w:lang w:val="pt-BR"/>
        </w:rPr>
        <w:t>-</w:t>
      </w:r>
    </w:p>
    <w:p w:rsidR="004F1F2A" w:rsidRDefault="004F1F2A" w:rsidP="00BC66C4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1A1B06" w:rsidRDefault="001A1B06" w:rsidP="001A1B06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</w:t>
      </w:r>
      <w:proofErr w:type="spellStart"/>
      <w:r w:rsidRPr="000C086C">
        <w:rPr>
          <w:rFonts w:ascii="Arial" w:hAnsi="Arial"/>
          <w:sz w:val="20"/>
          <w:u w:val="single"/>
          <w:lang w:val="pt-BR"/>
        </w:rPr>
        <w:t>conditions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 w:rsidR="00FF5C61">
        <w:rPr>
          <w:rFonts w:ascii="Arial" w:hAnsi="Arial"/>
          <w:sz w:val="20"/>
          <w:lang w:val="pt-BR"/>
        </w:rPr>
        <w:t>O sistema não deve permitir que o veterano cadastre um horário de aconselhamento com dados inválidos. Exemplo: horário na madrugada</w:t>
      </w:r>
    </w:p>
    <w:p w:rsidR="001A1B06" w:rsidRDefault="001A1B06" w:rsidP="004F1F2A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Data required</w:t>
      </w:r>
      <w:r w:rsidRPr="000C086C">
        <w:rPr>
          <w:rFonts w:ascii="Arial" w:hAnsi="Arial"/>
          <w:sz w:val="20"/>
          <w:lang w:val="pt-BR"/>
        </w:rPr>
        <w:t xml:space="preserve">: </w:t>
      </w:r>
      <w:r w:rsidR="000E3C2E">
        <w:rPr>
          <w:rFonts w:ascii="Arial" w:hAnsi="Arial"/>
          <w:sz w:val="20"/>
          <w:lang w:val="pt-BR"/>
        </w:rPr>
        <w:t>Dados de horários inválidos, para preenchimento</w:t>
      </w:r>
    </w:p>
    <w:p w:rsidR="001A1B06" w:rsidRDefault="001A1B06" w:rsidP="004F1F2A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1512E9" w:rsidRDefault="001512E9" w:rsidP="00BC66C4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77710" w:rsidRDefault="00477710" w:rsidP="0047771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 w:rsidR="00D50875">
        <w:rPr>
          <w:rFonts w:ascii="Arial" w:hAnsi="Arial"/>
          <w:b/>
          <w:color w:val="0000FF"/>
          <w:sz w:val="24"/>
          <w:szCs w:val="24"/>
          <w:lang w:val="pt-BR"/>
        </w:rPr>
        <w:t>8</w:t>
      </w:r>
      <w:r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>
        <w:rPr>
          <w:rFonts w:ascii="Arial" w:hAnsi="Arial"/>
          <w:b/>
          <w:color w:val="0000FF"/>
          <w:sz w:val="24"/>
          <w:szCs w:val="24"/>
          <w:lang w:val="pt-BR"/>
        </w:rPr>
        <w:t>se o admin é capaz de cadastrar novos cursos</w:t>
      </w:r>
    </w:p>
    <w:p w:rsidR="00477710" w:rsidRDefault="00477710" w:rsidP="00477710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Description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objetivo deste caso de teste é verificar se o admin é capaz de cadastrar novos cursos</w:t>
      </w:r>
    </w:p>
    <w:p w:rsidR="00477710" w:rsidRPr="004F3CE2" w:rsidRDefault="00477710" w:rsidP="00477710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Pre-conditions</w:t>
      </w:r>
      <w:r w:rsidRPr="000C086C">
        <w:rPr>
          <w:rFonts w:ascii="Arial" w:hAnsi="Arial"/>
          <w:sz w:val="20"/>
          <w:lang w:val="pt-BR"/>
        </w:rPr>
        <w:t>:</w:t>
      </w:r>
      <w:r w:rsidRPr="000C086C">
        <w:rPr>
          <w:rFonts w:ascii="Arial" w:hAnsi="Arial"/>
          <w:color w:val="0000FF"/>
          <w:sz w:val="20"/>
          <w:lang w:val="pt-BR"/>
        </w:rPr>
        <w:t xml:space="preserve"> </w:t>
      </w:r>
      <w:r w:rsidR="004F3CE2" w:rsidRPr="00680CA8">
        <w:rPr>
          <w:rFonts w:ascii="Arial" w:hAnsi="Arial"/>
          <w:sz w:val="20"/>
          <w:lang w:val="pt-BR"/>
        </w:rPr>
        <w:t>Admin cadastrado no sistema</w:t>
      </w:r>
    </w:p>
    <w:p w:rsidR="00477710" w:rsidRDefault="00477710" w:rsidP="00477710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Post-conditions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admin é capaz de cadastrar um novo curso</w:t>
      </w:r>
      <w:r w:rsidR="00680CA8">
        <w:rPr>
          <w:rFonts w:ascii="Arial" w:hAnsi="Arial"/>
          <w:sz w:val="20"/>
          <w:lang w:val="pt-BR"/>
        </w:rPr>
        <w:t xml:space="preserve"> com sucesso</w:t>
      </w:r>
    </w:p>
    <w:p w:rsidR="00477710" w:rsidRPr="00680CA8" w:rsidRDefault="00477710" w:rsidP="00477710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Data required</w:t>
      </w:r>
      <w:r w:rsidRPr="000C086C">
        <w:rPr>
          <w:rFonts w:ascii="Arial" w:hAnsi="Arial"/>
          <w:sz w:val="20"/>
          <w:lang w:val="pt-BR"/>
        </w:rPr>
        <w:t xml:space="preserve">: </w:t>
      </w:r>
      <w:r w:rsidR="004F3CE2" w:rsidRPr="00680CA8">
        <w:rPr>
          <w:rFonts w:ascii="Arial" w:hAnsi="Arial"/>
          <w:sz w:val="20"/>
          <w:lang w:val="pt-BR"/>
        </w:rPr>
        <w:t>Dados relativos a cursos de graduação</w:t>
      </w:r>
    </w:p>
    <w:p w:rsidR="004B08CD" w:rsidRPr="00680CA8" w:rsidRDefault="004B08CD" w:rsidP="00477710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B08CD" w:rsidRDefault="004B08CD" w:rsidP="004B08C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 w:rsidR="00D50875">
        <w:rPr>
          <w:rFonts w:ascii="Arial" w:hAnsi="Arial"/>
          <w:b/>
          <w:color w:val="0000FF"/>
          <w:sz w:val="24"/>
          <w:szCs w:val="24"/>
          <w:lang w:val="pt-BR"/>
        </w:rPr>
        <w:t>9</w:t>
      </w:r>
      <w:r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>
        <w:rPr>
          <w:rFonts w:ascii="Arial" w:hAnsi="Arial"/>
          <w:b/>
          <w:color w:val="0000FF"/>
          <w:sz w:val="24"/>
          <w:szCs w:val="24"/>
          <w:lang w:val="pt-BR"/>
        </w:rPr>
        <w:t xml:space="preserve">se o admin é capaz de cadastrar </w:t>
      </w:r>
      <w:r w:rsidR="004F3CE2">
        <w:rPr>
          <w:rFonts w:ascii="Arial" w:hAnsi="Arial"/>
          <w:b/>
          <w:color w:val="0000FF"/>
          <w:sz w:val="24"/>
          <w:szCs w:val="24"/>
          <w:lang w:val="pt-BR"/>
        </w:rPr>
        <w:t>roteiros para os cursos cadastrados</w:t>
      </w:r>
    </w:p>
    <w:p w:rsidR="004B08CD" w:rsidRDefault="004B08CD" w:rsidP="004B08CD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Description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O objetivo deste caso de teste é verificar se o admin é capaz de cadastrar </w:t>
      </w:r>
      <w:r w:rsidR="004F3CE2">
        <w:rPr>
          <w:rFonts w:ascii="Arial" w:hAnsi="Arial"/>
          <w:sz w:val="20"/>
          <w:lang w:val="pt-BR"/>
        </w:rPr>
        <w:t>um roteiro para os cursos já cadastrados no sistema</w:t>
      </w:r>
    </w:p>
    <w:p w:rsidR="004B08CD" w:rsidRPr="000C086C" w:rsidRDefault="004B08CD" w:rsidP="004B08CD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Pre-conditions</w:t>
      </w:r>
      <w:r w:rsidRPr="000C086C">
        <w:rPr>
          <w:rFonts w:ascii="Arial" w:hAnsi="Arial"/>
          <w:sz w:val="20"/>
          <w:lang w:val="pt-BR"/>
        </w:rPr>
        <w:t>:</w:t>
      </w:r>
      <w:r w:rsidRPr="000C086C">
        <w:rPr>
          <w:rFonts w:ascii="Arial" w:hAnsi="Arial"/>
          <w:color w:val="0000FF"/>
          <w:sz w:val="20"/>
          <w:lang w:val="pt-BR"/>
        </w:rPr>
        <w:t xml:space="preserve"> </w:t>
      </w:r>
      <w:r w:rsidR="004F3CE2" w:rsidRPr="002700A8">
        <w:rPr>
          <w:rFonts w:ascii="Arial" w:hAnsi="Arial"/>
          <w:sz w:val="20"/>
          <w:lang w:val="pt-BR"/>
        </w:rPr>
        <w:t>Admin cadastrado no sistema, cursos cadastrados</w:t>
      </w:r>
    </w:p>
    <w:p w:rsidR="004B08CD" w:rsidRDefault="004B08CD" w:rsidP="004B08CD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Post-conditions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O admin é capaz de cadastrar um novo </w:t>
      </w:r>
      <w:r w:rsidR="002700A8">
        <w:rPr>
          <w:rFonts w:ascii="Arial" w:hAnsi="Arial"/>
          <w:sz w:val="20"/>
          <w:lang w:val="pt-BR"/>
        </w:rPr>
        <w:t>roteiro</w:t>
      </w:r>
    </w:p>
    <w:p w:rsidR="004B08CD" w:rsidRPr="002700A8" w:rsidRDefault="004B08CD" w:rsidP="004B08CD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Data required</w:t>
      </w:r>
      <w:r w:rsidRPr="000C086C">
        <w:rPr>
          <w:rFonts w:ascii="Arial" w:hAnsi="Arial"/>
          <w:sz w:val="20"/>
          <w:lang w:val="pt-BR"/>
        </w:rPr>
        <w:t xml:space="preserve">: </w:t>
      </w:r>
      <w:r w:rsidR="004F3CE2" w:rsidRPr="002700A8">
        <w:rPr>
          <w:rFonts w:ascii="Arial" w:hAnsi="Arial"/>
          <w:sz w:val="20"/>
          <w:lang w:val="pt-BR"/>
        </w:rPr>
        <w:t xml:space="preserve">Dados relativos a roteiros que os veteranos devam seguir quando realizam com os futuros-alunos </w:t>
      </w:r>
    </w:p>
    <w:p w:rsidR="004F3CE2" w:rsidRDefault="004F3CE2" w:rsidP="004B08CD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</w:p>
    <w:p w:rsidR="00850FCA" w:rsidRDefault="00850FCA" w:rsidP="00850FCA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="00D50875">
        <w:rPr>
          <w:rFonts w:ascii="Arial" w:hAnsi="Arial"/>
          <w:b/>
          <w:color w:val="0000FF"/>
          <w:sz w:val="24"/>
          <w:szCs w:val="24"/>
          <w:lang w:val="pt-BR"/>
        </w:rPr>
        <w:t>10</w:t>
      </w:r>
      <w:r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>
        <w:rPr>
          <w:rFonts w:ascii="Arial" w:hAnsi="Arial"/>
          <w:b/>
          <w:color w:val="0000FF"/>
          <w:sz w:val="24"/>
          <w:szCs w:val="24"/>
          <w:lang w:val="pt-BR"/>
        </w:rPr>
        <w:t>se o admin é capaz de cadastrar veteranos</w:t>
      </w:r>
    </w:p>
    <w:p w:rsidR="00850FCA" w:rsidRDefault="00850FCA" w:rsidP="00850FCA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Description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objetivo deste caso de teste é verificar se o admin é capaz de cadastrar veteranos</w:t>
      </w:r>
    </w:p>
    <w:p w:rsidR="00850FCA" w:rsidRDefault="00850FCA" w:rsidP="00850FCA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Pre-conditions</w:t>
      </w:r>
      <w:r w:rsidRPr="000C086C">
        <w:rPr>
          <w:rFonts w:ascii="Arial" w:hAnsi="Arial"/>
          <w:sz w:val="20"/>
          <w:lang w:val="pt-BR"/>
        </w:rPr>
        <w:t>:</w:t>
      </w:r>
      <w:r w:rsidRPr="000C086C">
        <w:rPr>
          <w:rFonts w:ascii="Arial" w:hAnsi="Arial"/>
          <w:color w:val="0000FF"/>
          <w:sz w:val="20"/>
          <w:lang w:val="pt-BR"/>
        </w:rPr>
        <w:t xml:space="preserve"> </w:t>
      </w:r>
      <w:r w:rsidRPr="002700A8">
        <w:rPr>
          <w:rFonts w:ascii="Arial" w:hAnsi="Arial"/>
          <w:sz w:val="20"/>
          <w:lang w:val="pt-BR"/>
        </w:rPr>
        <w:t>Admin cadastrado no sistema</w:t>
      </w:r>
    </w:p>
    <w:p w:rsidR="00850FCA" w:rsidRDefault="00850FCA" w:rsidP="00850FCA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Post-conditions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admin é capaz de cadastrar um novo veterano</w:t>
      </w:r>
    </w:p>
    <w:p w:rsidR="00850FCA" w:rsidRPr="002700A8" w:rsidRDefault="00850FCA" w:rsidP="00850FCA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Data required</w:t>
      </w:r>
      <w:r w:rsidRPr="000C086C">
        <w:rPr>
          <w:rFonts w:ascii="Arial" w:hAnsi="Arial"/>
          <w:sz w:val="20"/>
          <w:lang w:val="pt-BR"/>
        </w:rPr>
        <w:t xml:space="preserve">: </w:t>
      </w:r>
      <w:r w:rsidRPr="002700A8">
        <w:rPr>
          <w:rFonts w:ascii="Arial" w:hAnsi="Arial"/>
          <w:sz w:val="20"/>
          <w:lang w:val="pt-BR"/>
        </w:rPr>
        <w:t>Dados relativos ao cadastro de veteranos</w:t>
      </w:r>
    </w:p>
    <w:p w:rsidR="00850FCA" w:rsidRDefault="00850FCA" w:rsidP="00850FCA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  <w:r>
        <w:rPr>
          <w:rFonts w:ascii="Arial" w:hAnsi="Arial"/>
          <w:color w:val="0000FF"/>
          <w:sz w:val="20"/>
          <w:lang w:val="pt-BR"/>
        </w:rPr>
        <w:t xml:space="preserve"> </w:t>
      </w:r>
    </w:p>
    <w:p w:rsidR="00760E0E" w:rsidRDefault="00760E0E" w:rsidP="00760E0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="00D50875">
        <w:rPr>
          <w:rFonts w:ascii="Arial" w:hAnsi="Arial"/>
          <w:b/>
          <w:color w:val="0000FF"/>
          <w:sz w:val="24"/>
          <w:szCs w:val="24"/>
          <w:lang w:val="pt-BR"/>
        </w:rPr>
        <w:t>10</w:t>
      </w:r>
      <w:r>
        <w:rPr>
          <w:rFonts w:ascii="Arial" w:hAnsi="Arial"/>
          <w:b/>
          <w:color w:val="0000FF"/>
          <w:sz w:val="24"/>
          <w:szCs w:val="24"/>
          <w:lang w:val="pt-BR"/>
        </w:rPr>
        <w:t>A</w:t>
      </w:r>
      <w:r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>
        <w:rPr>
          <w:rFonts w:ascii="Arial" w:hAnsi="Arial"/>
          <w:b/>
          <w:color w:val="0000FF"/>
          <w:sz w:val="24"/>
          <w:szCs w:val="24"/>
          <w:lang w:val="pt-BR"/>
        </w:rPr>
        <w:t>se o admin é capaz de cadastrar registros duplicados de veteranos</w:t>
      </w:r>
    </w:p>
    <w:p w:rsidR="00760E0E" w:rsidRDefault="00760E0E" w:rsidP="00760E0E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Description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objetivo deste caso de teste é verificar se o admin é capaz de cadastrar um registro que já existe de um veterano</w:t>
      </w:r>
    </w:p>
    <w:p w:rsidR="00760E0E" w:rsidRPr="002700A8" w:rsidRDefault="00760E0E" w:rsidP="00760E0E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Pre-conditions</w:t>
      </w:r>
      <w:r w:rsidRPr="000C086C">
        <w:rPr>
          <w:rFonts w:ascii="Arial" w:hAnsi="Arial"/>
          <w:sz w:val="20"/>
          <w:lang w:val="pt-BR"/>
        </w:rPr>
        <w:t>:</w:t>
      </w:r>
      <w:r w:rsidRPr="000C086C">
        <w:rPr>
          <w:rFonts w:ascii="Arial" w:hAnsi="Arial"/>
          <w:color w:val="0000FF"/>
          <w:sz w:val="20"/>
          <w:lang w:val="pt-BR"/>
        </w:rPr>
        <w:t xml:space="preserve"> </w:t>
      </w:r>
      <w:r w:rsidRPr="002700A8">
        <w:rPr>
          <w:rFonts w:ascii="Arial" w:hAnsi="Arial"/>
          <w:sz w:val="20"/>
          <w:lang w:val="pt-BR"/>
        </w:rPr>
        <w:t>Admin cadastrado no sistema</w:t>
      </w:r>
    </w:p>
    <w:p w:rsidR="00760E0E" w:rsidRDefault="00760E0E" w:rsidP="00760E0E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Post-conditions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O admin </w:t>
      </w:r>
      <w:r w:rsidR="00023B71">
        <w:rPr>
          <w:rFonts w:ascii="Arial" w:hAnsi="Arial"/>
          <w:sz w:val="20"/>
          <w:lang w:val="pt-BR"/>
        </w:rPr>
        <w:t>não deve ser</w:t>
      </w:r>
      <w:r>
        <w:rPr>
          <w:rFonts w:ascii="Arial" w:hAnsi="Arial"/>
          <w:sz w:val="20"/>
          <w:lang w:val="pt-BR"/>
        </w:rPr>
        <w:t xml:space="preserve"> capaz de cadastrar um novo veterano</w:t>
      </w:r>
      <w:r w:rsidR="00023B71">
        <w:rPr>
          <w:rFonts w:ascii="Arial" w:hAnsi="Arial"/>
          <w:sz w:val="20"/>
          <w:lang w:val="pt-BR"/>
        </w:rPr>
        <w:t xml:space="preserve"> duplicado, o sistema deve impedir e alertar por meio de mensagem sobre esta ação</w:t>
      </w:r>
    </w:p>
    <w:p w:rsidR="00760E0E" w:rsidRDefault="00760E0E" w:rsidP="00760E0E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Data required</w:t>
      </w:r>
      <w:r w:rsidRPr="000C086C">
        <w:rPr>
          <w:rFonts w:ascii="Arial" w:hAnsi="Arial"/>
          <w:sz w:val="20"/>
          <w:lang w:val="pt-BR"/>
        </w:rPr>
        <w:t xml:space="preserve">: </w:t>
      </w:r>
      <w:r w:rsidRPr="00D125A0">
        <w:rPr>
          <w:rFonts w:ascii="Arial" w:hAnsi="Arial"/>
          <w:sz w:val="20"/>
          <w:lang w:val="pt-BR"/>
        </w:rPr>
        <w:t>Dados relativos ao cadastro de veteranos</w:t>
      </w:r>
    </w:p>
    <w:p w:rsidR="002B0343" w:rsidRDefault="002B0343" w:rsidP="00760E0E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</w:p>
    <w:p w:rsidR="00FB0CDC" w:rsidRDefault="00FB0CDC" w:rsidP="00FB0CD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TC1</w:t>
      </w:r>
      <w:r w:rsidR="00D50875">
        <w:rPr>
          <w:rFonts w:ascii="Arial" w:hAnsi="Arial"/>
          <w:b/>
          <w:color w:val="0000FF"/>
          <w:sz w:val="24"/>
          <w:szCs w:val="24"/>
          <w:lang w:val="pt-BR"/>
        </w:rPr>
        <w:t>1</w:t>
      </w:r>
      <w:r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>
        <w:rPr>
          <w:rFonts w:ascii="Arial" w:hAnsi="Arial"/>
          <w:b/>
          <w:color w:val="0000FF"/>
          <w:sz w:val="24"/>
          <w:szCs w:val="24"/>
          <w:lang w:val="pt-BR"/>
        </w:rPr>
        <w:t>se o veterano é capaz de preencher um relatório sobre o encontro</w:t>
      </w:r>
    </w:p>
    <w:p w:rsidR="00FB0CDC" w:rsidRDefault="00FB0CDC" w:rsidP="00FB0CDC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Description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objetivo deste caso de teste é verificar se o veterano é capaz de preencher via sistema um relatório sobre os acontecimentos do encontro com o futuro-aluno</w:t>
      </w:r>
    </w:p>
    <w:p w:rsidR="00FB0CDC" w:rsidRPr="00D64618" w:rsidRDefault="00FB0CDC" w:rsidP="00FB0CDC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Pre-conditions</w:t>
      </w:r>
      <w:r w:rsidRPr="000C086C">
        <w:rPr>
          <w:rFonts w:ascii="Arial" w:hAnsi="Arial"/>
          <w:sz w:val="20"/>
          <w:lang w:val="pt-BR"/>
        </w:rPr>
        <w:t>:</w:t>
      </w:r>
      <w:r w:rsidRPr="000C086C">
        <w:rPr>
          <w:rFonts w:ascii="Arial" w:hAnsi="Arial"/>
          <w:color w:val="0000FF"/>
          <w:sz w:val="20"/>
          <w:lang w:val="pt-BR"/>
        </w:rPr>
        <w:t xml:space="preserve"> </w:t>
      </w:r>
      <w:r w:rsidRPr="00D64618">
        <w:rPr>
          <w:rFonts w:ascii="Arial" w:hAnsi="Arial"/>
          <w:sz w:val="20"/>
          <w:lang w:val="pt-BR"/>
        </w:rPr>
        <w:t>Futuro-aluno cadastrado no sistema, veterano cadastrado no sistema, encontro realizado entre futuro-aluno e veterano</w:t>
      </w:r>
    </w:p>
    <w:p w:rsidR="00FB0CDC" w:rsidRDefault="00FB0CDC" w:rsidP="00FB0CDC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Post-conditions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veterano é capaz de preencher um relatório sobre os acontecimentos do encontro com o veterano</w:t>
      </w:r>
    </w:p>
    <w:p w:rsidR="00FB0CDC" w:rsidRDefault="00FB0CDC" w:rsidP="00FB0CDC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Data required</w:t>
      </w:r>
      <w:r w:rsidRPr="000C086C">
        <w:rPr>
          <w:rFonts w:ascii="Arial" w:hAnsi="Arial"/>
          <w:sz w:val="20"/>
          <w:lang w:val="pt-BR"/>
        </w:rPr>
        <w:t xml:space="preserve">: </w:t>
      </w:r>
      <w:r w:rsidRPr="00D64618">
        <w:rPr>
          <w:rFonts w:ascii="Arial" w:hAnsi="Arial"/>
          <w:sz w:val="20"/>
          <w:lang w:val="pt-BR"/>
        </w:rPr>
        <w:t>Dados para preenchimento deste relatório</w:t>
      </w:r>
    </w:p>
    <w:p w:rsidR="00FB0CDC" w:rsidRDefault="00FB0CDC" w:rsidP="002B0343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2B0343" w:rsidRDefault="002B0343" w:rsidP="002B0343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TC1</w:t>
      </w:r>
      <w:r w:rsidR="00D50875">
        <w:rPr>
          <w:rFonts w:ascii="Arial" w:hAnsi="Arial"/>
          <w:b/>
          <w:color w:val="0000FF"/>
          <w:sz w:val="24"/>
          <w:szCs w:val="24"/>
          <w:lang w:val="pt-BR"/>
        </w:rPr>
        <w:t>2</w:t>
      </w:r>
      <w:r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>
        <w:rPr>
          <w:rFonts w:ascii="Arial" w:hAnsi="Arial"/>
          <w:b/>
          <w:color w:val="0000FF"/>
          <w:sz w:val="24"/>
          <w:szCs w:val="24"/>
          <w:lang w:val="pt-BR"/>
        </w:rPr>
        <w:t>se o futuro-aluno é capaz de preencher um relatório sobre o encontro</w:t>
      </w:r>
    </w:p>
    <w:p w:rsidR="002B0343" w:rsidRDefault="002B0343" w:rsidP="002B0343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Description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O objetivo deste caso de teste é verificar se o futuro-aluno </w:t>
      </w:r>
      <w:r w:rsidR="002917A1">
        <w:rPr>
          <w:rFonts w:ascii="Arial" w:hAnsi="Arial"/>
          <w:sz w:val="20"/>
          <w:lang w:val="pt-BR"/>
        </w:rPr>
        <w:t>é capaz de preencher via sistema um relatório sobre os acontecimentos do encontro com o veterano</w:t>
      </w:r>
    </w:p>
    <w:p w:rsidR="002B0343" w:rsidRPr="00D64618" w:rsidRDefault="002B0343" w:rsidP="002B0343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Pre-conditions</w:t>
      </w:r>
      <w:r w:rsidRPr="000C086C">
        <w:rPr>
          <w:rFonts w:ascii="Arial" w:hAnsi="Arial"/>
          <w:sz w:val="20"/>
          <w:lang w:val="pt-BR"/>
        </w:rPr>
        <w:t>:</w:t>
      </w:r>
      <w:r w:rsidRPr="000C086C">
        <w:rPr>
          <w:rFonts w:ascii="Arial" w:hAnsi="Arial"/>
          <w:color w:val="0000FF"/>
          <w:sz w:val="20"/>
          <w:lang w:val="pt-BR"/>
        </w:rPr>
        <w:t xml:space="preserve"> </w:t>
      </w:r>
      <w:r w:rsidR="002917A1" w:rsidRPr="00D64618">
        <w:rPr>
          <w:rFonts w:ascii="Arial" w:hAnsi="Arial"/>
          <w:sz w:val="20"/>
          <w:lang w:val="pt-BR"/>
        </w:rPr>
        <w:t>Futuro-aluno cadastrado no sistema, veterano cadastrado no sistema, encontro realizado entre futuro-aluno e veterano</w:t>
      </w:r>
    </w:p>
    <w:p w:rsidR="002917A1" w:rsidRDefault="002B0343" w:rsidP="002917A1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Post-conditions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O </w:t>
      </w:r>
      <w:r w:rsidR="002917A1">
        <w:rPr>
          <w:rFonts w:ascii="Arial" w:hAnsi="Arial"/>
          <w:sz w:val="20"/>
          <w:lang w:val="pt-BR"/>
        </w:rPr>
        <w:t>futuro-aluno é capaz de preencher um relatório sobre os acontecimentos do encontro com o veterano</w:t>
      </w:r>
    </w:p>
    <w:p w:rsidR="002B0343" w:rsidRDefault="002B0343" w:rsidP="002B0343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Data required</w:t>
      </w:r>
      <w:r w:rsidRPr="000C086C">
        <w:rPr>
          <w:rFonts w:ascii="Arial" w:hAnsi="Arial"/>
          <w:sz w:val="20"/>
          <w:lang w:val="pt-BR"/>
        </w:rPr>
        <w:t xml:space="preserve">: </w:t>
      </w:r>
      <w:r w:rsidRPr="00D64618">
        <w:rPr>
          <w:rFonts w:ascii="Arial" w:hAnsi="Arial"/>
          <w:sz w:val="20"/>
          <w:lang w:val="pt-BR"/>
        </w:rPr>
        <w:t xml:space="preserve">Dados </w:t>
      </w:r>
      <w:r w:rsidR="002917A1" w:rsidRPr="00D64618">
        <w:rPr>
          <w:rFonts w:ascii="Arial" w:hAnsi="Arial"/>
          <w:sz w:val="20"/>
          <w:lang w:val="pt-BR"/>
        </w:rPr>
        <w:t>para preenchimento deste relatório</w:t>
      </w:r>
    </w:p>
    <w:p w:rsidR="002B0343" w:rsidRDefault="002B0343" w:rsidP="00760E0E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</w:p>
    <w:p w:rsidR="00063649" w:rsidRDefault="00063649" w:rsidP="00063649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TC1</w:t>
      </w:r>
      <w:r w:rsidR="00D50875">
        <w:rPr>
          <w:rFonts w:ascii="Arial" w:hAnsi="Arial"/>
          <w:b/>
          <w:color w:val="0000FF"/>
          <w:sz w:val="24"/>
          <w:szCs w:val="24"/>
          <w:lang w:val="pt-BR"/>
        </w:rPr>
        <w:t>3</w:t>
      </w:r>
      <w:r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>
        <w:rPr>
          <w:rFonts w:ascii="Arial" w:hAnsi="Arial"/>
          <w:b/>
          <w:color w:val="0000FF"/>
          <w:sz w:val="24"/>
          <w:szCs w:val="24"/>
          <w:lang w:val="pt-BR"/>
        </w:rPr>
        <w:t>se o admin é capaz de acessar os relatórios submetidos</w:t>
      </w:r>
    </w:p>
    <w:p w:rsidR="00063649" w:rsidRPr="00063649" w:rsidRDefault="00063649" w:rsidP="00063649">
      <w:pPr>
        <w:pStyle w:val="bp"/>
        <w:spacing w:before="0" w:after="0"/>
        <w:rPr>
          <w:rFonts w:ascii="Arial" w:hAnsi="Arial"/>
          <w:b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Description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objetivo deste caso de teste é verificar se o admin é capaz de acessar os relatórios de encontros, que são submetidos tanto pelos futuros-alunos quanto pelos veteranos</w:t>
      </w:r>
    </w:p>
    <w:p w:rsidR="00063649" w:rsidRPr="00063649" w:rsidRDefault="00063649" w:rsidP="00063649">
      <w:pPr>
        <w:pStyle w:val="bp"/>
        <w:spacing w:before="0" w:after="0"/>
        <w:rPr>
          <w:rFonts w:ascii="Arial" w:hAnsi="Arial"/>
          <w:b/>
          <w:color w:val="0000FF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Pre-conditions</w:t>
      </w:r>
      <w:r w:rsidRPr="000C086C">
        <w:rPr>
          <w:rFonts w:ascii="Arial" w:hAnsi="Arial"/>
          <w:sz w:val="20"/>
          <w:lang w:val="pt-BR"/>
        </w:rPr>
        <w:t>:</w:t>
      </w:r>
      <w:r w:rsidRPr="000C086C">
        <w:rPr>
          <w:rFonts w:ascii="Arial" w:hAnsi="Arial"/>
          <w:color w:val="0000FF"/>
          <w:sz w:val="20"/>
          <w:lang w:val="pt-BR"/>
        </w:rPr>
        <w:t xml:space="preserve"> </w:t>
      </w:r>
      <w:r w:rsidRPr="00D64618">
        <w:rPr>
          <w:rFonts w:ascii="Arial" w:hAnsi="Arial"/>
          <w:sz w:val="20"/>
          <w:lang w:val="pt-BR"/>
        </w:rPr>
        <w:t>Admin cadastrado no sistema, relatórios enviados pelos futuros-alunos e veteranos</w:t>
      </w:r>
    </w:p>
    <w:p w:rsidR="00063649" w:rsidRDefault="00063649" w:rsidP="0006364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Post-conditions</w:t>
      </w:r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O admin é capaz de acessar </w:t>
      </w:r>
      <w:r w:rsidR="00E7089B">
        <w:rPr>
          <w:rFonts w:ascii="Arial" w:hAnsi="Arial"/>
          <w:sz w:val="20"/>
          <w:lang w:val="pt-BR"/>
        </w:rPr>
        <w:t xml:space="preserve">a tela que disponibiliza </w:t>
      </w:r>
      <w:r>
        <w:rPr>
          <w:rFonts w:ascii="Arial" w:hAnsi="Arial"/>
          <w:sz w:val="20"/>
          <w:lang w:val="pt-BR"/>
        </w:rPr>
        <w:t xml:space="preserve">os relatórios </w:t>
      </w:r>
    </w:p>
    <w:p w:rsidR="00063649" w:rsidRDefault="00063649" w:rsidP="0006364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 xml:space="preserve">Data </w:t>
      </w:r>
      <w:proofErr w:type="spellStart"/>
      <w:r w:rsidRPr="000C086C">
        <w:rPr>
          <w:rFonts w:ascii="Arial" w:hAnsi="Arial"/>
          <w:sz w:val="20"/>
          <w:u w:val="single"/>
          <w:lang w:val="pt-BR"/>
        </w:rPr>
        <w:t>required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-</w:t>
      </w:r>
    </w:p>
    <w:p w:rsidR="009B4156" w:rsidRDefault="009B4156" w:rsidP="00063649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9B4156" w:rsidRDefault="009B4156" w:rsidP="009B4156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TC1</w:t>
      </w:r>
      <w:r>
        <w:rPr>
          <w:rFonts w:ascii="Arial" w:hAnsi="Arial"/>
          <w:b/>
          <w:color w:val="0000FF"/>
          <w:sz w:val="24"/>
          <w:szCs w:val="24"/>
          <w:lang w:val="pt-BR"/>
        </w:rPr>
        <w:t>4</w:t>
      </w:r>
      <w:r w:rsidRPr="000C086C">
        <w:rPr>
          <w:rFonts w:ascii="Arial" w:hAnsi="Arial"/>
          <w:b/>
          <w:sz w:val="24"/>
          <w:szCs w:val="24"/>
          <w:lang w:val="pt-BR"/>
        </w:rPr>
        <w:t xml:space="preserve"> - </w:t>
      </w:r>
      <w:r w:rsidRPr="000C086C">
        <w:rPr>
          <w:rFonts w:ascii="Arial" w:hAnsi="Arial"/>
          <w:b/>
          <w:color w:val="0000FF"/>
          <w:sz w:val="24"/>
          <w:szCs w:val="24"/>
          <w:lang w:val="pt-BR"/>
        </w:rPr>
        <w:t xml:space="preserve">Verificar </w:t>
      </w:r>
      <w:r>
        <w:rPr>
          <w:rFonts w:ascii="Arial" w:hAnsi="Arial"/>
          <w:b/>
          <w:color w:val="0000FF"/>
          <w:sz w:val="24"/>
          <w:szCs w:val="24"/>
          <w:lang w:val="pt-BR"/>
        </w:rPr>
        <w:t xml:space="preserve">se o </w:t>
      </w:r>
      <w:r>
        <w:rPr>
          <w:rFonts w:ascii="Arial" w:hAnsi="Arial"/>
          <w:b/>
          <w:color w:val="0000FF"/>
          <w:sz w:val="24"/>
          <w:szCs w:val="24"/>
          <w:lang w:val="pt-BR"/>
        </w:rPr>
        <w:t>futuro-aluno</w:t>
      </w:r>
      <w:r>
        <w:rPr>
          <w:rFonts w:ascii="Arial" w:hAnsi="Arial"/>
          <w:b/>
          <w:color w:val="0000FF"/>
          <w:sz w:val="24"/>
          <w:szCs w:val="24"/>
          <w:lang w:val="pt-BR"/>
        </w:rPr>
        <w:t xml:space="preserve"> é capaz de </w:t>
      </w:r>
      <w:r>
        <w:rPr>
          <w:rFonts w:ascii="Arial" w:hAnsi="Arial"/>
          <w:b/>
          <w:color w:val="0000FF"/>
          <w:sz w:val="24"/>
          <w:szCs w:val="24"/>
          <w:lang w:val="pt-BR"/>
        </w:rPr>
        <w:t xml:space="preserve">realizar o </w:t>
      </w:r>
      <w:proofErr w:type="spellStart"/>
      <w:r>
        <w:rPr>
          <w:rFonts w:ascii="Arial" w:hAnsi="Arial"/>
          <w:b/>
          <w:color w:val="0000FF"/>
          <w:sz w:val="24"/>
          <w:szCs w:val="24"/>
          <w:lang w:val="pt-BR"/>
        </w:rPr>
        <w:t>login</w:t>
      </w:r>
      <w:proofErr w:type="spellEnd"/>
    </w:p>
    <w:p w:rsidR="009B4156" w:rsidRPr="00063649" w:rsidRDefault="009B4156" w:rsidP="009B4156">
      <w:pPr>
        <w:pStyle w:val="bp"/>
        <w:spacing w:before="0" w:after="0"/>
        <w:rPr>
          <w:rFonts w:ascii="Arial" w:hAnsi="Arial"/>
          <w:b/>
          <w:sz w:val="20"/>
          <w:lang w:val="pt-BR"/>
        </w:rPr>
      </w:pPr>
      <w:proofErr w:type="spellStart"/>
      <w:r w:rsidRPr="000C086C">
        <w:rPr>
          <w:rFonts w:ascii="Arial" w:hAnsi="Arial"/>
          <w:sz w:val="20"/>
          <w:u w:val="single"/>
          <w:lang w:val="pt-BR"/>
        </w:rPr>
        <w:t>Description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objetivo deste caso de teste é verificar se</w:t>
      </w:r>
      <w:r>
        <w:rPr>
          <w:rFonts w:ascii="Arial" w:hAnsi="Arial"/>
          <w:sz w:val="20"/>
          <w:lang w:val="pt-BR"/>
        </w:rPr>
        <w:t xml:space="preserve"> o futuro aluno é capaz de efetuar o </w:t>
      </w:r>
      <w:proofErr w:type="spellStart"/>
      <w:r>
        <w:rPr>
          <w:rFonts w:ascii="Arial" w:hAnsi="Arial"/>
          <w:sz w:val="20"/>
          <w:lang w:val="pt-BR"/>
        </w:rPr>
        <w:t>login</w:t>
      </w:r>
      <w:proofErr w:type="spellEnd"/>
      <w:r>
        <w:rPr>
          <w:rFonts w:ascii="Arial" w:hAnsi="Arial"/>
          <w:sz w:val="20"/>
          <w:lang w:val="pt-BR"/>
        </w:rPr>
        <w:t xml:space="preserve"> na aplicação</w:t>
      </w:r>
    </w:p>
    <w:p w:rsidR="009B4156" w:rsidRPr="00063649" w:rsidRDefault="009B4156" w:rsidP="009B4156">
      <w:pPr>
        <w:pStyle w:val="bp"/>
        <w:spacing w:before="0" w:after="0"/>
        <w:rPr>
          <w:rFonts w:ascii="Arial" w:hAnsi="Arial"/>
          <w:b/>
          <w:color w:val="0000FF"/>
          <w:sz w:val="20"/>
          <w:lang w:val="pt-BR"/>
        </w:rPr>
      </w:pPr>
      <w:proofErr w:type="spellStart"/>
      <w:r w:rsidRPr="000C086C">
        <w:rPr>
          <w:rFonts w:ascii="Arial" w:hAnsi="Arial"/>
          <w:sz w:val="20"/>
          <w:u w:val="single"/>
          <w:lang w:val="pt-BR"/>
        </w:rPr>
        <w:t>Pre-conditions</w:t>
      </w:r>
      <w:proofErr w:type="spellEnd"/>
      <w:r w:rsidRPr="000C086C">
        <w:rPr>
          <w:rFonts w:ascii="Arial" w:hAnsi="Arial"/>
          <w:sz w:val="20"/>
          <w:lang w:val="pt-BR"/>
        </w:rPr>
        <w:t>:</w:t>
      </w:r>
      <w:r w:rsidRPr="000C086C">
        <w:rPr>
          <w:rFonts w:ascii="Arial" w:hAnsi="Arial"/>
          <w:color w:val="0000FF"/>
          <w:sz w:val="20"/>
          <w:lang w:val="pt-BR"/>
        </w:rPr>
        <w:t xml:space="preserve"> </w:t>
      </w:r>
      <w:r>
        <w:rPr>
          <w:rFonts w:ascii="Arial" w:hAnsi="Arial"/>
          <w:sz w:val="20"/>
          <w:lang w:val="pt-BR"/>
        </w:rPr>
        <w:t>Futuro aluno cadastrado na aplicação</w:t>
      </w:r>
    </w:p>
    <w:p w:rsidR="009B4156" w:rsidRDefault="009B4156" w:rsidP="009B4156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>Post-</w:t>
      </w:r>
      <w:proofErr w:type="spellStart"/>
      <w:r w:rsidRPr="000C086C">
        <w:rPr>
          <w:rFonts w:ascii="Arial" w:hAnsi="Arial"/>
          <w:sz w:val="20"/>
          <w:u w:val="single"/>
          <w:lang w:val="pt-BR"/>
        </w:rPr>
        <w:t>conditions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O </w:t>
      </w:r>
      <w:r>
        <w:rPr>
          <w:rFonts w:ascii="Arial" w:hAnsi="Arial"/>
          <w:sz w:val="20"/>
          <w:lang w:val="pt-BR"/>
        </w:rPr>
        <w:t xml:space="preserve">futuro aluno é capaz de realizar </w:t>
      </w:r>
      <w:proofErr w:type="spellStart"/>
      <w:r>
        <w:rPr>
          <w:rFonts w:ascii="Arial" w:hAnsi="Arial"/>
          <w:sz w:val="20"/>
          <w:lang w:val="pt-BR"/>
        </w:rPr>
        <w:t>login</w:t>
      </w:r>
      <w:proofErr w:type="spellEnd"/>
      <w:r>
        <w:rPr>
          <w:rFonts w:ascii="Arial" w:hAnsi="Arial"/>
          <w:sz w:val="20"/>
          <w:lang w:val="pt-BR"/>
        </w:rPr>
        <w:t xml:space="preserve"> no sistema</w:t>
      </w:r>
    </w:p>
    <w:p w:rsidR="009B4156" w:rsidRDefault="009B4156" w:rsidP="009B4156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0C086C">
        <w:rPr>
          <w:rFonts w:ascii="Arial" w:hAnsi="Arial"/>
          <w:sz w:val="20"/>
          <w:u w:val="single"/>
          <w:lang w:val="pt-BR"/>
        </w:rPr>
        <w:t xml:space="preserve">Data </w:t>
      </w:r>
      <w:proofErr w:type="spellStart"/>
      <w:r w:rsidRPr="000C086C">
        <w:rPr>
          <w:rFonts w:ascii="Arial" w:hAnsi="Arial"/>
          <w:sz w:val="20"/>
          <w:u w:val="single"/>
          <w:lang w:val="pt-BR"/>
        </w:rPr>
        <w:t>required</w:t>
      </w:r>
      <w:proofErr w:type="spellEnd"/>
      <w:r w:rsidRPr="000C086C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Dados relativos ao futuro aluno</w:t>
      </w:r>
      <w:bookmarkStart w:id="0" w:name="_GoBack"/>
      <w:bookmarkEnd w:id="0"/>
    </w:p>
    <w:p w:rsidR="009B4156" w:rsidRDefault="009B4156" w:rsidP="00063649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</w:p>
    <w:p w:rsidR="004F3CE2" w:rsidRDefault="004F3CE2" w:rsidP="004B08CD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</w:p>
    <w:p w:rsidR="00302205" w:rsidRDefault="00302205" w:rsidP="004B08CD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</w:p>
    <w:p w:rsidR="004B08CD" w:rsidRDefault="004B08CD" w:rsidP="00477710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</w:p>
    <w:p w:rsidR="00477710" w:rsidRDefault="00477710" w:rsidP="00D50179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</w:p>
    <w:p w:rsidR="00D50179" w:rsidRDefault="00D50179" w:rsidP="00D50179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</w:p>
    <w:p w:rsidR="00D50179" w:rsidRDefault="00D50179" w:rsidP="00D50179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</w:p>
    <w:p w:rsidR="00D50179" w:rsidRDefault="00D50179" w:rsidP="00D50179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</w:p>
    <w:p w:rsidR="00C1614C" w:rsidRDefault="00C1614C" w:rsidP="00BC66C4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1512E9" w:rsidRDefault="001512E9" w:rsidP="00BC66C4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F1F2A" w:rsidRDefault="004F1F2A" w:rsidP="00BC66C4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BC66C4" w:rsidRDefault="00BC66C4" w:rsidP="00BC66C4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BC66C4" w:rsidRDefault="00BC66C4" w:rsidP="009645B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B468D4" w:rsidRDefault="00B468D4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  <w:lang w:val="pt-BR"/>
        </w:rPr>
      </w:pPr>
    </w:p>
    <w:p w:rsidR="00B468D4" w:rsidRPr="00252E7A" w:rsidRDefault="00B468D4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sectPr w:rsidR="00B468D4" w:rsidRPr="00252E7A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B6F" w:rsidRDefault="00433B6F">
      <w:r>
        <w:separator/>
      </w:r>
    </w:p>
  </w:endnote>
  <w:endnote w:type="continuationSeparator" w:id="0">
    <w:p w:rsidR="00433B6F" w:rsidRDefault="00433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468D4" w:rsidRDefault="00B468D4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9B4156">
      <w:rPr>
        <w:noProof/>
        <w:sz w:val="20"/>
      </w:rPr>
      <w:t>3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9B4156">
      <w:rPr>
        <w:noProof/>
        <w:sz w:val="20"/>
      </w:rPr>
      <w:t>4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B6F" w:rsidRDefault="00433B6F">
      <w:r>
        <w:separator/>
      </w:r>
    </w:p>
  </w:footnote>
  <w:footnote w:type="continuationSeparator" w:id="0">
    <w:p w:rsidR="00433B6F" w:rsidRDefault="00433B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B42548" w:rsidRDefault="00273880" w:rsidP="00B42548">
    <w:pPr>
      <w:pStyle w:val="Cabealho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 xml:space="preserve">Academic Advisor </w:t>
    </w:r>
    <w:r w:rsidR="00B468D4">
      <w:rPr>
        <w:b/>
        <w:sz w:val="28"/>
      </w:rPr>
      <w:t>Test Case</w:t>
    </w:r>
    <w:r w:rsidR="00B42548">
      <w:rPr>
        <w:b/>
        <w:sz w:val="28"/>
      </w:rPr>
      <w:t>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86C"/>
    <w:rsid w:val="00016C4D"/>
    <w:rsid w:val="00023B71"/>
    <w:rsid w:val="00024113"/>
    <w:rsid w:val="000278E8"/>
    <w:rsid w:val="00036ABF"/>
    <w:rsid w:val="00037A8E"/>
    <w:rsid w:val="000449EF"/>
    <w:rsid w:val="0004651B"/>
    <w:rsid w:val="00063649"/>
    <w:rsid w:val="00074457"/>
    <w:rsid w:val="00081426"/>
    <w:rsid w:val="00090A99"/>
    <w:rsid w:val="00096482"/>
    <w:rsid w:val="000C086C"/>
    <w:rsid w:val="000D3DA1"/>
    <w:rsid w:val="000D5952"/>
    <w:rsid w:val="000E2F1D"/>
    <w:rsid w:val="000E3C24"/>
    <w:rsid w:val="000E3C2E"/>
    <w:rsid w:val="000F4382"/>
    <w:rsid w:val="00127DBF"/>
    <w:rsid w:val="001512E9"/>
    <w:rsid w:val="00154D6A"/>
    <w:rsid w:val="0015543B"/>
    <w:rsid w:val="00156DC0"/>
    <w:rsid w:val="00181694"/>
    <w:rsid w:val="0018240E"/>
    <w:rsid w:val="00192656"/>
    <w:rsid w:val="00197530"/>
    <w:rsid w:val="001975D1"/>
    <w:rsid w:val="001A0459"/>
    <w:rsid w:val="001A1B06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52E7A"/>
    <w:rsid w:val="002700A8"/>
    <w:rsid w:val="00271060"/>
    <w:rsid w:val="00273880"/>
    <w:rsid w:val="00291668"/>
    <w:rsid w:val="002917A1"/>
    <w:rsid w:val="002A7E47"/>
    <w:rsid w:val="002B0343"/>
    <w:rsid w:val="002C1B7F"/>
    <w:rsid w:val="002D07CF"/>
    <w:rsid w:val="002D1D0A"/>
    <w:rsid w:val="002D7BA4"/>
    <w:rsid w:val="002E347B"/>
    <w:rsid w:val="002F570C"/>
    <w:rsid w:val="00302205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216ED"/>
    <w:rsid w:val="00433B6F"/>
    <w:rsid w:val="00434231"/>
    <w:rsid w:val="00444916"/>
    <w:rsid w:val="0046703C"/>
    <w:rsid w:val="00477710"/>
    <w:rsid w:val="004A0610"/>
    <w:rsid w:val="004A279E"/>
    <w:rsid w:val="004A4B81"/>
    <w:rsid w:val="004A71EF"/>
    <w:rsid w:val="004B08CD"/>
    <w:rsid w:val="004D1C11"/>
    <w:rsid w:val="004E420D"/>
    <w:rsid w:val="004F1F2A"/>
    <w:rsid w:val="004F3CE2"/>
    <w:rsid w:val="004F4FB4"/>
    <w:rsid w:val="004F7B53"/>
    <w:rsid w:val="004F7C17"/>
    <w:rsid w:val="00520EF0"/>
    <w:rsid w:val="00536681"/>
    <w:rsid w:val="00553DAD"/>
    <w:rsid w:val="005706E3"/>
    <w:rsid w:val="00576454"/>
    <w:rsid w:val="00577C33"/>
    <w:rsid w:val="005B48A6"/>
    <w:rsid w:val="005E1449"/>
    <w:rsid w:val="005E2ADA"/>
    <w:rsid w:val="005F0EB8"/>
    <w:rsid w:val="00604AE4"/>
    <w:rsid w:val="00620950"/>
    <w:rsid w:val="00635CE7"/>
    <w:rsid w:val="00680CA8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60E0E"/>
    <w:rsid w:val="00772DAC"/>
    <w:rsid w:val="00780A9A"/>
    <w:rsid w:val="00796CD4"/>
    <w:rsid w:val="007B412C"/>
    <w:rsid w:val="007C0EA0"/>
    <w:rsid w:val="007C41CD"/>
    <w:rsid w:val="007C7784"/>
    <w:rsid w:val="007D644A"/>
    <w:rsid w:val="007D7134"/>
    <w:rsid w:val="007E6CF6"/>
    <w:rsid w:val="00800C1D"/>
    <w:rsid w:val="00821B7F"/>
    <w:rsid w:val="00830BD8"/>
    <w:rsid w:val="00850FCA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62AD9"/>
    <w:rsid w:val="009645B2"/>
    <w:rsid w:val="00971618"/>
    <w:rsid w:val="00981DE1"/>
    <w:rsid w:val="00983E57"/>
    <w:rsid w:val="009B4156"/>
    <w:rsid w:val="009C06FE"/>
    <w:rsid w:val="009C4C9A"/>
    <w:rsid w:val="009D1046"/>
    <w:rsid w:val="009E1614"/>
    <w:rsid w:val="009E2570"/>
    <w:rsid w:val="00A11301"/>
    <w:rsid w:val="00A30AD6"/>
    <w:rsid w:val="00A46037"/>
    <w:rsid w:val="00A6090E"/>
    <w:rsid w:val="00A72B6A"/>
    <w:rsid w:val="00A739C2"/>
    <w:rsid w:val="00A84CE5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A717F"/>
    <w:rsid w:val="00BC66C4"/>
    <w:rsid w:val="00BE784F"/>
    <w:rsid w:val="00C05D0A"/>
    <w:rsid w:val="00C070A0"/>
    <w:rsid w:val="00C07137"/>
    <w:rsid w:val="00C074E2"/>
    <w:rsid w:val="00C1614C"/>
    <w:rsid w:val="00C229AB"/>
    <w:rsid w:val="00C32112"/>
    <w:rsid w:val="00C3310B"/>
    <w:rsid w:val="00C34B6E"/>
    <w:rsid w:val="00C4752B"/>
    <w:rsid w:val="00C51C56"/>
    <w:rsid w:val="00C72D88"/>
    <w:rsid w:val="00C87E36"/>
    <w:rsid w:val="00C94212"/>
    <w:rsid w:val="00CC47D2"/>
    <w:rsid w:val="00CC74EE"/>
    <w:rsid w:val="00CD6734"/>
    <w:rsid w:val="00D010AF"/>
    <w:rsid w:val="00D125A0"/>
    <w:rsid w:val="00D24817"/>
    <w:rsid w:val="00D325B4"/>
    <w:rsid w:val="00D50179"/>
    <w:rsid w:val="00D50875"/>
    <w:rsid w:val="00D63FFC"/>
    <w:rsid w:val="00D64618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089B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31D5"/>
    <w:rsid w:val="00F45076"/>
    <w:rsid w:val="00F909B2"/>
    <w:rsid w:val="00FB0CDC"/>
    <w:rsid w:val="00FC1914"/>
    <w:rsid w:val="00FC58BC"/>
    <w:rsid w:val="00FE7760"/>
    <w:rsid w:val="00FF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30A95F5-8771-4E80-8743-10F3BDE77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9200199\Downloads\test_cas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test_cases.dot</Template>
  <TotalTime>179</TotalTime>
  <Pages>4</Pages>
  <Words>1437</Words>
  <Characters>7763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Manager/>
  <Company>&lt;company&gt;</Company>
  <LinksUpToDate>false</LinksUpToDate>
  <CharactersWithSpaces>9182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MDT</dc:creator>
  <cp:keywords/>
  <dc:description/>
  <cp:lastModifiedBy>MARCOS MENDELSKI DE SOUZA</cp:lastModifiedBy>
  <cp:revision>27</cp:revision>
  <cp:lastPrinted>2003-10-06T11:49:00Z</cp:lastPrinted>
  <dcterms:created xsi:type="dcterms:W3CDTF">2017-04-11T00:05:00Z</dcterms:created>
  <dcterms:modified xsi:type="dcterms:W3CDTF">2017-05-23T21:48:00Z</dcterms:modified>
</cp:coreProperties>
</file>