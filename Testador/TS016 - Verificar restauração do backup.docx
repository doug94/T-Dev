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FF354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TS016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Verificar funcionalidade d</w:t>
            </w:r>
            <w:r>
              <w:rPr>
                <w:rFonts w:ascii="Arial" w:hAnsi="Arial" w:cs="Arial"/>
                <w:sz w:val="24"/>
                <w:szCs w:val="24"/>
              </w:rPr>
              <w:t>a restauração do backup de dados</w:t>
            </w:r>
          </w:p>
        </w:tc>
      </w:tr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UC016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Fazer</w:t>
            </w:r>
            <w:r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backup dos dados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FF354B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teste verifica a funcionalidade de</w:t>
            </w:r>
            <w:r w:rsidR="00FF354B"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>
              <w:rPr>
                <w:rFonts w:ascii="Arial" w:hAnsi="Arial" w:cs="Arial"/>
                <w:sz w:val="24"/>
                <w:szCs w:val="24"/>
              </w:rPr>
              <w:t xml:space="preserve">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966AFE">
              <w:rPr>
                <w:rFonts w:ascii="Arial" w:hAnsi="Arial" w:cs="Arial"/>
                <w:sz w:val="24"/>
                <w:szCs w:val="24"/>
              </w:rPr>
              <w:t>, arquivo de backup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F354B" w:rsidP="00FF354B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banco de dados retorna a condição contida no backup de dados que foi restaurado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1F048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="00B83F8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83F80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de “Gerenciar </w:t>
            </w:r>
            <w:r w:rsidR="00B83F80">
              <w:rPr>
                <w:rFonts w:ascii="Arial" w:hAnsi="Arial" w:cs="Arial"/>
                <w:sz w:val="24"/>
                <w:szCs w:val="24"/>
              </w:rPr>
              <w:t>backup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</w:tcPr>
          <w:p w:rsidR="00171A2D" w:rsidRPr="00FB796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“Gerenciar backup” é aberta</w:t>
            </w:r>
          </w:p>
        </w:tc>
        <w:tc>
          <w:tcPr>
            <w:tcW w:w="714" w:type="dxa"/>
          </w:tcPr>
          <w:p w:rsidR="00171A2D" w:rsidRDefault="00171A2D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Seleciona-se 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a opção de </w:t>
            </w:r>
            <w:r w:rsidR="00FF354B">
              <w:rPr>
                <w:rFonts w:ascii="Arial" w:hAnsi="Arial" w:cs="Arial"/>
                <w:sz w:val="24"/>
                <w:szCs w:val="24"/>
              </w:rPr>
              <w:t>restaurar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54B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5596" w:type="dxa"/>
          </w:tcPr>
          <w:p w:rsidR="00FF354B" w:rsidRPr="005F4E04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lista com os backups disponíveis é apresentada</w:t>
            </w:r>
          </w:p>
        </w:tc>
        <w:tc>
          <w:tcPr>
            <w:tcW w:w="714" w:type="dxa"/>
          </w:tcPr>
          <w:p w:rsidR="00DF1585" w:rsidRDefault="00DF1585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Seleciona-se o backup desejado</w:t>
            </w:r>
          </w:p>
        </w:tc>
        <w:tc>
          <w:tcPr>
            <w:tcW w:w="5596" w:type="dxa"/>
          </w:tcPr>
          <w:p w:rsidR="00FF354B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arquivo é selecionado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FF354B" w:rsidP="00E965BA">
            <w:pPr>
              <w:pStyle w:val="RowHeadings"/>
              <w:spacing w:before="80" w:after="80"/>
            </w:pP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Clica-se no botão “Enviar”</w:t>
            </w:r>
          </w:p>
        </w:tc>
        <w:tc>
          <w:tcPr>
            <w:tcW w:w="5596" w:type="dxa"/>
          </w:tcPr>
          <w:p w:rsidR="00FF354B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banco de dados é restaurado de acordo com o estado contido no arquivo de backup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FF354B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40E" w:rsidRDefault="00B2440E">
      <w:r>
        <w:separator/>
      </w:r>
    </w:p>
  </w:endnote>
  <w:endnote w:type="continuationSeparator" w:id="0">
    <w:p w:rsidR="00B2440E" w:rsidRDefault="00B24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66AFE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66AF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40E" w:rsidRDefault="00B2440E">
      <w:r>
        <w:separator/>
      </w:r>
    </w:p>
  </w:footnote>
  <w:footnote w:type="continuationSeparator" w:id="0">
    <w:p w:rsidR="00B2440E" w:rsidRDefault="00B24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752CF"/>
    <w:rsid w:val="00291668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65B1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66AFE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440E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600FB"/>
    <w:rsid w:val="00C87E36"/>
    <w:rsid w:val="00C94212"/>
    <w:rsid w:val="00CC47D2"/>
    <w:rsid w:val="00CC74EE"/>
    <w:rsid w:val="00CD6734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</TotalTime>
  <Pages>2</Pages>
  <Words>149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</cp:lastModifiedBy>
  <cp:revision>3</cp:revision>
  <cp:lastPrinted>2003-10-06T11:49:00Z</cp:lastPrinted>
  <dcterms:created xsi:type="dcterms:W3CDTF">2017-07-06T01:00:00Z</dcterms:created>
  <dcterms:modified xsi:type="dcterms:W3CDTF">2017-07-06T01:02:00Z</dcterms:modified>
</cp:coreProperties>
</file>