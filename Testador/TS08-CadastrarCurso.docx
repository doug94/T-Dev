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25D28" w:rsidP="00C600FB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TS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>0</w:t>
            </w:r>
            <w:r w:rsidR="00C600FB">
              <w:rPr>
                <w:rFonts w:ascii="Arial" w:hAnsi="Arial" w:cs="Arial"/>
                <w:sz w:val="24"/>
                <w:szCs w:val="24"/>
              </w:rPr>
              <w:t>8</w:t>
            </w:r>
            <w:bookmarkStart w:id="0" w:name="_GoBack"/>
            <w:bookmarkEnd w:id="0"/>
            <w:r w:rsidR="00FB7964" w:rsidRPr="00FB7964">
              <w:rPr>
                <w:rFonts w:ascii="Arial" w:hAnsi="Arial" w:cs="Arial"/>
                <w:sz w:val="24"/>
                <w:szCs w:val="24"/>
              </w:rPr>
              <w:t xml:space="preserve"> - Cadastrar curso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proofErr w:type="spellStart"/>
            <w:r w:rsidR="00A30AD6">
              <w:rPr>
                <w:b/>
              </w:rPr>
              <w:t>Tested</w:t>
            </w:r>
            <w:proofErr w:type="spellEnd"/>
            <w:r w:rsidR="00A30AD6">
              <w:rPr>
                <w:b/>
              </w:rPr>
              <w:t>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FB7964" w:rsidRDefault="00125D28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 xml:space="preserve">08 – Cadastrar curso 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FB7964" w:rsidP="00FB7964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>O objetivo deste teste é verificar se é possível cadastrar um curso no sistema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FB7964" w:rsidP="00BE784F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no sistema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</w:t>
            </w:r>
            <w:proofErr w:type="spellStart"/>
            <w:r>
              <w:rPr>
                <w:b/>
              </w:rPr>
              <w:t>conditions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FB7964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>Curso cadastrado no sistema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RPr="00C600FB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171A2D" w:rsidRDefault="00536681">
            <w:pPr>
              <w:pStyle w:val="bp"/>
              <w:spacing w:before="0" w:after="0"/>
              <w:rPr>
                <w:b/>
                <w:lang w:val="en-US"/>
              </w:rPr>
            </w:pPr>
            <w:r w:rsidRPr="00171A2D">
              <w:rPr>
                <w:b/>
                <w:lang w:val="en-US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171A2D" w:rsidRDefault="00536681">
            <w:pPr>
              <w:pStyle w:val="bp"/>
              <w:rPr>
                <w:b/>
                <w:bCs/>
                <w:color w:val="FF0000"/>
                <w:sz w:val="24"/>
                <w:lang w:val="en-US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171A2D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en-US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FB7964" w:rsidRDefault="00FB7964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Realizar o </w:t>
            </w: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no sistema com um usuário ADMIN</w:t>
            </w:r>
          </w:p>
        </w:tc>
        <w:tc>
          <w:tcPr>
            <w:tcW w:w="5596" w:type="dxa"/>
          </w:tcPr>
          <w:p w:rsidR="00DF1585" w:rsidRPr="00FB7964" w:rsidRDefault="00FB7964" w:rsidP="0093488F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é realizado com sucesso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171A2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71A2D" w:rsidRDefault="00171A2D" w:rsidP="00171A2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71A2D" w:rsidRPr="00FB7964" w:rsidRDefault="00171A2D" w:rsidP="00171A2D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Entrar na tela de “Gerenciar Cursos”</w:t>
            </w:r>
          </w:p>
        </w:tc>
        <w:tc>
          <w:tcPr>
            <w:tcW w:w="5596" w:type="dxa"/>
          </w:tcPr>
          <w:p w:rsidR="00171A2D" w:rsidRPr="00FB7964" w:rsidRDefault="00171A2D" w:rsidP="00171A2D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de gerenciamento de cursos é aberta</w:t>
            </w:r>
          </w:p>
        </w:tc>
        <w:tc>
          <w:tcPr>
            <w:tcW w:w="714" w:type="dxa"/>
          </w:tcPr>
          <w:p w:rsidR="00171A2D" w:rsidRDefault="00171A2D" w:rsidP="00171A2D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171A2D" w:rsidRDefault="00171A2D" w:rsidP="00171A2D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FB7964" w:rsidRDefault="00171A2D" w:rsidP="00171A2D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campo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curriculo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inserir o seguinte texto: “4633B”</w:t>
            </w:r>
          </w:p>
        </w:tc>
        <w:tc>
          <w:tcPr>
            <w:tcW w:w="5596" w:type="dxa"/>
          </w:tcPr>
          <w:p w:rsidR="00DF1585" w:rsidRPr="005F4E04" w:rsidRDefault="00171A2D" w:rsidP="0093488F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 aceito no campo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171A2D" w:rsidTr="00171A2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71A2D" w:rsidRDefault="00171A2D" w:rsidP="002B677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71A2D" w:rsidRPr="00FB7964" w:rsidRDefault="00171A2D" w:rsidP="00171A2D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campo nome, inserir o seguinte texto: “Sistemas de Informação”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Pr="005F4E04" w:rsidRDefault="00171A2D" w:rsidP="002B6770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 aceito no campo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Default="00171A2D" w:rsidP="002B677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Default="00171A2D" w:rsidP="002B6770">
            <w:pPr>
              <w:pStyle w:val="RowHeadings"/>
              <w:spacing w:before="80" w:after="80"/>
            </w:pPr>
          </w:p>
        </w:tc>
      </w:tr>
      <w:tr w:rsidR="00171A2D" w:rsidTr="00171A2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71A2D" w:rsidRDefault="00171A2D" w:rsidP="002B677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71A2D" w:rsidRPr="00FB7964" w:rsidRDefault="00171A2D" w:rsidP="00171A2D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campo descrição, inserir o seguinte texto: “Um curso muito interessante, que vai lhe preparar para o mercado de trabalho”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Pr="005F4E04" w:rsidRDefault="00171A2D" w:rsidP="002B6770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 aceito no campo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Default="00171A2D" w:rsidP="002B677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Default="00171A2D" w:rsidP="002B6770">
            <w:pPr>
              <w:pStyle w:val="RowHeadings"/>
              <w:spacing w:before="80" w:after="80"/>
            </w:pPr>
          </w:p>
        </w:tc>
      </w:tr>
      <w:tr w:rsidR="00171A2D" w:rsidTr="00171A2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71A2D" w:rsidRDefault="00171A2D" w:rsidP="002B677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71A2D" w:rsidRPr="00FB7964" w:rsidRDefault="00171A2D" w:rsidP="002B6770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salvar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Pr="005F4E04" w:rsidRDefault="00171A2D" w:rsidP="002B6770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informando que o curso foi cadastrado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Default="00171A2D" w:rsidP="002B677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Default="00171A2D" w:rsidP="002B6770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22E" w:rsidRDefault="0058722E">
      <w:r>
        <w:separator/>
      </w:r>
    </w:p>
  </w:endnote>
  <w:endnote w:type="continuationSeparator" w:id="0">
    <w:p w:rsidR="0058722E" w:rsidRDefault="00587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600FB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</w:t>
    </w:r>
    <w:proofErr w:type="spellStart"/>
    <w:r>
      <w:rPr>
        <w:rStyle w:val="Nmerodepgina"/>
      </w:rPr>
      <w:t>of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C600FB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22E" w:rsidRDefault="0058722E">
      <w:r>
        <w:separator/>
      </w:r>
    </w:p>
  </w:footnote>
  <w:footnote w:type="continuationSeparator" w:id="0">
    <w:p w:rsidR="0058722E" w:rsidRDefault="00587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C8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5D28"/>
    <w:rsid w:val="00127DBF"/>
    <w:rsid w:val="00154D6A"/>
    <w:rsid w:val="0015543B"/>
    <w:rsid w:val="00171A2D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8722E"/>
    <w:rsid w:val="005B48A6"/>
    <w:rsid w:val="005E1449"/>
    <w:rsid w:val="005E2ADA"/>
    <w:rsid w:val="005F0EB8"/>
    <w:rsid w:val="005F4E04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771E2"/>
    <w:rsid w:val="00BA0F5A"/>
    <w:rsid w:val="00BA717F"/>
    <w:rsid w:val="00BE784F"/>
    <w:rsid w:val="00C05867"/>
    <w:rsid w:val="00C05D0A"/>
    <w:rsid w:val="00C070A0"/>
    <w:rsid w:val="00C07137"/>
    <w:rsid w:val="00C074E2"/>
    <w:rsid w:val="00C229AB"/>
    <w:rsid w:val="00C32112"/>
    <w:rsid w:val="00C34B6E"/>
    <w:rsid w:val="00C4752B"/>
    <w:rsid w:val="00C600F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22C8"/>
    <w:rsid w:val="00F30EEB"/>
    <w:rsid w:val="00F45076"/>
    <w:rsid w:val="00F909B2"/>
    <w:rsid w:val="00FB7964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FD9DB7-E878-40D2-9D72-F5FEC495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39</TotalTime>
  <Pages>2</Pages>
  <Words>142</Words>
  <Characters>772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marcos</dc:creator>
  <cp:keywords/>
  <dc:description/>
  <cp:lastModifiedBy>MARCOS MENDELSKI DE SOUZA</cp:lastModifiedBy>
  <cp:revision>4</cp:revision>
  <cp:lastPrinted>2003-10-06T11:49:00Z</cp:lastPrinted>
  <dcterms:created xsi:type="dcterms:W3CDTF">2017-05-21T23:46:00Z</dcterms:created>
  <dcterms:modified xsi:type="dcterms:W3CDTF">2017-05-24T00:46:00Z</dcterms:modified>
</cp:coreProperties>
</file>