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25D28" w:rsidP="001346D9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</w:t>
            </w:r>
            <w:r w:rsidR="005C1A8C">
              <w:rPr>
                <w:rFonts w:ascii="Arial" w:hAnsi="Arial" w:cs="Arial"/>
                <w:sz w:val="24"/>
                <w:szCs w:val="24"/>
              </w:rPr>
              <w:t>10A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- Cadastrar </w:t>
            </w:r>
            <w:r w:rsidR="005C1A8C">
              <w:rPr>
                <w:rFonts w:ascii="Arial" w:hAnsi="Arial" w:cs="Arial"/>
                <w:sz w:val="24"/>
                <w:szCs w:val="24"/>
              </w:rPr>
              <w:t xml:space="preserve">veteranos: utilizando </w:t>
            </w:r>
            <w:r w:rsidR="001346D9">
              <w:rPr>
                <w:rFonts w:ascii="Arial" w:hAnsi="Arial" w:cs="Arial"/>
                <w:sz w:val="24"/>
                <w:szCs w:val="24"/>
              </w:rPr>
              <w:t>dados inválidos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proofErr w:type="spellStart"/>
            <w:r w:rsidR="00A30AD6">
              <w:rPr>
                <w:b/>
              </w:rPr>
              <w:t>Tested</w:t>
            </w:r>
            <w:proofErr w:type="spellEnd"/>
            <w:r w:rsidR="00A30AD6"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7964" w:rsidRDefault="00125D28" w:rsidP="005C1A8C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>0</w:t>
            </w:r>
            <w:r w:rsidR="005C1A8C">
              <w:rPr>
                <w:rFonts w:ascii="Arial" w:hAnsi="Arial" w:cs="Arial"/>
                <w:sz w:val="24"/>
                <w:szCs w:val="24"/>
              </w:rPr>
              <w:t>10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– Cadastrar </w:t>
            </w:r>
            <w:r w:rsidR="005C1A8C">
              <w:rPr>
                <w:rFonts w:ascii="Arial" w:hAnsi="Arial" w:cs="Arial"/>
                <w:sz w:val="24"/>
                <w:szCs w:val="24"/>
              </w:rPr>
              <w:t>veteranos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5C1A8C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O objetivo deste teste é verificar se é possível cadastrar um </w:t>
            </w:r>
            <w:r w:rsidR="005C1A8C">
              <w:rPr>
                <w:rFonts w:ascii="Arial" w:hAnsi="Arial" w:cs="Arial"/>
                <w:sz w:val="24"/>
                <w:szCs w:val="24"/>
              </w:rPr>
              <w:t>veterano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BE784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 w:rsidR="00004B35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004B35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="00004B3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5C1A8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F847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5C1A8C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5C1A8C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F84799" w:rsidRDefault="00F84799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F84799">
              <w:rPr>
                <w:b/>
                <w:bCs/>
                <w:color w:val="FF0000"/>
                <w:sz w:val="24"/>
              </w:rPr>
              <w:t>FAIL – precisa avisar sobre campos n</w:t>
            </w:r>
            <w:r>
              <w:rPr>
                <w:b/>
                <w:bCs/>
                <w:color w:val="FF0000"/>
                <w:sz w:val="24"/>
              </w:rPr>
              <w:t>ão preenchidos</w:t>
            </w:r>
            <w:bookmarkStart w:id="0" w:name="_GoBack"/>
            <w:bookmarkEnd w:id="0"/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F84799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F8479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FB7964" w:rsidP="005C1A8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Entrar na tela </w:t>
            </w:r>
            <w:r w:rsidR="005C1A8C">
              <w:rPr>
                <w:rFonts w:ascii="Arial" w:hAnsi="Arial" w:cs="Arial"/>
                <w:sz w:val="24"/>
                <w:szCs w:val="24"/>
              </w:rPr>
              <w:t>de “Gerenciar Veteranos”</w:t>
            </w:r>
          </w:p>
        </w:tc>
        <w:tc>
          <w:tcPr>
            <w:tcW w:w="5596" w:type="dxa"/>
          </w:tcPr>
          <w:p w:rsidR="00DF1585" w:rsidRPr="00FB7964" w:rsidRDefault="005C1A8C" w:rsidP="005C1A8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gerenciamos de veteranos é aberta</w:t>
            </w:r>
          </w:p>
        </w:tc>
        <w:tc>
          <w:tcPr>
            <w:tcW w:w="714" w:type="dxa"/>
          </w:tcPr>
          <w:p w:rsidR="00DF1585" w:rsidRDefault="00F8479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5C1A8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C1A8C" w:rsidRDefault="005C1A8C" w:rsidP="005C1A8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C1A8C" w:rsidRPr="00FB7964" w:rsidRDefault="005C1A8C" w:rsidP="005C1A8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“Cadastrar Novo Veterano”</w:t>
            </w:r>
          </w:p>
        </w:tc>
        <w:tc>
          <w:tcPr>
            <w:tcW w:w="5596" w:type="dxa"/>
          </w:tcPr>
          <w:p w:rsidR="005C1A8C" w:rsidRPr="005F4E04" w:rsidRDefault="005C1A8C" w:rsidP="005C1A8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cadastro de veterano é apresentada</w:t>
            </w:r>
          </w:p>
        </w:tc>
        <w:tc>
          <w:tcPr>
            <w:tcW w:w="714" w:type="dxa"/>
          </w:tcPr>
          <w:p w:rsidR="005C1A8C" w:rsidRDefault="00F84799" w:rsidP="005C1A8C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C1A8C" w:rsidRDefault="005C1A8C" w:rsidP="005C1A8C">
            <w:pPr>
              <w:pStyle w:val="RowHeadings"/>
              <w:spacing w:before="80" w:after="80"/>
            </w:pPr>
          </w:p>
        </w:tc>
      </w:tr>
      <w:tr w:rsidR="005C1A8C" w:rsidTr="005C1A8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A8C" w:rsidRDefault="005C1A8C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A8C" w:rsidRPr="00FB7964" w:rsidRDefault="0030362D" w:rsidP="0030362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inserir nada no campo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Pr="005F4E04" w:rsidRDefault="0030362D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F84799" w:rsidP="00A763EC">
            <w:pPr>
              <w:pStyle w:val="RowHeadings"/>
              <w:spacing w:before="80" w:after="80"/>
              <w:jc w:val="center"/>
            </w:pPr>
            <w:r>
              <w:t>-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</w:pPr>
          </w:p>
        </w:tc>
      </w:tr>
      <w:tr w:rsidR="005C1A8C" w:rsidTr="00A763E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A8C" w:rsidRDefault="005C1A8C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A8C" w:rsidRPr="00FB7964" w:rsidRDefault="0030362D" w:rsidP="001346D9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inserir nada no campo nome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Pr="005F4E04" w:rsidRDefault="0030362D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F84799" w:rsidP="00A763EC">
            <w:pPr>
              <w:pStyle w:val="RowHeadings"/>
              <w:spacing w:before="80" w:after="80"/>
              <w:jc w:val="center"/>
            </w:pPr>
            <w:r>
              <w:t>-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</w:pPr>
          </w:p>
        </w:tc>
      </w:tr>
      <w:tr w:rsidR="005C1A8C" w:rsidTr="00A763E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A8C" w:rsidRDefault="005C1A8C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A8C" w:rsidRPr="00FB7964" w:rsidRDefault="0030362D" w:rsidP="001346D9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inserir nada no campo sobrenome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Pr="005F4E04" w:rsidRDefault="0030362D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F84799" w:rsidP="00A763EC">
            <w:pPr>
              <w:pStyle w:val="RowHeadings"/>
              <w:spacing w:before="80" w:after="80"/>
              <w:jc w:val="center"/>
            </w:pPr>
            <w:r>
              <w:t>-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</w:pPr>
          </w:p>
        </w:tc>
      </w:tr>
      <w:tr w:rsidR="00063C04" w:rsidTr="00063C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3C04" w:rsidRDefault="00063C04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3C04" w:rsidRPr="00FB7964" w:rsidRDefault="00063C04" w:rsidP="00A763E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“Cadastrar”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46D9" w:rsidRPr="005F4E04" w:rsidRDefault="0030362D" w:rsidP="001346D9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 mostrar mensagem que os campos não foram preenchidos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C04" w:rsidRDefault="00063C04" w:rsidP="00A763E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C04" w:rsidRDefault="00F84799" w:rsidP="00A763EC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5C1A8C" w:rsidRDefault="005C1A8C" w:rsidP="005C1A8C">
      <w:pPr>
        <w:pStyle w:val="bp"/>
        <w:spacing w:before="0" w:after="0"/>
      </w:pPr>
    </w:p>
    <w:p w:rsidR="005C1A8C" w:rsidRDefault="005C1A8C" w:rsidP="005C1A8C">
      <w:pPr>
        <w:pStyle w:val="bp"/>
        <w:spacing w:before="0" w:after="0"/>
      </w:pPr>
    </w:p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702" w:rsidRDefault="00D45702">
      <w:r>
        <w:separator/>
      </w:r>
    </w:p>
  </w:endnote>
  <w:endnote w:type="continuationSeparator" w:id="0">
    <w:p w:rsidR="00D45702" w:rsidRDefault="00D45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84799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F84799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702" w:rsidRDefault="00D45702">
      <w:r>
        <w:separator/>
      </w:r>
    </w:p>
  </w:footnote>
  <w:footnote w:type="continuationSeparator" w:id="0">
    <w:p w:rsidR="00D45702" w:rsidRDefault="00D45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04B35"/>
    <w:rsid w:val="00024113"/>
    <w:rsid w:val="000278E8"/>
    <w:rsid w:val="00036ABF"/>
    <w:rsid w:val="00037A8E"/>
    <w:rsid w:val="000449EF"/>
    <w:rsid w:val="0004651B"/>
    <w:rsid w:val="00063C04"/>
    <w:rsid w:val="00090A99"/>
    <w:rsid w:val="00096482"/>
    <w:rsid w:val="000D5952"/>
    <w:rsid w:val="000E3C24"/>
    <w:rsid w:val="000F4382"/>
    <w:rsid w:val="00125D28"/>
    <w:rsid w:val="00127DBF"/>
    <w:rsid w:val="001346D9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0362D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7AB6"/>
    <w:rsid w:val="005B48A6"/>
    <w:rsid w:val="005C1A8C"/>
    <w:rsid w:val="005E1449"/>
    <w:rsid w:val="005E2ADA"/>
    <w:rsid w:val="005F0EB8"/>
    <w:rsid w:val="005F4E04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346D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96942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A0F5A"/>
    <w:rsid w:val="00BA717F"/>
    <w:rsid w:val="00BE784F"/>
    <w:rsid w:val="00C05D0A"/>
    <w:rsid w:val="00C070A0"/>
    <w:rsid w:val="00C07137"/>
    <w:rsid w:val="00C074E2"/>
    <w:rsid w:val="00C229AB"/>
    <w:rsid w:val="00C27685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45702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84799"/>
    <w:rsid w:val="00F909B2"/>
    <w:rsid w:val="00FB7964"/>
    <w:rsid w:val="00FC1914"/>
    <w:rsid w:val="00FC58BC"/>
    <w:rsid w:val="00FE7760"/>
    <w:rsid w:val="00FF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85"/>
        <w:tab w:val="num" w:pos="360"/>
      </w:tabs>
      <w:spacing w:before="80" w:after="80"/>
      <w:ind w:left="36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15</TotalTime>
  <Pages>2</Pages>
  <Words>140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7</cp:revision>
  <cp:lastPrinted>2003-10-06T11:49:00Z</cp:lastPrinted>
  <dcterms:created xsi:type="dcterms:W3CDTF">2017-05-23T22:01:00Z</dcterms:created>
  <dcterms:modified xsi:type="dcterms:W3CDTF">2017-05-24T00:53:00Z</dcterms:modified>
</cp:coreProperties>
</file>