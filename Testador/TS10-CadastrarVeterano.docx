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 w:rsidP="005C1A8C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5C1A8C">
              <w:rPr>
                <w:rFonts w:ascii="Arial" w:hAnsi="Arial" w:cs="Arial"/>
                <w:sz w:val="24"/>
                <w:szCs w:val="24"/>
              </w:rPr>
              <w:t>10A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veteranos: utilizando dados coerentes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 w:rsidP="005C1A8C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</w:t>
            </w:r>
            <w:r w:rsidR="005C1A8C">
              <w:rPr>
                <w:rFonts w:ascii="Arial" w:hAnsi="Arial" w:cs="Arial"/>
                <w:sz w:val="24"/>
                <w:szCs w:val="24"/>
              </w:rPr>
              <w:t>10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–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5C1A8C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O objetivo deste teste é verificar se é possível cadastrar um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004B35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004B35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004B3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5C1A8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5C1A8C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5C1A8C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5C1A8C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5C1A8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FB7964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</w:t>
            </w:r>
            <w:r w:rsidR="005C1A8C">
              <w:rPr>
                <w:rFonts w:ascii="Arial" w:hAnsi="Arial" w:cs="Arial"/>
                <w:sz w:val="24"/>
                <w:szCs w:val="24"/>
              </w:rPr>
              <w:t>de “Gerenciar Veteranos”</w:t>
            </w:r>
          </w:p>
        </w:tc>
        <w:tc>
          <w:tcPr>
            <w:tcW w:w="5596" w:type="dxa"/>
          </w:tcPr>
          <w:p w:rsidR="00DF1585" w:rsidRPr="00FB796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gerenciamos de veteranos é aberta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C1A8C" w:rsidRDefault="005C1A8C" w:rsidP="005C1A8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C1A8C" w:rsidRPr="00FB7964" w:rsidRDefault="005C1A8C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 Novo Veterano”</w:t>
            </w:r>
          </w:p>
        </w:tc>
        <w:tc>
          <w:tcPr>
            <w:tcW w:w="5596" w:type="dxa"/>
          </w:tcPr>
          <w:p w:rsidR="005C1A8C" w:rsidRPr="005F4E0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cadastro de veterano é apresentada</w:t>
            </w:r>
          </w:p>
        </w:tc>
        <w:tc>
          <w:tcPr>
            <w:tcW w:w="714" w:type="dxa"/>
          </w:tcPr>
          <w:p w:rsidR="005C1A8C" w:rsidRDefault="005C1A8C" w:rsidP="005C1A8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C1A8C" w:rsidRDefault="005C1A8C" w:rsidP="005C1A8C">
            <w:pPr>
              <w:pStyle w:val="RowHeadings"/>
              <w:spacing w:before="80" w:after="80"/>
            </w:pPr>
          </w:p>
        </w:tc>
      </w:tr>
      <w:tr w:rsidR="005C1A8C" w:rsidT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A763E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válido. Utilizar 226631020</w:t>
            </w:r>
            <w:r w:rsidRPr="005C1A8C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um </w:t>
            </w:r>
            <w:r>
              <w:rPr>
                <w:rFonts w:ascii="Arial" w:hAnsi="Arial" w:cs="Arial"/>
                <w:sz w:val="24"/>
                <w:szCs w:val="24"/>
              </w:rPr>
              <w:t>nome. Utilizar “João”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um </w:t>
            </w:r>
            <w:r>
              <w:rPr>
                <w:rFonts w:ascii="Arial" w:hAnsi="Arial" w:cs="Arial"/>
                <w:sz w:val="24"/>
                <w:szCs w:val="24"/>
              </w:rPr>
              <w:t>sobrenome. Utilizar “Silva”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063C04" w:rsidTr="00063C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3C04" w:rsidRDefault="00063C04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3C04" w:rsidRPr="00FB7964" w:rsidRDefault="00063C04" w:rsidP="00A763E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Pr="005F4E04" w:rsidRDefault="00A96942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aparece: “Veterano cadastrado com sucesso”</w:t>
            </w:r>
            <w:bookmarkStart w:id="0" w:name="_GoBack"/>
            <w:bookmarkEnd w:id="0"/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063C04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063C04" w:rsidP="00A763EC">
            <w:pPr>
              <w:pStyle w:val="RowHeadings"/>
              <w:spacing w:before="80" w:after="80"/>
            </w:pPr>
          </w:p>
        </w:tc>
      </w:tr>
    </w:tbl>
    <w:p w:rsidR="005C1A8C" w:rsidRDefault="005C1A8C" w:rsidP="005C1A8C">
      <w:pPr>
        <w:pStyle w:val="bp"/>
        <w:spacing w:before="0" w:after="0"/>
      </w:pPr>
    </w:p>
    <w:p w:rsidR="005C1A8C" w:rsidRDefault="005C1A8C" w:rsidP="005C1A8C">
      <w:pPr>
        <w:pStyle w:val="bp"/>
        <w:spacing w:before="0" w:after="0"/>
      </w:pPr>
    </w:p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685" w:rsidRDefault="00C27685">
      <w:r>
        <w:separator/>
      </w:r>
    </w:p>
  </w:endnote>
  <w:endnote w:type="continuationSeparator" w:id="0">
    <w:p w:rsidR="00C27685" w:rsidRDefault="00C2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96942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96942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685" w:rsidRDefault="00C27685">
      <w:r>
        <w:separator/>
      </w:r>
    </w:p>
  </w:footnote>
  <w:footnote w:type="continuationSeparator" w:id="0">
    <w:p w:rsidR="00C27685" w:rsidRDefault="00C27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04B35"/>
    <w:rsid w:val="00024113"/>
    <w:rsid w:val="000278E8"/>
    <w:rsid w:val="00036ABF"/>
    <w:rsid w:val="00037A8E"/>
    <w:rsid w:val="000449EF"/>
    <w:rsid w:val="0004651B"/>
    <w:rsid w:val="00063C04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1A8C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6942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D0A"/>
    <w:rsid w:val="00C070A0"/>
    <w:rsid w:val="00C07137"/>
    <w:rsid w:val="00C074E2"/>
    <w:rsid w:val="00C229AB"/>
    <w:rsid w:val="00C27685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</TotalTime>
  <Pages>3</Pages>
  <Words>146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4</cp:revision>
  <cp:lastPrinted>2003-10-06T11:49:00Z</cp:lastPrinted>
  <dcterms:created xsi:type="dcterms:W3CDTF">2017-05-23T22:01:00Z</dcterms:created>
  <dcterms:modified xsi:type="dcterms:W3CDTF">2017-05-23T22:02:00Z</dcterms:modified>
</cp:coreProperties>
</file>