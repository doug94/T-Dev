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543C6" w14:textId="77777777" w:rsidR="00617192" w:rsidRDefault="002351D0">
      <w:pPr>
        <w:pStyle w:val="Ttulo"/>
      </w:pPr>
      <w:r>
        <w:t>Academic Advisor</w:t>
      </w:r>
    </w:p>
    <w:p w14:paraId="56C5BE0C" w14:textId="77777777" w:rsidR="00617192" w:rsidRDefault="002430D2">
      <w:pPr>
        <w:pStyle w:val="Ttulo"/>
      </w:pPr>
      <w:fldSimple w:instr=" TITLE  \* MERGEFORMAT ">
        <w:r w:rsidR="002351D0">
          <w:t>Project Plan</w:t>
        </w:r>
      </w:fldSimple>
    </w:p>
    <w:p w14:paraId="7B18B842" w14:textId="77777777" w:rsidR="00CF3857" w:rsidRDefault="00CF3857" w:rsidP="00CF3857"/>
    <w:p w14:paraId="7E61BD60" w14:textId="77777777" w:rsidR="00617192" w:rsidRDefault="00617192">
      <w:pPr>
        <w:pStyle w:val="Ttulo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14:paraId="06AB0064" w14:textId="77777777" w:rsidR="002351D0" w:rsidRPr="009B1DEB" w:rsidRDefault="002351D0" w:rsidP="002351D0">
      <w:pPr>
        <w:pStyle w:val="Corpodetexto"/>
        <w:rPr>
          <w:lang w:val="pt-BR"/>
        </w:rPr>
      </w:pPr>
      <w:r w:rsidRPr="009B1DEB">
        <w:rPr>
          <w:lang w:val="pt-BR"/>
        </w:rPr>
        <w:t>Este document</w:t>
      </w:r>
      <w:r w:rsidR="009B1DEB">
        <w:rPr>
          <w:lang w:val="pt-BR"/>
        </w:rPr>
        <w:t>o</w:t>
      </w:r>
      <w:r w:rsidRPr="009B1DEB">
        <w:rPr>
          <w:lang w:val="pt-BR"/>
        </w:rPr>
        <w:t xml:space="preserve"> visa demonstrar</w:t>
      </w:r>
      <w:r w:rsidR="009B1DEB" w:rsidRPr="009B1DEB">
        <w:rPr>
          <w:lang w:val="pt-BR"/>
        </w:rPr>
        <w:t xml:space="preserve"> o plano de projeto do Academic Advisor, a organizaç</w:t>
      </w:r>
      <w:r w:rsidR="009B1DEB">
        <w:rPr>
          <w:lang w:val="pt-BR"/>
        </w:rPr>
        <w:t>ão dos mebros, os principais marcos e objetivos e as práticas que serão adotadas na execução do projeto.</w:t>
      </w:r>
    </w:p>
    <w:p w14:paraId="693AC12F" w14:textId="77777777" w:rsidR="00617192" w:rsidRDefault="00617192" w:rsidP="00466E89">
      <w:pPr>
        <w:pStyle w:val="Ttulo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14:paraId="0E122582" w14:textId="77777777" w:rsidR="009B1DEB" w:rsidRPr="00595B85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595B85">
        <w:rPr>
          <w:lang w:val="pt-BR"/>
        </w:rPr>
        <w:t>Douglas Alves – Gerente do Projeto</w:t>
      </w:r>
    </w:p>
    <w:p w14:paraId="6935A23F" w14:textId="77777777" w:rsidR="009B1DEB" w:rsidRDefault="009B1DEB" w:rsidP="009B1DEB">
      <w:pPr>
        <w:pStyle w:val="Corpodetexto"/>
        <w:numPr>
          <w:ilvl w:val="0"/>
          <w:numId w:val="12"/>
        </w:numPr>
      </w:pPr>
      <w:r>
        <w:t>Vinícius Alfama – Analista do Projeto</w:t>
      </w:r>
    </w:p>
    <w:p w14:paraId="499E49AA" w14:textId="77777777"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>André Müeller – Arquiteto de Software</w:t>
      </w:r>
    </w:p>
    <w:p w14:paraId="587CE57C" w14:textId="77777777"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>Marlon Sanhudo – Desenvolvedor de Software</w:t>
      </w:r>
    </w:p>
    <w:p w14:paraId="4A7CA102" w14:textId="77777777" w:rsidR="009B1DEB" w:rsidRPr="009B1DEB" w:rsidRDefault="009B1DEB" w:rsidP="009B1DEB">
      <w:pPr>
        <w:pStyle w:val="Corpodetexto"/>
        <w:numPr>
          <w:ilvl w:val="0"/>
          <w:numId w:val="12"/>
        </w:numPr>
        <w:rPr>
          <w:lang w:val="pt-BR"/>
        </w:rPr>
      </w:pPr>
      <w:r w:rsidRPr="009B1DEB">
        <w:rPr>
          <w:lang w:val="pt-BR"/>
        </w:rPr>
        <w:t xml:space="preserve">Marcos de Souza – Testador de </w:t>
      </w:r>
      <w:r>
        <w:rPr>
          <w:lang w:val="pt-BR"/>
        </w:rPr>
        <w:t>S</w:t>
      </w:r>
      <w:r w:rsidRPr="009B1DEB">
        <w:rPr>
          <w:lang w:val="pt-BR"/>
        </w:rPr>
        <w:t>oftware</w:t>
      </w:r>
    </w:p>
    <w:p w14:paraId="2A39B733" w14:textId="77777777" w:rsidR="00617192" w:rsidRDefault="00002CF5" w:rsidP="00AE6F81">
      <w:pPr>
        <w:pStyle w:val="Ttulo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14:paraId="0335E178" w14:textId="77777777" w:rsidR="009B1DEB" w:rsidRPr="009B1DEB" w:rsidRDefault="009B1DEB" w:rsidP="009B1DEB">
      <w:pPr>
        <w:pStyle w:val="Corpodetexto"/>
        <w:rPr>
          <w:lang w:val="pt-BR"/>
        </w:rPr>
      </w:pPr>
      <w:r w:rsidRPr="009B1DEB">
        <w:rPr>
          <w:lang w:val="pt-BR"/>
        </w:rPr>
        <w:t>O projeto será executado utilizando-se de t</w:t>
      </w:r>
      <w:r>
        <w:rPr>
          <w:lang w:val="pt-BR"/>
        </w:rPr>
        <w:t>écnicas do OpenUp, onde o seu desenvolvimento é iterativo e incremental. Artefatos como a lista de itens de trabalho e o plano de iteração irão auxiliar no controle da execução do projeto.</w:t>
      </w:r>
    </w:p>
    <w:p w14:paraId="45176613" w14:textId="77777777" w:rsidR="00617192" w:rsidRDefault="00617192" w:rsidP="00466E89">
      <w:pPr>
        <w:pStyle w:val="Ttulo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 w14:paraId="62337F67" w14:textId="77777777">
        <w:tc>
          <w:tcPr>
            <w:tcW w:w="1005" w:type="dxa"/>
            <w:shd w:val="clear" w:color="auto" w:fill="E6E6E6"/>
          </w:tcPr>
          <w:p w14:paraId="2DB3CA90" w14:textId="77777777"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14:paraId="656EB0C1" w14:textId="77777777"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14:paraId="627FD007" w14:textId="77777777"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14:paraId="5C5C764E" w14:textId="77777777"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  <w:r w:rsidR="009B1DEB">
              <w:rPr>
                <w:rFonts w:ascii="Arial" w:hAnsi="Arial" w:cs="Arial"/>
                <w:b/>
                <w:bCs/>
              </w:rPr>
              <w:t xml:space="preserve"> (Hours)</w:t>
            </w:r>
          </w:p>
        </w:tc>
      </w:tr>
      <w:tr w:rsidR="00880534" w14:paraId="2F004655" w14:textId="77777777">
        <w:tc>
          <w:tcPr>
            <w:tcW w:w="1005" w:type="dxa"/>
          </w:tcPr>
          <w:p w14:paraId="6CAB6FED" w14:textId="77777777"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14:paraId="07F1CB51" w14:textId="77777777" w:rsidR="00880534" w:rsidRPr="001C4707" w:rsidRDefault="000F04EE" w:rsidP="00EF0522">
            <w:pPr>
              <w:pStyle w:val="Corpodetexto"/>
              <w:spacing w:before="60"/>
              <w:ind w:left="0"/>
            </w:pPr>
            <w:r>
              <w:t>Obje</w:t>
            </w:r>
            <w:r w:rsidR="009B1DEB">
              <w:t>tivo</w:t>
            </w:r>
            <w:r w:rsidR="00880534" w:rsidRPr="001C4707">
              <w:t>s</w:t>
            </w:r>
            <w:r w:rsidR="001D2B97">
              <w:t>:</w:t>
            </w:r>
          </w:p>
          <w:p w14:paraId="62118B69" w14:textId="77777777" w:rsidR="00880534" w:rsidRPr="009B1DEB" w:rsidRDefault="009B1DEB" w:rsidP="00466E89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Levantar e documentar requisitos funcionais</w:t>
            </w:r>
          </w:p>
          <w:p w14:paraId="561E22B2" w14:textId="77777777" w:rsidR="00880534" w:rsidRDefault="009B1DEB" w:rsidP="00B3080C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Modelar e documentar casos de uso</w:t>
            </w:r>
          </w:p>
          <w:p w14:paraId="5D25E18D" w14:textId="77777777" w:rsidR="009B1DEB" w:rsidRDefault="009B1DEB" w:rsidP="00B3080C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Apresentar proposta do projeto ao cliente</w:t>
            </w:r>
          </w:p>
          <w:p w14:paraId="114AC4BA" w14:textId="77777777" w:rsidR="009B1DEB" w:rsidRP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Demais objetivos no Work Items List</w:t>
            </w:r>
          </w:p>
        </w:tc>
        <w:tc>
          <w:tcPr>
            <w:tcW w:w="1825" w:type="dxa"/>
          </w:tcPr>
          <w:p w14:paraId="7C69D9A0" w14:textId="77777777" w:rsidR="00880534" w:rsidRPr="001C4707" w:rsidRDefault="009B1DEB" w:rsidP="009B1DEB">
            <w:pPr>
              <w:pStyle w:val="Corpodetexto"/>
              <w:spacing w:before="60"/>
              <w:ind w:left="0"/>
            </w:pPr>
            <w:r>
              <w:t>21/03/2017 – 11/04/2017</w:t>
            </w:r>
          </w:p>
        </w:tc>
        <w:tc>
          <w:tcPr>
            <w:tcW w:w="1726" w:type="dxa"/>
          </w:tcPr>
          <w:p w14:paraId="03CEC8F6" w14:textId="77777777" w:rsidR="00880534" w:rsidRPr="001C4707" w:rsidRDefault="009B1DEB" w:rsidP="00EF0522">
            <w:pPr>
              <w:pStyle w:val="Corpodetexto"/>
              <w:spacing w:before="60"/>
              <w:ind w:left="0"/>
            </w:pPr>
            <w:r>
              <w:t>3</w:t>
            </w:r>
            <w:r w:rsidR="007D4E91">
              <w:t>5</w:t>
            </w:r>
          </w:p>
        </w:tc>
      </w:tr>
      <w:tr w:rsidR="00880534" w14:paraId="31577FC7" w14:textId="77777777">
        <w:tc>
          <w:tcPr>
            <w:tcW w:w="1005" w:type="dxa"/>
          </w:tcPr>
          <w:p w14:paraId="3896F0DD" w14:textId="77777777"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14:paraId="11A31ACA" w14:textId="77777777" w:rsidR="00880534" w:rsidRPr="001C4707" w:rsidRDefault="000F04EE" w:rsidP="00EF0522">
            <w:pPr>
              <w:pStyle w:val="Corpodetexto"/>
              <w:spacing w:before="60"/>
              <w:ind w:left="0"/>
            </w:pPr>
            <w:r>
              <w:t>Obje</w:t>
            </w:r>
            <w:r w:rsidR="009B1DEB">
              <w:t>tivo</w:t>
            </w:r>
            <w:r w:rsidR="00880534" w:rsidRPr="001C4707">
              <w:t>s</w:t>
            </w:r>
            <w:r w:rsidR="001D2B97">
              <w:t>:</w:t>
            </w:r>
          </w:p>
          <w:p w14:paraId="39477C51" w14:textId="77777777" w:rsidR="00880534" w:rsidRPr="009B1DEB" w:rsidRDefault="009B1DEB" w:rsidP="00466E89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9B1DEB">
              <w:rPr>
                <w:lang w:val="pt-BR"/>
              </w:rPr>
              <w:t>Levantar e documentar requisitos não funcionais</w:t>
            </w:r>
          </w:p>
          <w:p w14:paraId="06790D77" w14:textId="1DA4A08A" w:rsidR="00880534" w:rsidRDefault="009B1DEB" w:rsidP="00B3080C">
            <w:pPr>
              <w:pStyle w:val="Corpodetexto"/>
              <w:numPr>
                <w:ilvl w:val="0"/>
                <w:numId w:val="11"/>
              </w:numPr>
              <w:spacing w:before="60"/>
            </w:pPr>
            <w:r>
              <w:t xml:space="preserve">Implementar </w:t>
            </w:r>
            <w:r w:rsidR="005B5A25">
              <w:t>aquitetura adminWeb</w:t>
            </w:r>
          </w:p>
          <w:p w14:paraId="61008B21" w14:textId="5E8302A1" w:rsidR="00CD3722" w:rsidRDefault="00CD3722" w:rsidP="00B3080C">
            <w:pPr>
              <w:pStyle w:val="Corpodetexto"/>
              <w:numPr>
                <w:ilvl w:val="0"/>
                <w:numId w:val="11"/>
              </w:numPr>
              <w:spacing w:before="60"/>
            </w:pPr>
            <w:r>
              <w:t xml:space="preserve">Apresentar protótipo </w:t>
            </w:r>
          </w:p>
          <w:p w14:paraId="6D064021" w14:textId="77777777" w:rsid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1DEB">
              <w:rPr>
                <w:lang w:val="pt-BR"/>
              </w:rPr>
              <w:t>Demais objetivos no Work Items List</w:t>
            </w:r>
            <w:r w:rsidR="001D2B97">
              <w:rPr>
                <w:lang w:val="pt-BR"/>
              </w:rPr>
              <w:t>.</w:t>
            </w:r>
          </w:p>
          <w:p w14:paraId="23D73125" w14:textId="77777777" w:rsidR="000F04EE" w:rsidRDefault="001D2B97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Casos de uso</w:t>
            </w:r>
            <w:r w:rsidR="00D90DCB">
              <w:rPr>
                <w:lang w:val="pt-BR"/>
              </w:rPr>
              <w:t>:</w:t>
            </w:r>
          </w:p>
          <w:p w14:paraId="1185155C" w14:textId="77777777" w:rsidR="000F04EE" w:rsidRDefault="000F04EE" w:rsidP="001D2B97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UC09 Cadastrar Roteiro do Curso</w:t>
            </w:r>
          </w:p>
          <w:p w14:paraId="399137C0" w14:textId="77777777" w:rsidR="000F04EE" w:rsidRDefault="000F04EE" w:rsidP="001D2B97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UC10 Cadastrar Veteranos</w:t>
            </w:r>
          </w:p>
          <w:p w14:paraId="1314859D" w14:textId="51BB3A48" w:rsidR="000F04EE" w:rsidRPr="009B1DEB" w:rsidRDefault="000F04EE" w:rsidP="009622AF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lastRenderedPageBreak/>
              <w:t>UC08 Cadastrar Curso</w:t>
            </w:r>
          </w:p>
        </w:tc>
        <w:tc>
          <w:tcPr>
            <w:tcW w:w="1825" w:type="dxa"/>
          </w:tcPr>
          <w:p w14:paraId="155688BE" w14:textId="77777777" w:rsidR="00880534" w:rsidRPr="001C4707" w:rsidRDefault="007073A2" w:rsidP="009B1DEB">
            <w:pPr>
              <w:pStyle w:val="Corpodetexto"/>
              <w:spacing w:before="60"/>
              <w:ind w:left="0"/>
            </w:pPr>
            <w:r>
              <w:lastRenderedPageBreak/>
              <w:t>12/04/2017 – 23</w:t>
            </w:r>
            <w:r w:rsidR="009B1DEB">
              <w:t>/05/2017</w:t>
            </w:r>
          </w:p>
        </w:tc>
        <w:tc>
          <w:tcPr>
            <w:tcW w:w="1726" w:type="dxa"/>
          </w:tcPr>
          <w:p w14:paraId="33C8970C" w14:textId="77777777" w:rsidR="00880534" w:rsidRPr="001C4707" w:rsidRDefault="009B1DEB" w:rsidP="00EF0522">
            <w:pPr>
              <w:pStyle w:val="Corpodetexto"/>
              <w:spacing w:before="60"/>
              <w:ind w:left="0"/>
            </w:pPr>
            <w:r>
              <w:t>52</w:t>
            </w:r>
          </w:p>
        </w:tc>
      </w:tr>
      <w:tr w:rsidR="009B1DEB" w:rsidRPr="009B1DEB" w14:paraId="4571B736" w14:textId="77777777">
        <w:tc>
          <w:tcPr>
            <w:tcW w:w="1005" w:type="dxa"/>
          </w:tcPr>
          <w:p w14:paraId="04CDB5A9" w14:textId="77777777" w:rsidR="009B1DEB" w:rsidRPr="001C4707" w:rsidRDefault="009B1DEB" w:rsidP="00EF0522">
            <w:pPr>
              <w:pStyle w:val="Corpodetexto"/>
              <w:spacing w:before="60"/>
              <w:ind w:left="0"/>
            </w:pPr>
            <w:r>
              <w:t>I3</w:t>
            </w:r>
          </w:p>
        </w:tc>
        <w:tc>
          <w:tcPr>
            <w:tcW w:w="4300" w:type="dxa"/>
          </w:tcPr>
          <w:p w14:paraId="62BEC8FE" w14:textId="77777777"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  <w:r w:rsidR="001D2B97">
              <w:rPr>
                <w:lang w:val="pt-BR"/>
              </w:rPr>
              <w:t>:</w:t>
            </w:r>
          </w:p>
          <w:p w14:paraId="4C31A5BE" w14:textId="1A6DF676" w:rsidR="009B1DEB" w:rsidRDefault="009B1DEB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Implementar arquitetura </w:t>
            </w:r>
            <w:r w:rsidR="005B5A25">
              <w:rPr>
                <w:lang w:val="pt-BR"/>
              </w:rPr>
              <w:t>userWeb</w:t>
            </w:r>
          </w:p>
          <w:p w14:paraId="27B05253" w14:textId="65E29C6D" w:rsidR="002C46D0" w:rsidRPr="002C46D0" w:rsidRDefault="002C46D0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2C46D0">
              <w:rPr>
                <w:lang w:val="pt-BR"/>
              </w:rPr>
              <w:t xml:space="preserve">Apresentar arquitetura </w:t>
            </w:r>
            <w:r w:rsidR="00B12916">
              <w:rPr>
                <w:lang w:val="pt-BR"/>
              </w:rPr>
              <w:t>admin</w:t>
            </w:r>
            <w:r w:rsidRPr="002C46D0">
              <w:rPr>
                <w:lang w:val="pt-BR"/>
              </w:rPr>
              <w:t>web em funcionamento</w:t>
            </w:r>
          </w:p>
          <w:p w14:paraId="32530E00" w14:textId="7F70084E" w:rsidR="009B1DEB" w:rsidRDefault="009B1DEB" w:rsidP="002C46D0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Apresentar arquitetura </w:t>
            </w:r>
            <w:r w:rsidR="00B12916">
              <w:rPr>
                <w:lang w:val="pt-BR"/>
              </w:rPr>
              <w:t>userWeb</w:t>
            </w:r>
            <w:r>
              <w:rPr>
                <w:lang w:val="pt-BR"/>
              </w:rPr>
              <w:t xml:space="preserve"> em funcionamento</w:t>
            </w:r>
          </w:p>
          <w:p w14:paraId="374CD34B" w14:textId="77777777" w:rsidR="009B1DEB" w:rsidRDefault="009B1DEB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1DEB">
              <w:rPr>
                <w:lang w:val="pt-BR"/>
              </w:rPr>
              <w:t>Demais objetivos no Work Items List</w:t>
            </w:r>
            <w:r w:rsidR="001D2B97">
              <w:rPr>
                <w:lang w:val="pt-BR"/>
              </w:rPr>
              <w:t>.</w:t>
            </w:r>
          </w:p>
          <w:p w14:paraId="1952AE0E" w14:textId="77777777" w:rsidR="001D2B97" w:rsidRDefault="001D2B97" w:rsidP="001D2B9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Casos de uso:</w:t>
            </w:r>
          </w:p>
          <w:p w14:paraId="13EBFF58" w14:textId="77777777" w:rsidR="001D2B97" w:rsidRDefault="001D2B97" w:rsidP="001D2B97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UC15 Fazer Backup dos dados</w:t>
            </w:r>
          </w:p>
          <w:p w14:paraId="5FAF858B" w14:textId="77777777" w:rsidR="001D2B97" w:rsidRDefault="001D2B97" w:rsidP="001D2B97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UC16 Fazer restauração dos dados a partir de um backup</w:t>
            </w:r>
          </w:p>
          <w:p w14:paraId="5657177A" w14:textId="77777777" w:rsidR="001D2B97" w:rsidRDefault="001D2B97" w:rsidP="001D2B97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UC04 Definir Horário</w:t>
            </w:r>
          </w:p>
          <w:p w14:paraId="6BA316A3" w14:textId="64C54000" w:rsidR="0001001D" w:rsidRPr="001D2B97" w:rsidRDefault="0001001D" w:rsidP="001D2B97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UC07 </w:t>
            </w:r>
            <w:r w:rsidRPr="001D2B97">
              <w:rPr>
                <w:lang w:val="pt-BR"/>
              </w:rPr>
              <w:t>Procurar Veteranos disponíveis em certo curso</w:t>
            </w:r>
          </w:p>
        </w:tc>
        <w:tc>
          <w:tcPr>
            <w:tcW w:w="1825" w:type="dxa"/>
          </w:tcPr>
          <w:p w14:paraId="6AA84FB1" w14:textId="63916C32" w:rsidR="009B1DEB" w:rsidRPr="009B1DEB" w:rsidRDefault="007073A2" w:rsidP="005B5A2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</w:t>
            </w:r>
            <w:r w:rsidR="009B1DEB">
              <w:rPr>
                <w:lang w:val="pt-BR"/>
              </w:rPr>
              <w:t>/05/2017 – 0</w:t>
            </w:r>
            <w:r w:rsidR="005B5A25">
              <w:rPr>
                <w:lang w:val="pt-BR"/>
              </w:rPr>
              <w:t>6</w:t>
            </w:r>
            <w:r w:rsidR="009B1DEB">
              <w:rPr>
                <w:lang w:val="pt-BR"/>
              </w:rPr>
              <w:t>/07/2017</w:t>
            </w:r>
          </w:p>
        </w:tc>
        <w:tc>
          <w:tcPr>
            <w:tcW w:w="1726" w:type="dxa"/>
          </w:tcPr>
          <w:p w14:paraId="56062978" w14:textId="1E80AAC6" w:rsidR="009B1DEB" w:rsidRPr="009B1DEB" w:rsidRDefault="00D60C6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</w:t>
            </w:r>
          </w:p>
        </w:tc>
      </w:tr>
      <w:tr w:rsidR="009B1DEB" w:rsidRPr="009B1DEB" w14:paraId="39DB1300" w14:textId="77777777">
        <w:tc>
          <w:tcPr>
            <w:tcW w:w="1005" w:type="dxa"/>
          </w:tcPr>
          <w:p w14:paraId="368E6B8F" w14:textId="77777777" w:rsidR="009B1DEB" w:rsidRDefault="009B1DEB" w:rsidP="00EF0522">
            <w:pPr>
              <w:pStyle w:val="Corpodetexto"/>
              <w:spacing w:before="60"/>
              <w:ind w:left="0"/>
            </w:pPr>
            <w:r>
              <w:t>I4</w:t>
            </w:r>
          </w:p>
        </w:tc>
        <w:tc>
          <w:tcPr>
            <w:tcW w:w="4300" w:type="dxa"/>
          </w:tcPr>
          <w:p w14:paraId="10C117BB" w14:textId="77777777"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14:paraId="5AB81F0C" w14:textId="77777777" w:rsidR="009B1DEB" w:rsidRDefault="009B1DEB" w:rsidP="009B1DEB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funcionais</w:t>
            </w:r>
          </w:p>
          <w:p w14:paraId="648BFF73" w14:textId="77777777" w:rsidR="009B1DEB" w:rsidRDefault="009B1DEB" w:rsidP="009B1DEB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estruturais</w:t>
            </w:r>
          </w:p>
          <w:p w14:paraId="69D3D4CA" w14:textId="2DDBD36C" w:rsidR="009B1DEB" w:rsidRDefault="00CD3722" w:rsidP="00B12916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Detalhes dos</w:t>
            </w:r>
            <w:r w:rsidR="009B1DEB">
              <w:rPr>
                <w:lang w:val="pt-BR"/>
              </w:rPr>
              <w:t xml:space="preserve"> objetivos no Work Items List</w:t>
            </w:r>
          </w:p>
        </w:tc>
        <w:tc>
          <w:tcPr>
            <w:tcW w:w="1825" w:type="dxa"/>
          </w:tcPr>
          <w:p w14:paraId="7E972671" w14:textId="29012E7B" w:rsidR="009B1DEB" w:rsidRDefault="005B5A25" w:rsidP="009B1DE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7/07/2017 – 14</w:t>
            </w:r>
            <w:r w:rsidR="009B1DEB">
              <w:rPr>
                <w:lang w:val="pt-BR"/>
              </w:rPr>
              <w:t>/07/2017</w:t>
            </w:r>
          </w:p>
        </w:tc>
        <w:tc>
          <w:tcPr>
            <w:tcW w:w="1726" w:type="dxa"/>
          </w:tcPr>
          <w:p w14:paraId="07AAADD2" w14:textId="38689328"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B5A25">
              <w:rPr>
                <w:lang w:val="pt-BR"/>
              </w:rPr>
              <w:t>4</w:t>
            </w:r>
          </w:p>
        </w:tc>
      </w:tr>
      <w:tr w:rsidR="009B1DEB" w:rsidRPr="009B1DEB" w14:paraId="5930C720" w14:textId="77777777">
        <w:tc>
          <w:tcPr>
            <w:tcW w:w="1005" w:type="dxa"/>
          </w:tcPr>
          <w:p w14:paraId="2474CC4E" w14:textId="77777777" w:rsidR="009B1DEB" w:rsidRDefault="009B1DEB" w:rsidP="00EF0522">
            <w:pPr>
              <w:pStyle w:val="Corpodetexto"/>
              <w:spacing w:before="60"/>
              <w:ind w:left="0"/>
            </w:pPr>
            <w:r>
              <w:t>I5</w:t>
            </w:r>
          </w:p>
        </w:tc>
        <w:tc>
          <w:tcPr>
            <w:tcW w:w="4300" w:type="dxa"/>
          </w:tcPr>
          <w:p w14:paraId="2FCE95FE" w14:textId="77777777" w:rsidR="009B1DEB" w:rsidRDefault="009B1DE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  <w:r w:rsidR="001D2B97">
              <w:rPr>
                <w:lang w:val="pt-BR"/>
              </w:rPr>
              <w:t>:</w:t>
            </w:r>
          </w:p>
          <w:p w14:paraId="235CF9F5" w14:textId="5AB0EB6A" w:rsidR="001D2B97" w:rsidRDefault="005B5A25" w:rsidP="009B1DE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Implementar funcionalidades.</w:t>
            </w:r>
          </w:p>
          <w:p w14:paraId="7C04F2F8" w14:textId="02560228" w:rsidR="005D39BB" w:rsidRDefault="005D39BB" w:rsidP="009B1DE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Apresentar protótipo</w:t>
            </w:r>
          </w:p>
          <w:p w14:paraId="7CF19C7F" w14:textId="5C0DAAD2" w:rsidR="00B12916" w:rsidRDefault="00B12916" w:rsidP="00B12916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Demais objetivos no Work Items List</w:t>
            </w:r>
          </w:p>
          <w:p w14:paraId="01BCF6B0" w14:textId="77777777" w:rsidR="001D2B97" w:rsidRDefault="001D2B97" w:rsidP="001D2B97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Casos de uso:</w:t>
            </w:r>
          </w:p>
          <w:p w14:paraId="15E4C849" w14:textId="77777777" w:rsidR="001D2B97" w:rsidRDefault="009E775C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</w:t>
            </w:r>
            <w:r w:rsidR="001D2B97">
              <w:rPr>
                <w:lang w:val="pt-BR"/>
              </w:rPr>
              <w:t>03 Cancelar Compromisso</w:t>
            </w:r>
          </w:p>
          <w:p w14:paraId="04E44302" w14:textId="77777777" w:rsidR="001D2B97" w:rsidRDefault="001D2B97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UC05 Alterar Horário</w:t>
            </w:r>
          </w:p>
          <w:p w14:paraId="43EB56D4" w14:textId="77777777" w:rsidR="001D2B97" w:rsidRDefault="001D2B97" w:rsidP="00D90DCB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UC06 Procurar Cursos</w:t>
            </w:r>
          </w:p>
          <w:p w14:paraId="5B450B8D" w14:textId="397A3DDA" w:rsidR="00D90DCB" w:rsidRPr="005B5A25" w:rsidRDefault="009E775C" w:rsidP="005B5A25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UC08 Cadastrar Curso</w:t>
            </w:r>
          </w:p>
        </w:tc>
        <w:tc>
          <w:tcPr>
            <w:tcW w:w="1825" w:type="dxa"/>
          </w:tcPr>
          <w:p w14:paraId="02D91710" w14:textId="0FABA956" w:rsidR="009B1DEB" w:rsidRDefault="005B5A25" w:rsidP="005B5A2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17</w:t>
            </w:r>
            <w:r w:rsidR="00D90DCB">
              <w:rPr>
                <w:lang w:val="pt-BR"/>
              </w:rPr>
              <w:t>/0</w:t>
            </w:r>
            <w:r>
              <w:rPr>
                <w:lang w:val="pt-BR"/>
              </w:rPr>
              <w:t>7/2017 – 18</w:t>
            </w:r>
            <w:r w:rsidR="007D4E91">
              <w:rPr>
                <w:lang w:val="pt-BR"/>
              </w:rPr>
              <w:t>/</w:t>
            </w:r>
            <w:r>
              <w:rPr>
                <w:lang w:val="pt-BR"/>
              </w:rPr>
              <w:t>08</w:t>
            </w:r>
            <w:r w:rsidR="009B1DEB">
              <w:rPr>
                <w:lang w:val="pt-BR"/>
              </w:rPr>
              <w:t>/2017</w:t>
            </w:r>
          </w:p>
        </w:tc>
        <w:tc>
          <w:tcPr>
            <w:tcW w:w="1726" w:type="dxa"/>
          </w:tcPr>
          <w:p w14:paraId="5D56776F" w14:textId="4A102478" w:rsidR="009B1DEB" w:rsidRDefault="00B1291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</w:t>
            </w:r>
          </w:p>
        </w:tc>
      </w:tr>
      <w:tr w:rsidR="00D90DCB" w:rsidRPr="009B1DEB" w14:paraId="21FC3C10" w14:textId="77777777">
        <w:tc>
          <w:tcPr>
            <w:tcW w:w="1005" w:type="dxa"/>
          </w:tcPr>
          <w:p w14:paraId="3F53F363" w14:textId="77777777" w:rsidR="00D90DCB" w:rsidRDefault="00D90DCB" w:rsidP="00EF0522">
            <w:pPr>
              <w:pStyle w:val="Corpodetexto"/>
              <w:spacing w:before="60"/>
              <w:ind w:left="0"/>
            </w:pPr>
            <w:r>
              <w:t>I6</w:t>
            </w:r>
          </w:p>
        </w:tc>
        <w:tc>
          <w:tcPr>
            <w:tcW w:w="4300" w:type="dxa"/>
          </w:tcPr>
          <w:p w14:paraId="12ACF1DD" w14:textId="77777777" w:rsidR="00D90DCB" w:rsidRDefault="00D90DCB" w:rsidP="00D90DC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14:paraId="0FC7570C" w14:textId="77777777" w:rsidR="00D90DCB" w:rsidRDefault="00D90DCB" w:rsidP="00D90DCB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funcionais</w:t>
            </w:r>
          </w:p>
          <w:p w14:paraId="135F2FB4" w14:textId="77777777" w:rsidR="00D90DCB" w:rsidRDefault="00D90DCB" w:rsidP="005B5A25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estruturais</w:t>
            </w:r>
          </w:p>
          <w:p w14:paraId="106839A3" w14:textId="7CBF012B" w:rsidR="00B12916" w:rsidRPr="005B5A25" w:rsidRDefault="00CD3722" w:rsidP="00B12916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Detalhes dos</w:t>
            </w:r>
            <w:r w:rsidR="00B12916">
              <w:rPr>
                <w:lang w:val="pt-BR"/>
              </w:rPr>
              <w:t xml:space="preserve"> objetivos no Work Items List</w:t>
            </w:r>
          </w:p>
        </w:tc>
        <w:tc>
          <w:tcPr>
            <w:tcW w:w="1825" w:type="dxa"/>
          </w:tcPr>
          <w:p w14:paraId="0977CBF4" w14:textId="23840A65" w:rsidR="00D90DCB" w:rsidRDefault="005B5A25" w:rsidP="005B5A2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21/08/2017 – 25</w:t>
            </w:r>
            <w:r w:rsidR="00D90DCB">
              <w:rPr>
                <w:lang w:val="pt-BR"/>
              </w:rPr>
              <w:t>/</w:t>
            </w:r>
            <w:r>
              <w:rPr>
                <w:lang w:val="pt-BR"/>
              </w:rPr>
              <w:t>08</w:t>
            </w:r>
            <w:r w:rsidR="00D90DCB">
              <w:rPr>
                <w:lang w:val="pt-BR"/>
              </w:rPr>
              <w:t>/2017</w:t>
            </w:r>
          </w:p>
        </w:tc>
        <w:tc>
          <w:tcPr>
            <w:tcW w:w="1726" w:type="dxa"/>
          </w:tcPr>
          <w:p w14:paraId="53D809C9" w14:textId="6BC318C8" w:rsidR="00D90DCB" w:rsidRDefault="005B5A2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</w:tr>
      <w:tr w:rsidR="005B5A25" w:rsidRPr="009B1DEB" w14:paraId="2632CE65" w14:textId="77777777">
        <w:tc>
          <w:tcPr>
            <w:tcW w:w="1005" w:type="dxa"/>
          </w:tcPr>
          <w:p w14:paraId="33A479CE" w14:textId="0624C726" w:rsidR="005B5A25" w:rsidRDefault="005B5A25" w:rsidP="00EF0522">
            <w:pPr>
              <w:pStyle w:val="Corpodetexto"/>
              <w:spacing w:before="60"/>
              <w:ind w:left="0"/>
            </w:pPr>
            <w:r>
              <w:lastRenderedPageBreak/>
              <w:t>I7</w:t>
            </w:r>
          </w:p>
        </w:tc>
        <w:tc>
          <w:tcPr>
            <w:tcW w:w="4300" w:type="dxa"/>
          </w:tcPr>
          <w:p w14:paraId="4C812DAB" w14:textId="77777777" w:rsidR="005B5A25" w:rsidRDefault="005B5A25" w:rsidP="005B5A2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Objetivos:</w:t>
            </w:r>
          </w:p>
          <w:p w14:paraId="12C1DA15" w14:textId="77777777" w:rsidR="005B5A25" w:rsidRDefault="005B5A25" w:rsidP="005B5A25">
            <w:pPr>
              <w:pStyle w:val="Corpodetexto"/>
              <w:numPr>
                <w:ilvl w:val="0"/>
                <w:numId w:val="2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Implementar funcionalidades.</w:t>
            </w:r>
          </w:p>
          <w:p w14:paraId="389D57DA" w14:textId="41ACA6DC" w:rsidR="005D39BB" w:rsidRDefault="005D39BB" w:rsidP="005B5A25">
            <w:pPr>
              <w:pStyle w:val="Corpodetexto"/>
              <w:numPr>
                <w:ilvl w:val="0"/>
                <w:numId w:val="2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Apresentar protótipo</w:t>
            </w:r>
          </w:p>
          <w:p w14:paraId="6C2EEF8C" w14:textId="5FA8B2DC" w:rsidR="00B12916" w:rsidRDefault="00B12916" w:rsidP="00B12916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Demais objetivos no Work Items List</w:t>
            </w:r>
          </w:p>
          <w:p w14:paraId="31D80CC1" w14:textId="77777777" w:rsidR="005B5A25" w:rsidRDefault="005B5A25" w:rsidP="005B5A2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Casos de uso:</w:t>
            </w:r>
          </w:p>
          <w:p w14:paraId="486E19A3" w14:textId="3F1AB724" w:rsidR="005B5A25" w:rsidRDefault="005B5A25" w:rsidP="005B5A25">
            <w:pPr>
              <w:pStyle w:val="Corpodetexto"/>
              <w:numPr>
                <w:ilvl w:val="0"/>
                <w:numId w:val="2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UC02 Verificar Agenda</w:t>
            </w:r>
          </w:p>
          <w:p w14:paraId="7EF0C707" w14:textId="63FF289E" w:rsidR="005B5A25" w:rsidRDefault="005B5A25" w:rsidP="005B5A25">
            <w:pPr>
              <w:pStyle w:val="Corpodetexto"/>
              <w:numPr>
                <w:ilvl w:val="0"/>
                <w:numId w:val="2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UC11 Preencher Relatório</w:t>
            </w:r>
          </w:p>
          <w:p w14:paraId="47E19865" w14:textId="003122C6" w:rsidR="005B5A25" w:rsidRPr="00B12916" w:rsidRDefault="005B5A25" w:rsidP="00B12916">
            <w:pPr>
              <w:pStyle w:val="Corpodetexto"/>
              <w:numPr>
                <w:ilvl w:val="0"/>
                <w:numId w:val="2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UC12 Preencher Relatório</w:t>
            </w:r>
          </w:p>
        </w:tc>
        <w:tc>
          <w:tcPr>
            <w:tcW w:w="1825" w:type="dxa"/>
          </w:tcPr>
          <w:p w14:paraId="34A03C40" w14:textId="3DBEEAB2" w:rsidR="005B5A25" w:rsidRDefault="005B5A25" w:rsidP="005B5A2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28/08/2017 – 15/09/2017</w:t>
            </w:r>
          </w:p>
        </w:tc>
        <w:tc>
          <w:tcPr>
            <w:tcW w:w="1726" w:type="dxa"/>
          </w:tcPr>
          <w:p w14:paraId="023429C3" w14:textId="6853F9B1" w:rsidR="005B5A25" w:rsidRDefault="00B1291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25</w:t>
            </w:r>
          </w:p>
        </w:tc>
      </w:tr>
      <w:tr w:rsidR="00B12916" w:rsidRPr="009B1DEB" w14:paraId="1BE96336" w14:textId="77777777">
        <w:tc>
          <w:tcPr>
            <w:tcW w:w="1005" w:type="dxa"/>
          </w:tcPr>
          <w:p w14:paraId="26262AB6" w14:textId="638FDDF7" w:rsidR="00B12916" w:rsidRDefault="00B12916" w:rsidP="00EF0522">
            <w:pPr>
              <w:pStyle w:val="Corpodetexto"/>
              <w:spacing w:before="60"/>
              <w:ind w:left="0"/>
            </w:pPr>
            <w:r>
              <w:t>I8</w:t>
            </w:r>
          </w:p>
        </w:tc>
        <w:tc>
          <w:tcPr>
            <w:tcW w:w="4300" w:type="dxa"/>
          </w:tcPr>
          <w:p w14:paraId="4501A5D8" w14:textId="77777777" w:rsidR="00EE48EE" w:rsidRDefault="00EE48EE" w:rsidP="00EE48EE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14:paraId="6B4431EC" w14:textId="77777777" w:rsidR="00EE48EE" w:rsidRDefault="00EE48EE" w:rsidP="00EE48EE">
            <w:pPr>
              <w:pStyle w:val="Corpodetexto"/>
              <w:numPr>
                <w:ilvl w:val="0"/>
                <w:numId w:val="2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funcionais</w:t>
            </w:r>
          </w:p>
          <w:p w14:paraId="07FB96D2" w14:textId="77777777" w:rsidR="00B12916" w:rsidRDefault="00B12916" w:rsidP="00B12916">
            <w:pPr>
              <w:pStyle w:val="Corpodetexto"/>
              <w:numPr>
                <w:ilvl w:val="0"/>
                <w:numId w:val="2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estruturais</w:t>
            </w:r>
          </w:p>
          <w:p w14:paraId="21415260" w14:textId="05A689C9" w:rsidR="00B12916" w:rsidRPr="00B12916" w:rsidRDefault="00CD3722" w:rsidP="00B12916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Detalhes dos</w:t>
            </w:r>
            <w:r w:rsidR="00B12916">
              <w:rPr>
                <w:lang w:val="pt-BR"/>
              </w:rPr>
              <w:t xml:space="preserve"> objetivos no Work Items List</w:t>
            </w:r>
          </w:p>
        </w:tc>
        <w:tc>
          <w:tcPr>
            <w:tcW w:w="1825" w:type="dxa"/>
          </w:tcPr>
          <w:p w14:paraId="6201E093" w14:textId="25B87E13" w:rsidR="00B12916" w:rsidRDefault="00B12916" w:rsidP="00B12916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18/09/2017 – 22/09/2017</w:t>
            </w:r>
          </w:p>
        </w:tc>
        <w:tc>
          <w:tcPr>
            <w:tcW w:w="1726" w:type="dxa"/>
          </w:tcPr>
          <w:p w14:paraId="7D114DFA" w14:textId="31C95CA5" w:rsidR="00B12916" w:rsidRDefault="00B12916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</w:tr>
      <w:tr w:rsidR="00EE48EE" w:rsidRPr="009B1DEB" w14:paraId="6820171F" w14:textId="77777777">
        <w:tc>
          <w:tcPr>
            <w:tcW w:w="1005" w:type="dxa"/>
          </w:tcPr>
          <w:p w14:paraId="60E57FB8" w14:textId="62DFB186" w:rsidR="00EE48EE" w:rsidRDefault="00EE48EE" w:rsidP="00EF0522">
            <w:pPr>
              <w:pStyle w:val="Corpodetexto"/>
              <w:spacing w:before="60"/>
              <w:ind w:left="0"/>
            </w:pPr>
            <w:r>
              <w:t>I</w:t>
            </w:r>
            <w:r w:rsidR="00895DFA">
              <w:t>9</w:t>
            </w:r>
          </w:p>
        </w:tc>
        <w:tc>
          <w:tcPr>
            <w:tcW w:w="4300" w:type="dxa"/>
          </w:tcPr>
          <w:p w14:paraId="715485B3" w14:textId="77777777" w:rsidR="00EE48EE" w:rsidRDefault="00EE48EE" w:rsidP="00EE48EE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Objetivos:</w:t>
            </w:r>
          </w:p>
          <w:p w14:paraId="441FB752" w14:textId="77777777" w:rsidR="00EE48EE" w:rsidRDefault="00EE48EE" w:rsidP="00EE48EE">
            <w:pPr>
              <w:pStyle w:val="Corpodetexto"/>
              <w:numPr>
                <w:ilvl w:val="0"/>
                <w:numId w:val="2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Implementar funcionalidades.</w:t>
            </w:r>
          </w:p>
          <w:p w14:paraId="178A1965" w14:textId="2ED64B46" w:rsidR="005D39BB" w:rsidRDefault="005D39BB" w:rsidP="00EE48EE">
            <w:pPr>
              <w:pStyle w:val="Corpodetexto"/>
              <w:numPr>
                <w:ilvl w:val="0"/>
                <w:numId w:val="2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Apresentar protótipo</w:t>
            </w:r>
          </w:p>
          <w:p w14:paraId="0FC898F0" w14:textId="77777777" w:rsidR="00C37A40" w:rsidRDefault="00C37A40" w:rsidP="00C37A4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Casos de uso:</w:t>
            </w:r>
          </w:p>
          <w:p w14:paraId="1D9FE1FE" w14:textId="709A4324" w:rsidR="00C37A40" w:rsidRDefault="00C37A40" w:rsidP="00C37A40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UC01 Realizar Cadastro</w:t>
            </w:r>
          </w:p>
          <w:p w14:paraId="2683087A" w14:textId="77777777" w:rsidR="00C37A40" w:rsidRDefault="00C37A40" w:rsidP="00C37A40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UC14 Realizar Login</w:t>
            </w:r>
          </w:p>
          <w:p w14:paraId="5F619D65" w14:textId="0266448B" w:rsidR="00D60C67" w:rsidRPr="00C37A40" w:rsidRDefault="00D60C67" w:rsidP="00C37A40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UC13 Avaliar Relatório</w:t>
            </w:r>
          </w:p>
        </w:tc>
        <w:tc>
          <w:tcPr>
            <w:tcW w:w="1825" w:type="dxa"/>
          </w:tcPr>
          <w:p w14:paraId="3EE00694" w14:textId="34101512" w:rsidR="00EE48EE" w:rsidRDefault="00895DFA" w:rsidP="00895D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25</w:t>
            </w:r>
            <w:r w:rsidR="00C37A40">
              <w:rPr>
                <w:lang w:val="pt-BR"/>
              </w:rPr>
              <w:t>/</w:t>
            </w:r>
            <w:r>
              <w:rPr>
                <w:lang w:val="pt-BR"/>
              </w:rPr>
              <w:t>09</w:t>
            </w:r>
            <w:r w:rsidR="00C37A40">
              <w:rPr>
                <w:lang w:val="pt-BR"/>
              </w:rPr>
              <w:t xml:space="preserve">/2017 – </w:t>
            </w:r>
            <w:r w:rsidR="00D60C67">
              <w:rPr>
                <w:lang w:val="pt-BR"/>
              </w:rPr>
              <w:t>13</w:t>
            </w:r>
            <w:r w:rsidR="00C37A40">
              <w:rPr>
                <w:lang w:val="pt-BR"/>
              </w:rPr>
              <w:t>/10/2017</w:t>
            </w:r>
          </w:p>
        </w:tc>
        <w:tc>
          <w:tcPr>
            <w:tcW w:w="1726" w:type="dxa"/>
          </w:tcPr>
          <w:p w14:paraId="33694245" w14:textId="276339AB" w:rsidR="00EE48EE" w:rsidRDefault="00C37A40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D60C67">
              <w:rPr>
                <w:lang w:val="pt-BR"/>
              </w:rPr>
              <w:t>5</w:t>
            </w:r>
          </w:p>
        </w:tc>
      </w:tr>
      <w:tr w:rsidR="00C37A40" w:rsidRPr="009B1DEB" w14:paraId="21933E12" w14:textId="77777777">
        <w:tc>
          <w:tcPr>
            <w:tcW w:w="1005" w:type="dxa"/>
          </w:tcPr>
          <w:p w14:paraId="3F7DAE23" w14:textId="1EC5BF04" w:rsidR="00C37A40" w:rsidRDefault="00C37A40" w:rsidP="00EF0522">
            <w:pPr>
              <w:pStyle w:val="Corpodetexto"/>
              <w:spacing w:before="60"/>
              <w:ind w:left="0"/>
            </w:pPr>
            <w:r>
              <w:t>I1</w:t>
            </w:r>
            <w:r w:rsidR="00895DFA">
              <w:t>0</w:t>
            </w:r>
          </w:p>
        </w:tc>
        <w:tc>
          <w:tcPr>
            <w:tcW w:w="4300" w:type="dxa"/>
          </w:tcPr>
          <w:p w14:paraId="0F8164E7" w14:textId="77777777" w:rsidR="00C37A40" w:rsidRDefault="00C37A40" w:rsidP="00C37A4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Objetivos:</w:t>
            </w:r>
          </w:p>
          <w:p w14:paraId="63EF1F72" w14:textId="77777777" w:rsidR="00AA08C0" w:rsidRDefault="00AA08C0" w:rsidP="00C37A40">
            <w:pPr>
              <w:pStyle w:val="Corpodetexto"/>
              <w:numPr>
                <w:ilvl w:val="0"/>
                <w:numId w:val="2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funcionais</w:t>
            </w:r>
          </w:p>
          <w:p w14:paraId="538E4650" w14:textId="0A9C5C10" w:rsidR="00C37A40" w:rsidRPr="00C37A40" w:rsidRDefault="00AA08C0" w:rsidP="00C37A40">
            <w:pPr>
              <w:pStyle w:val="Corpodetexto"/>
              <w:numPr>
                <w:ilvl w:val="0"/>
                <w:numId w:val="2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testes estruturais</w:t>
            </w:r>
            <w:r w:rsidR="00C37A40">
              <w:rPr>
                <w:lang w:val="pt-BR"/>
              </w:rPr>
              <w:t>.</w:t>
            </w:r>
          </w:p>
        </w:tc>
        <w:tc>
          <w:tcPr>
            <w:tcW w:w="1825" w:type="dxa"/>
          </w:tcPr>
          <w:p w14:paraId="142C3D7D" w14:textId="327290F6" w:rsidR="00C37A40" w:rsidRDefault="00D60C67" w:rsidP="00C37A4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16</w:t>
            </w:r>
            <w:r w:rsidR="00AA08C0">
              <w:rPr>
                <w:lang w:val="pt-BR"/>
              </w:rPr>
              <w:t xml:space="preserve">/10/2017 – </w:t>
            </w:r>
            <w:r>
              <w:rPr>
                <w:lang w:val="pt-BR"/>
              </w:rPr>
              <w:t>20</w:t>
            </w:r>
            <w:r w:rsidR="00AA08C0">
              <w:rPr>
                <w:lang w:val="pt-BR"/>
              </w:rPr>
              <w:t>/10/2017</w:t>
            </w:r>
          </w:p>
        </w:tc>
        <w:tc>
          <w:tcPr>
            <w:tcW w:w="1726" w:type="dxa"/>
          </w:tcPr>
          <w:p w14:paraId="003F9066" w14:textId="7A1D4B69" w:rsidR="00C37A40" w:rsidRDefault="0028457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</w:tr>
      <w:tr w:rsidR="00284572" w:rsidRPr="009B1DEB" w14:paraId="43A7ED48" w14:textId="77777777">
        <w:tc>
          <w:tcPr>
            <w:tcW w:w="1005" w:type="dxa"/>
          </w:tcPr>
          <w:p w14:paraId="69E381F7" w14:textId="2EB8159D" w:rsidR="00284572" w:rsidRDefault="00284572" w:rsidP="00EF0522">
            <w:pPr>
              <w:pStyle w:val="Corpodetexto"/>
              <w:spacing w:before="60"/>
              <w:ind w:left="0"/>
            </w:pPr>
            <w:r>
              <w:t>I1</w:t>
            </w:r>
            <w:r w:rsidR="00895DFA">
              <w:t>1</w:t>
            </w:r>
          </w:p>
        </w:tc>
        <w:tc>
          <w:tcPr>
            <w:tcW w:w="4300" w:type="dxa"/>
          </w:tcPr>
          <w:p w14:paraId="571A668D" w14:textId="77777777" w:rsidR="00BF456B" w:rsidRDefault="00BF456B" w:rsidP="00BF456B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Objetivos:</w:t>
            </w:r>
          </w:p>
          <w:p w14:paraId="57FDD10C" w14:textId="4ED2EEDB" w:rsidR="00284572" w:rsidRPr="00BF456B" w:rsidRDefault="00BF456B" w:rsidP="00BF456B">
            <w:pPr>
              <w:pStyle w:val="Corpodetexto"/>
              <w:numPr>
                <w:ilvl w:val="0"/>
                <w:numId w:val="27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Executar teste de aceitação</w:t>
            </w:r>
          </w:p>
        </w:tc>
        <w:tc>
          <w:tcPr>
            <w:tcW w:w="1825" w:type="dxa"/>
          </w:tcPr>
          <w:p w14:paraId="3F499DEA" w14:textId="2B994451" w:rsidR="00284572" w:rsidRDefault="00D60C67" w:rsidP="00C37A4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23</w:t>
            </w:r>
            <w:r w:rsidR="00BF456B">
              <w:rPr>
                <w:lang w:val="pt-BR"/>
              </w:rPr>
              <w:t>/10/2017 –</w:t>
            </w:r>
            <w:r>
              <w:rPr>
                <w:lang w:val="pt-BR"/>
              </w:rPr>
              <w:t xml:space="preserve"> 27</w:t>
            </w:r>
            <w:r w:rsidR="00BF456B">
              <w:rPr>
                <w:lang w:val="pt-BR"/>
              </w:rPr>
              <w:t>/10/2017</w:t>
            </w:r>
          </w:p>
        </w:tc>
        <w:tc>
          <w:tcPr>
            <w:tcW w:w="1726" w:type="dxa"/>
          </w:tcPr>
          <w:p w14:paraId="063BEAB6" w14:textId="4EDAE8B6" w:rsidR="00284572" w:rsidRDefault="00BF456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</w:tr>
      <w:tr w:rsidR="00BF456B" w:rsidRPr="009B1DEB" w14:paraId="5ADA3734" w14:textId="77777777">
        <w:tc>
          <w:tcPr>
            <w:tcW w:w="1005" w:type="dxa"/>
          </w:tcPr>
          <w:p w14:paraId="05B49D50" w14:textId="1B2EEF9E" w:rsidR="00BF456B" w:rsidRDefault="00BF456B" w:rsidP="00EF0522">
            <w:pPr>
              <w:pStyle w:val="Corpodetexto"/>
              <w:spacing w:before="60"/>
              <w:ind w:left="0"/>
            </w:pPr>
            <w:r>
              <w:t>I1</w:t>
            </w:r>
            <w:r w:rsidR="00895DFA">
              <w:t>2</w:t>
            </w:r>
          </w:p>
        </w:tc>
        <w:tc>
          <w:tcPr>
            <w:tcW w:w="4300" w:type="dxa"/>
          </w:tcPr>
          <w:p w14:paraId="3342795A" w14:textId="77777777" w:rsidR="00895DFA" w:rsidRDefault="00895DFA" w:rsidP="00895DFA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Objetivos:</w:t>
            </w:r>
          </w:p>
          <w:p w14:paraId="77C1C1D9" w14:textId="77777777" w:rsidR="00BF456B" w:rsidRDefault="00895DFA" w:rsidP="00895DFA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Preparar ambiente de produção</w:t>
            </w:r>
          </w:p>
          <w:p w14:paraId="4E34A4E9" w14:textId="77777777" w:rsidR="00895DFA" w:rsidRDefault="00895DFA" w:rsidP="00895DFA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Prover documentação do produto</w:t>
            </w:r>
          </w:p>
          <w:p w14:paraId="311D3430" w14:textId="77777777" w:rsidR="00895DFA" w:rsidRDefault="00895DFA" w:rsidP="00895DFA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Fornecer treinamento ao cliente</w:t>
            </w:r>
          </w:p>
          <w:p w14:paraId="7D03BE08" w14:textId="19E14839" w:rsidR="00895DFA" w:rsidRPr="00895DFA" w:rsidRDefault="00895DFA" w:rsidP="00895DFA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Implantar solução</w:t>
            </w:r>
            <w:r w:rsidR="005D39BB">
              <w:rPr>
                <w:lang w:val="pt-BR"/>
              </w:rPr>
              <w:t xml:space="preserve"> </w:t>
            </w:r>
            <w:r>
              <w:rPr>
                <w:lang w:val="pt-BR"/>
              </w:rPr>
              <w:t>final</w:t>
            </w:r>
          </w:p>
        </w:tc>
        <w:tc>
          <w:tcPr>
            <w:tcW w:w="1825" w:type="dxa"/>
          </w:tcPr>
          <w:p w14:paraId="139E2D0C" w14:textId="42B723C1" w:rsidR="00BF456B" w:rsidRDefault="00895DFA" w:rsidP="00C37A4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D60C67">
              <w:rPr>
                <w:lang w:val="pt-BR"/>
              </w:rPr>
              <w:t>0</w:t>
            </w:r>
            <w:r>
              <w:rPr>
                <w:lang w:val="pt-BR"/>
              </w:rPr>
              <w:t xml:space="preserve">/10/2017 – </w:t>
            </w:r>
            <w:r w:rsidR="005D39BB">
              <w:rPr>
                <w:lang w:val="pt-BR"/>
              </w:rPr>
              <w:t>24</w:t>
            </w:r>
            <w:r>
              <w:rPr>
                <w:lang w:val="pt-BR"/>
              </w:rPr>
              <w:t>/</w:t>
            </w:r>
            <w:r w:rsidR="005D39BB">
              <w:rPr>
                <w:lang w:val="pt-BR"/>
              </w:rPr>
              <w:t>11</w:t>
            </w:r>
            <w:r>
              <w:rPr>
                <w:lang w:val="pt-BR"/>
              </w:rPr>
              <w:t>/2017</w:t>
            </w:r>
          </w:p>
        </w:tc>
        <w:tc>
          <w:tcPr>
            <w:tcW w:w="1726" w:type="dxa"/>
          </w:tcPr>
          <w:p w14:paraId="3632EDD1" w14:textId="683FD69B" w:rsidR="00BF456B" w:rsidRDefault="00895DF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60</w:t>
            </w:r>
          </w:p>
        </w:tc>
      </w:tr>
      <w:bookmarkEnd w:id="2"/>
      <w:bookmarkEnd w:id="3"/>
      <w:bookmarkEnd w:id="4"/>
    </w:tbl>
    <w:p w14:paraId="6498F5B2" w14:textId="4867E862" w:rsidR="00B42205" w:rsidRDefault="00B42205">
      <w:pPr>
        <w:rPr>
          <w:lang w:val="pt-BR"/>
        </w:rPr>
      </w:pPr>
    </w:p>
    <w:p w14:paraId="6E12912C" w14:textId="77777777" w:rsidR="005D39BB" w:rsidRPr="009B1DEB" w:rsidRDefault="005D39BB">
      <w:pPr>
        <w:rPr>
          <w:lang w:val="pt-BR"/>
        </w:rPr>
      </w:pPr>
    </w:p>
    <w:p w14:paraId="5B169D3B" w14:textId="77777777" w:rsidR="00B42205" w:rsidRDefault="00B42205" w:rsidP="00B42205">
      <w:pPr>
        <w:pStyle w:val="Ttulo1"/>
      </w:pPr>
      <w:r>
        <w:lastRenderedPageBreak/>
        <w:t>Deployment</w:t>
      </w:r>
    </w:p>
    <w:p w14:paraId="0D9ACC09" w14:textId="77777777" w:rsidR="00B209D5" w:rsidRDefault="00B209D5" w:rsidP="007D4E91">
      <w:pPr>
        <w:pStyle w:val="Corpodetexto"/>
        <w:rPr>
          <w:lang w:val="pt-BR"/>
        </w:rPr>
      </w:pPr>
    </w:p>
    <w:p w14:paraId="06922275" w14:textId="790A53B9" w:rsidR="007D4E91" w:rsidRPr="00595B85" w:rsidRDefault="00B209D5" w:rsidP="007D4E91">
      <w:pPr>
        <w:pStyle w:val="Corpodetexto"/>
        <w:rPr>
          <w:lang w:val="pt-BR"/>
        </w:rPr>
      </w:pPr>
      <w:r>
        <w:rPr>
          <w:lang w:val="pt-BR"/>
        </w:rPr>
        <w:t xml:space="preserve">A </w:t>
      </w:r>
      <w:r w:rsidR="00D90DCB">
        <w:rPr>
          <w:lang w:val="pt-BR"/>
        </w:rPr>
        <w:t xml:space="preserve">arquitetura </w:t>
      </w:r>
      <w:r w:rsidR="005D39BB">
        <w:rPr>
          <w:lang w:val="pt-BR"/>
        </w:rPr>
        <w:t>adminWeb</w:t>
      </w:r>
      <w:r>
        <w:rPr>
          <w:lang w:val="pt-BR"/>
        </w:rPr>
        <w:t xml:space="preserve"> </w:t>
      </w:r>
      <w:r w:rsidR="00C21209">
        <w:rPr>
          <w:lang w:val="pt-BR"/>
        </w:rPr>
        <w:t xml:space="preserve">com algumas funcionalidades </w:t>
      </w:r>
      <w:r>
        <w:rPr>
          <w:lang w:val="pt-BR"/>
        </w:rPr>
        <w:t xml:space="preserve">será implementada </w:t>
      </w:r>
      <w:r w:rsidR="00D90DCB">
        <w:rPr>
          <w:lang w:val="pt-BR"/>
        </w:rPr>
        <w:t xml:space="preserve">e apresentada </w:t>
      </w:r>
      <w:r>
        <w:rPr>
          <w:lang w:val="pt-BR"/>
        </w:rPr>
        <w:t xml:space="preserve">na segunda iteração. A </w:t>
      </w:r>
      <w:r w:rsidR="00D90DCB">
        <w:rPr>
          <w:lang w:val="pt-BR"/>
        </w:rPr>
        <w:t xml:space="preserve">arquitetura </w:t>
      </w:r>
      <w:r w:rsidR="005D39BB">
        <w:rPr>
          <w:lang w:val="pt-BR"/>
        </w:rPr>
        <w:t>userWeb</w:t>
      </w:r>
      <w:r>
        <w:rPr>
          <w:lang w:val="pt-BR"/>
        </w:rPr>
        <w:t xml:space="preserve"> </w:t>
      </w:r>
      <w:r w:rsidR="00C21209">
        <w:rPr>
          <w:lang w:val="pt-BR"/>
        </w:rPr>
        <w:t xml:space="preserve">com algumas funcionalidades </w:t>
      </w:r>
      <w:r>
        <w:rPr>
          <w:lang w:val="pt-BR"/>
        </w:rPr>
        <w:t xml:space="preserve">será implementada </w:t>
      </w:r>
      <w:r w:rsidR="00C21209">
        <w:rPr>
          <w:lang w:val="pt-BR"/>
        </w:rPr>
        <w:t xml:space="preserve">e apresentada </w:t>
      </w:r>
      <w:r>
        <w:rPr>
          <w:lang w:val="pt-BR"/>
        </w:rPr>
        <w:t xml:space="preserve">na terceira iteração. </w:t>
      </w:r>
      <w:r w:rsidR="005D39BB">
        <w:rPr>
          <w:lang w:val="pt-BR"/>
        </w:rPr>
        <w:t>Então, iterações de testes funcionais e estruturais serão intercaladas com iterações de implementação de novas funcionalidades e apresentações de protótipos. Na penúltima iteração será executado o teste de aceitação, e na última iteração, a solução final será implantada.</w:t>
      </w:r>
    </w:p>
    <w:p w14:paraId="2F4083EC" w14:textId="77777777" w:rsidR="00B42205" w:rsidRDefault="00B42205" w:rsidP="00B42205">
      <w:pPr>
        <w:pStyle w:val="Ttulo1"/>
      </w:pPr>
      <w:r>
        <w:t xml:space="preserve">Lessons </w:t>
      </w:r>
      <w:r w:rsidR="00466E89">
        <w:t>l</w:t>
      </w:r>
      <w:r>
        <w:t>earned</w:t>
      </w:r>
    </w:p>
    <w:p w14:paraId="5911CF06" w14:textId="77777777" w:rsidR="00595B85" w:rsidRPr="00595B85" w:rsidRDefault="00595B85" w:rsidP="00595B85">
      <w:pPr>
        <w:pStyle w:val="Corpodetexto"/>
        <w:rPr>
          <w:lang w:val="pt-BR"/>
        </w:rPr>
      </w:pPr>
      <w:r w:rsidRPr="00595B85">
        <w:rPr>
          <w:lang w:val="pt-BR"/>
        </w:rPr>
        <w:t>Maior dedicação ao projeto por parte da ger</w:t>
      </w:r>
      <w:r>
        <w:rPr>
          <w:lang w:val="pt-BR"/>
        </w:rPr>
        <w:t>ência.</w:t>
      </w:r>
    </w:p>
    <w:sectPr w:rsidR="00595B85" w:rsidRPr="00595B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7C88B" w14:textId="77777777" w:rsidR="002430D2" w:rsidRDefault="002430D2">
      <w:r>
        <w:separator/>
      </w:r>
    </w:p>
  </w:endnote>
  <w:endnote w:type="continuationSeparator" w:id="0">
    <w:p w14:paraId="647FA41D" w14:textId="77777777" w:rsidR="002430D2" w:rsidRDefault="0024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9C8F6" w14:textId="77777777" w:rsidR="007066CF" w:rsidRDefault="007066C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 w14:paraId="108AE35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100DAE" w14:textId="77777777"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E97C17" w14:textId="77777777" w:rsidR="005E00C1" w:rsidRDefault="005E00C1">
          <w:pPr>
            <w:jc w:val="center"/>
          </w:pPr>
          <w:r>
            <w:sym w:font="Symbol" w:char="F0D3"/>
          </w:r>
          <w:fldSimple w:instr=" DOCPROPERTY &quot;Company&quot;  \* MERGEFORMAT ">
            <w:r w:rsidR="002351D0">
              <w:t>Eclipse Process Framework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066C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4A5AD2" w14:textId="77777777" w:rsidR="005E00C1" w:rsidRDefault="005E00C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066C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066CF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3B3F304E" w14:textId="77777777" w:rsidR="005E00C1" w:rsidRDefault="005E00C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336AC" w14:textId="77777777" w:rsidR="007066CF" w:rsidRDefault="007066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A0097" w14:textId="77777777" w:rsidR="002430D2" w:rsidRDefault="002430D2">
      <w:r>
        <w:separator/>
      </w:r>
    </w:p>
  </w:footnote>
  <w:footnote w:type="continuationSeparator" w:id="0">
    <w:p w14:paraId="5834FFFC" w14:textId="77777777" w:rsidR="002430D2" w:rsidRDefault="002430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2B5B0" w14:textId="77777777" w:rsidR="007066CF" w:rsidRDefault="007066C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 w14:paraId="3D3F0AEA" w14:textId="77777777">
      <w:tc>
        <w:tcPr>
          <w:tcW w:w="6379" w:type="dxa"/>
        </w:tcPr>
        <w:p w14:paraId="00445AE3" w14:textId="77777777" w:rsidR="005E00C1" w:rsidRDefault="009B1DEB">
          <w:r>
            <w:t>Academic Advisor</w:t>
          </w:r>
        </w:p>
      </w:tc>
      <w:tc>
        <w:tcPr>
          <w:tcW w:w="3179" w:type="dxa"/>
        </w:tcPr>
        <w:p w14:paraId="595F6F56" w14:textId="77777777"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 w14:paraId="5B85C106" w14:textId="77777777">
      <w:tc>
        <w:tcPr>
          <w:tcW w:w="6379" w:type="dxa"/>
        </w:tcPr>
        <w:p w14:paraId="36927E9D" w14:textId="77777777" w:rsidR="005E00C1" w:rsidRDefault="002430D2">
          <w:fldSimple w:instr=" TITLE  \* MERGEFORMAT ">
            <w:r w:rsidR="002351D0">
              <w:t>Project Plan</w:t>
            </w:r>
          </w:fldSimple>
        </w:p>
      </w:tc>
      <w:tc>
        <w:tcPr>
          <w:tcW w:w="3179" w:type="dxa"/>
        </w:tcPr>
        <w:p w14:paraId="2D100B14" w14:textId="49EC4F2D" w:rsidR="005E00C1" w:rsidRDefault="007066CF" w:rsidP="007066CF">
          <w:r>
            <w:t xml:space="preserve">  Date: 05</w:t>
          </w:r>
          <w:r w:rsidR="005E00C1">
            <w:t>/0</w:t>
          </w:r>
          <w:r>
            <w:t>7</w:t>
          </w:r>
          <w:bookmarkStart w:id="9" w:name="_GoBack"/>
          <w:bookmarkEnd w:id="9"/>
          <w:r w:rsidR="005E00C1">
            <w:t>/20</w:t>
          </w:r>
          <w:r w:rsidR="009B1DEB">
            <w:t>17</w:t>
          </w:r>
        </w:p>
      </w:tc>
    </w:tr>
  </w:tbl>
  <w:p w14:paraId="354AFD50" w14:textId="77777777" w:rsidR="005E00C1" w:rsidRDefault="005E00C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FA00D" w14:textId="77777777" w:rsidR="007066CF" w:rsidRDefault="007066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281BE0"/>
    <w:multiLevelType w:val="hybridMultilevel"/>
    <w:tmpl w:val="55286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73397"/>
    <w:multiLevelType w:val="hybridMultilevel"/>
    <w:tmpl w:val="7F380B96"/>
    <w:lvl w:ilvl="0" w:tplc="4B2C37BC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D2272D4"/>
    <w:multiLevelType w:val="hybridMultilevel"/>
    <w:tmpl w:val="55286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4D7639"/>
    <w:multiLevelType w:val="hybridMultilevel"/>
    <w:tmpl w:val="7F380B96"/>
    <w:lvl w:ilvl="0" w:tplc="4B2C37BC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F6E83"/>
    <w:multiLevelType w:val="hybridMultilevel"/>
    <w:tmpl w:val="55286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5D5AA6"/>
    <w:multiLevelType w:val="hybridMultilevel"/>
    <w:tmpl w:val="7F380B96"/>
    <w:lvl w:ilvl="0" w:tplc="4B2C37BC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93B6D2B"/>
    <w:multiLevelType w:val="hybridMultilevel"/>
    <w:tmpl w:val="CA8CD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D7103B"/>
    <w:multiLevelType w:val="hybridMultilevel"/>
    <w:tmpl w:val="CA8CD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022229"/>
    <w:multiLevelType w:val="hybridMultilevel"/>
    <w:tmpl w:val="55286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F12D3"/>
    <w:multiLevelType w:val="hybridMultilevel"/>
    <w:tmpl w:val="C44401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CF3843"/>
    <w:multiLevelType w:val="hybridMultilevel"/>
    <w:tmpl w:val="55286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96FC0"/>
    <w:multiLevelType w:val="hybridMultilevel"/>
    <w:tmpl w:val="55286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2B7C0A"/>
    <w:multiLevelType w:val="hybridMultilevel"/>
    <w:tmpl w:val="7F380B96"/>
    <w:lvl w:ilvl="0" w:tplc="4B2C37BC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37525"/>
    <w:multiLevelType w:val="hybridMultilevel"/>
    <w:tmpl w:val="CA8CD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2E417F"/>
    <w:multiLevelType w:val="hybridMultilevel"/>
    <w:tmpl w:val="CA8CD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EE49A6"/>
    <w:multiLevelType w:val="hybridMultilevel"/>
    <w:tmpl w:val="7F380B96"/>
    <w:lvl w:ilvl="0" w:tplc="4B2C37BC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80102"/>
    <w:multiLevelType w:val="hybridMultilevel"/>
    <w:tmpl w:val="CA1E8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10"/>
  </w:num>
  <w:num w:numId="5">
    <w:abstractNumId w:val="9"/>
  </w:num>
  <w:num w:numId="6">
    <w:abstractNumId w:val="4"/>
  </w:num>
  <w:num w:numId="7">
    <w:abstractNumId w:val="27"/>
  </w:num>
  <w:num w:numId="8">
    <w:abstractNumId w:val="22"/>
  </w:num>
  <w:num w:numId="9">
    <w:abstractNumId w:val="26"/>
  </w:num>
  <w:num w:numId="10">
    <w:abstractNumId w:val="3"/>
  </w:num>
  <w:num w:numId="11">
    <w:abstractNumId w:val="23"/>
  </w:num>
  <w:num w:numId="12">
    <w:abstractNumId w:val="15"/>
  </w:num>
  <w:num w:numId="13">
    <w:abstractNumId w:val="25"/>
  </w:num>
  <w:num w:numId="14">
    <w:abstractNumId w:val="12"/>
  </w:num>
  <w:num w:numId="15">
    <w:abstractNumId w:val="13"/>
  </w:num>
  <w:num w:numId="16">
    <w:abstractNumId w:val="6"/>
  </w:num>
  <w:num w:numId="17">
    <w:abstractNumId w:val="8"/>
  </w:num>
  <w:num w:numId="18">
    <w:abstractNumId w:val="19"/>
  </w:num>
  <w:num w:numId="19">
    <w:abstractNumId w:val="11"/>
  </w:num>
  <w:num w:numId="20">
    <w:abstractNumId w:val="18"/>
  </w:num>
  <w:num w:numId="21">
    <w:abstractNumId w:val="24"/>
  </w:num>
  <w:num w:numId="22">
    <w:abstractNumId w:val="20"/>
  </w:num>
  <w:num w:numId="23">
    <w:abstractNumId w:val="21"/>
  </w:num>
  <w:num w:numId="24">
    <w:abstractNumId w:val="1"/>
  </w:num>
  <w:num w:numId="25">
    <w:abstractNumId w:val="2"/>
  </w:num>
  <w:num w:numId="26">
    <w:abstractNumId w:val="16"/>
  </w:num>
  <w:num w:numId="27">
    <w:abstractNumId w:val="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D0"/>
    <w:rsid w:val="00002CF5"/>
    <w:rsid w:val="0001001D"/>
    <w:rsid w:val="00036D16"/>
    <w:rsid w:val="000F04EE"/>
    <w:rsid w:val="00167C3E"/>
    <w:rsid w:val="001C105F"/>
    <w:rsid w:val="001C4707"/>
    <w:rsid w:val="001D2B97"/>
    <w:rsid w:val="001F2FEF"/>
    <w:rsid w:val="002351D0"/>
    <w:rsid w:val="002430D2"/>
    <w:rsid w:val="00284572"/>
    <w:rsid w:val="0028752B"/>
    <w:rsid w:val="002A7F46"/>
    <w:rsid w:val="002C46D0"/>
    <w:rsid w:val="00307584"/>
    <w:rsid w:val="00310D8F"/>
    <w:rsid w:val="003F4175"/>
    <w:rsid w:val="004217B3"/>
    <w:rsid w:val="00450935"/>
    <w:rsid w:val="00466E89"/>
    <w:rsid w:val="00554AB1"/>
    <w:rsid w:val="00595B85"/>
    <w:rsid w:val="005B5A25"/>
    <w:rsid w:val="005D39BB"/>
    <w:rsid w:val="005E00C1"/>
    <w:rsid w:val="00616D42"/>
    <w:rsid w:val="00617192"/>
    <w:rsid w:val="00625FE9"/>
    <w:rsid w:val="00645E6B"/>
    <w:rsid w:val="00656AB2"/>
    <w:rsid w:val="006E16C2"/>
    <w:rsid w:val="006E44DA"/>
    <w:rsid w:val="006F3C09"/>
    <w:rsid w:val="0070640C"/>
    <w:rsid w:val="007066CF"/>
    <w:rsid w:val="007073A2"/>
    <w:rsid w:val="00713B62"/>
    <w:rsid w:val="00724D1C"/>
    <w:rsid w:val="00730E8A"/>
    <w:rsid w:val="00735F6E"/>
    <w:rsid w:val="007459E1"/>
    <w:rsid w:val="00786E04"/>
    <w:rsid w:val="007D4E91"/>
    <w:rsid w:val="007E6D18"/>
    <w:rsid w:val="008273B6"/>
    <w:rsid w:val="00880534"/>
    <w:rsid w:val="00895DFA"/>
    <w:rsid w:val="00910B95"/>
    <w:rsid w:val="00917BB3"/>
    <w:rsid w:val="00953F35"/>
    <w:rsid w:val="009622AF"/>
    <w:rsid w:val="00974F01"/>
    <w:rsid w:val="00977BDD"/>
    <w:rsid w:val="00985541"/>
    <w:rsid w:val="00995672"/>
    <w:rsid w:val="009B1DEB"/>
    <w:rsid w:val="009E775C"/>
    <w:rsid w:val="009F1F07"/>
    <w:rsid w:val="00A231CF"/>
    <w:rsid w:val="00A73CB7"/>
    <w:rsid w:val="00AA08C0"/>
    <w:rsid w:val="00AB18F3"/>
    <w:rsid w:val="00AE6F81"/>
    <w:rsid w:val="00AF0526"/>
    <w:rsid w:val="00B12916"/>
    <w:rsid w:val="00B209D5"/>
    <w:rsid w:val="00B3080C"/>
    <w:rsid w:val="00B42205"/>
    <w:rsid w:val="00B75688"/>
    <w:rsid w:val="00BB2A76"/>
    <w:rsid w:val="00BD6BB0"/>
    <w:rsid w:val="00BF456B"/>
    <w:rsid w:val="00C21209"/>
    <w:rsid w:val="00C37A40"/>
    <w:rsid w:val="00C7519A"/>
    <w:rsid w:val="00CD3722"/>
    <w:rsid w:val="00CE5612"/>
    <w:rsid w:val="00CF3857"/>
    <w:rsid w:val="00D05E66"/>
    <w:rsid w:val="00D105E7"/>
    <w:rsid w:val="00D17CD2"/>
    <w:rsid w:val="00D60C67"/>
    <w:rsid w:val="00D90DCB"/>
    <w:rsid w:val="00DE0ACE"/>
    <w:rsid w:val="00E10E75"/>
    <w:rsid w:val="00E40410"/>
    <w:rsid w:val="00E65F3F"/>
    <w:rsid w:val="00EE48EE"/>
    <w:rsid w:val="00EF0522"/>
    <w:rsid w:val="00F22D93"/>
    <w:rsid w:val="00F2405C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EA18A"/>
  <w15:docId w15:val="{7B91D9A6-D784-4FA9-B10A-C360778B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11480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429</TotalTime>
  <Pages>4</Pages>
  <Words>571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MDT</dc:creator>
  <cp:keywords/>
  <dc:description/>
  <cp:lastModifiedBy>DOUGLAS CASTRO ALVES</cp:lastModifiedBy>
  <cp:revision>14</cp:revision>
  <dcterms:created xsi:type="dcterms:W3CDTF">2017-04-21T00:02:00Z</dcterms:created>
  <dcterms:modified xsi:type="dcterms:W3CDTF">2017-07-07T00:15:00Z</dcterms:modified>
</cp:coreProperties>
</file>