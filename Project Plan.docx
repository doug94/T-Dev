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Default="002351D0">
      <w:pPr>
        <w:pStyle w:val="Ttulo"/>
      </w:pPr>
      <w:r>
        <w:t>Academic Advisor</w:t>
      </w:r>
    </w:p>
    <w:p w:rsidR="00617192" w:rsidRDefault="002A7F46">
      <w:pPr>
        <w:pStyle w:val="Ttulo"/>
      </w:pPr>
      <w:fldSimple w:instr=" TITLE  \* MERGEFORMAT ">
        <w:r w:rsidR="002351D0">
          <w:t>Project Plan</w:t>
        </w:r>
      </w:fldSimple>
    </w:p>
    <w:p w:rsidR="00CF3857" w:rsidRDefault="00CF3857" w:rsidP="00CF3857"/>
    <w:p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2351D0" w:rsidRPr="009B1DEB" w:rsidRDefault="002351D0" w:rsidP="002351D0">
      <w:pPr>
        <w:pStyle w:val="Corpodetexto"/>
        <w:rPr>
          <w:lang w:val="pt-BR"/>
        </w:rPr>
      </w:pPr>
      <w:r w:rsidRPr="009B1DEB">
        <w:rPr>
          <w:lang w:val="pt-BR"/>
        </w:rPr>
        <w:t>Este document</w:t>
      </w:r>
      <w:r w:rsidR="009B1DEB">
        <w:rPr>
          <w:lang w:val="pt-BR"/>
        </w:rPr>
        <w:t>o</w:t>
      </w:r>
      <w:r w:rsidRPr="009B1DEB">
        <w:rPr>
          <w:lang w:val="pt-BR"/>
        </w:rPr>
        <w:t xml:space="preserve"> visa demonstrar</w:t>
      </w:r>
      <w:r w:rsidR="009B1DEB" w:rsidRPr="009B1DEB">
        <w:rPr>
          <w:lang w:val="pt-BR"/>
        </w:rPr>
        <w:t xml:space="preserve"> o plano de projeto do </w:t>
      </w:r>
      <w:proofErr w:type="spellStart"/>
      <w:r w:rsidR="009B1DEB" w:rsidRPr="009B1DEB">
        <w:rPr>
          <w:lang w:val="pt-BR"/>
        </w:rPr>
        <w:t>Academic</w:t>
      </w:r>
      <w:proofErr w:type="spellEnd"/>
      <w:r w:rsidR="009B1DEB" w:rsidRPr="009B1DEB">
        <w:rPr>
          <w:lang w:val="pt-BR"/>
        </w:rPr>
        <w:t xml:space="preserve"> </w:t>
      </w:r>
      <w:proofErr w:type="spellStart"/>
      <w:r w:rsidR="009B1DEB" w:rsidRPr="009B1DEB">
        <w:rPr>
          <w:lang w:val="pt-BR"/>
        </w:rPr>
        <w:t>Advisor</w:t>
      </w:r>
      <w:proofErr w:type="spellEnd"/>
      <w:r w:rsidR="009B1DEB" w:rsidRPr="009B1DEB">
        <w:rPr>
          <w:lang w:val="pt-BR"/>
        </w:rPr>
        <w:t>, a organizaç</w:t>
      </w:r>
      <w:r w:rsidR="009B1DEB">
        <w:rPr>
          <w:lang w:val="pt-BR"/>
        </w:rPr>
        <w:t xml:space="preserve">ão dos </w:t>
      </w:r>
      <w:proofErr w:type="spellStart"/>
      <w:r w:rsidR="009B1DEB">
        <w:rPr>
          <w:lang w:val="pt-BR"/>
        </w:rPr>
        <w:t>mebros</w:t>
      </w:r>
      <w:proofErr w:type="spellEnd"/>
      <w:r w:rsidR="009B1DEB">
        <w:rPr>
          <w:lang w:val="pt-BR"/>
        </w:rPr>
        <w:t>, os principais marcos e objetivos e as práticas que serão adotadas na execução do projeto.</w:t>
      </w: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9B1DEB" w:rsidRPr="00595B85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595B85">
        <w:rPr>
          <w:lang w:val="pt-BR"/>
        </w:rPr>
        <w:t>Douglas Alves – Gerente do Projeto</w:t>
      </w:r>
    </w:p>
    <w:p w:rsidR="009B1DEB" w:rsidRDefault="009B1DEB" w:rsidP="009B1DEB">
      <w:pPr>
        <w:pStyle w:val="Corpodetexto"/>
        <w:numPr>
          <w:ilvl w:val="0"/>
          <w:numId w:val="12"/>
        </w:numPr>
      </w:pPr>
      <w:proofErr w:type="spellStart"/>
      <w:r>
        <w:t>Vinícius</w:t>
      </w:r>
      <w:proofErr w:type="spellEnd"/>
      <w:r>
        <w:t xml:space="preserve"> </w:t>
      </w:r>
      <w:proofErr w:type="spellStart"/>
      <w:r>
        <w:t>Alfama</w:t>
      </w:r>
      <w:proofErr w:type="spellEnd"/>
      <w:r>
        <w:t xml:space="preserve"> – </w:t>
      </w:r>
      <w:proofErr w:type="spellStart"/>
      <w:r>
        <w:t>Analista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André </w:t>
      </w:r>
      <w:proofErr w:type="spellStart"/>
      <w:r w:rsidRPr="009B1DEB">
        <w:rPr>
          <w:lang w:val="pt-BR"/>
        </w:rPr>
        <w:t>Müeller</w:t>
      </w:r>
      <w:proofErr w:type="spellEnd"/>
      <w:r w:rsidRPr="009B1DEB">
        <w:rPr>
          <w:lang w:val="pt-BR"/>
        </w:rPr>
        <w:t xml:space="preserve"> – Arquiteto de Software</w:t>
      </w:r>
    </w:p>
    <w:p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Marlon Sanhudo – Desenvolvedor de Software</w:t>
      </w:r>
    </w:p>
    <w:p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Marcos de Souza – Testador de </w:t>
      </w:r>
      <w:r>
        <w:rPr>
          <w:lang w:val="pt-BR"/>
        </w:rPr>
        <w:t>S</w:t>
      </w:r>
      <w:r w:rsidRPr="009B1DEB">
        <w:rPr>
          <w:lang w:val="pt-BR"/>
        </w:rPr>
        <w:t>oftware</w:t>
      </w: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9B1DEB" w:rsidRPr="009B1DEB" w:rsidRDefault="009B1DEB" w:rsidP="009B1DEB">
      <w:pPr>
        <w:pStyle w:val="Corpodetexto"/>
        <w:rPr>
          <w:lang w:val="pt-BR"/>
        </w:rPr>
      </w:pPr>
      <w:r w:rsidRPr="009B1DEB">
        <w:rPr>
          <w:lang w:val="pt-BR"/>
        </w:rPr>
        <w:t>O projeto será executado utilizando-se de t</w:t>
      </w:r>
      <w:r>
        <w:rPr>
          <w:lang w:val="pt-BR"/>
        </w:rPr>
        <w:t xml:space="preserve">écnicas do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, onde o seu desenvolvimento é iterativo e incremental. Artefatos como a lista de itens de trabalho e o plano de iteração irão auxiliar no controle da execução do projeto.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Default="00880534" w:rsidP="00880534"/>
    <w:p w:rsidR="002C46D0" w:rsidRDefault="002C46D0" w:rsidP="00880534"/>
    <w:p w:rsidR="002C46D0" w:rsidRDefault="002C46D0" w:rsidP="00880534"/>
    <w:p w:rsidR="002C46D0" w:rsidRDefault="002C46D0" w:rsidP="00880534"/>
    <w:p w:rsidR="002C46D0" w:rsidRDefault="002C46D0" w:rsidP="00880534"/>
    <w:p w:rsidR="002C46D0" w:rsidRPr="00880534" w:rsidRDefault="002C46D0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153"/>
        <w:gridCol w:w="1790"/>
        <w:gridCol w:w="1682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  <w:r w:rsidR="009B1DEB">
              <w:rPr>
                <w:rFonts w:ascii="Arial" w:hAnsi="Arial" w:cs="Arial"/>
                <w:b/>
                <w:bCs/>
              </w:rPr>
              <w:t xml:space="preserve"> (Hours)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proofErr w:type="spellStart"/>
            <w:r>
              <w:t>Objectivo</w:t>
            </w:r>
            <w:r w:rsidR="00880534" w:rsidRPr="001C4707">
              <w:t>s</w:t>
            </w:r>
            <w:proofErr w:type="spellEnd"/>
          </w:p>
          <w:p w:rsidR="00880534" w:rsidRPr="009B1DEB" w:rsidRDefault="009B1DEB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funcionais</w:t>
            </w:r>
          </w:p>
          <w:p w:rsidR="00880534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Modelar e documentar casos de uso</w:t>
            </w:r>
          </w:p>
          <w:p w:rsidR="009B1DEB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proposta do projeto ao cliente</w:t>
            </w:r>
          </w:p>
          <w:p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Demais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880534" w:rsidRPr="001C4707" w:rsidRDefault="009B1DEB" w:rsidP="009B1DEB">
            <w:pPr>
              <w:pStyle w:val="Corpodetexto"/>
              <w:spacing w:before="60"/>
              <w:ind w:left="0"/>
            </w:pPr>
            <w:r>
              <w:t>21/03/2017 – 11/04/2017</w:t>
            </w:r>
          </w:p>
        </w:tc>
        <w:tc>
          <w:tcPr>
            <w:tcW w:w="1726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3</w:t>
            </w:r>
            <w:r w:rsidR="007D4E91">
              <w:t>5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proofErr w:type="spellStart"/>
            <w:r>
              <w:t>Objectivo</w:t>
            </w:r>
            <w:r w:rsidR="00880534" w:rsidRPr="001C4707">
              <w:t>s</w:t>
            </w:r>
            <w:proofErr w:type="spellEnd"/>
          </w:p>
          <w:p w:rsidR="00880534" w:rsidRPr="009B1DEB" w:rsidRDefault="009B1DEB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não funcionais</w:t>
            </w:r>
          </w:p>
          <w:p w:rsidR="00880534" w:rsidRDefault="009B1DEB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web</w:t>
            </w:r>
          </w:p>
          <w:p w:rsidR="002A7F46" w:rsidRPr="002A7F46" w:rsidRDefault="002A7F46" w:rsidP="00B3080C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A7F46">
              <w:rPr>
                <w:lang w:val="pt-BR"/>
              </w:rPr>
              <w:t>Implementar arquitetura parcial do cliente mobile</w:t>
            </w:r>
          </w:p>
          <w:p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lastRenderedPageBreak/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880534" w:rsidRPr="001C4707" w:rsidRDefault="002C46D0" w:rsidP="009B1DEB">
            <w:pPr>
              <w:pStyle w:val="Corpodetexto"/>
              <w:spacing w:before="60"/>
              <w:ind w:left="0"/>
            </w:pPr>
            <w:r>
              <w:lastRenderedPageBreak/>
              <w:t>12/04/2017 – 09</w:t>
            </w:r>
            <w:r w:rsidR="009B1DEB">
              <w:t>/05/2017</w:t>
            </w:r>
          </w:p>
        </w:tc>
        <w:tc>
          <w:tcPr>
            <w:tcW w:w="1726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52</w:t>
            </w:r>
          </w:p>
        </w:tc>
      </w:tr>
      <w:tr w:rsidR="009B1DEB" w:rsidRPr="009B1DEB">
        <w:tc>
          <w:tcPr>
            <w:tcW w:w="1005" w:type="dxa"/>
          </w:tcPr>
          <w:p w:rsidR="009B1DEB" w:rsidRPr="001C4707" w:rsidRDefault="009B1DEB" w:rsidP="00EF0522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arquitetura mobile</w:t>
            </w:r>
          </w:p>
          <w:p w:rsidR="002C46D0" w:rsidRPr="002C46D0" w:rsidRDefault="002C46D0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2C46D0">
              <w:rPr>
                <w:lang w:val="pt-BR"/>
              </w:rPr>
              <w:t>Apresentar arquitetura web em funcionamento</w:t>
            </w:r>
          </w:p>
          <w:p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arquitetura mobile em funcionamento</w:t>
            </w:r>
          </w:p>
          <w:p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9B1DEB" w:rsidRPr="009B1DEB" w:rsidRDefault="002C46D0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9B1DEB">
              <w:rPr>
                <w:lang w:val="pt-BR"/>
              </w:rPr>
              <w:t>/05/2017 – 04/07/2017</w:t>
            </w:r>
          </w:p>
        </w:tc>
        <w:tc>
          <w:tcPr>
            <w:tcW w:w="1726" w:type="dxa"/>
          </w:tcPr>
          <w:p w:rsidR="009B1DEB" w:rsidRP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tr w:rsidR="009B1DEB" w:rsidRPr="009B1DEB">
        <w:tc>
          <w:tcPr>
            <w:tcW w:w="1005" w:type="dxa"/>
          </w:tcPr>
          <w:p w:rsidR="009B1DEB" w:rsidRDefault="009B1DEB" w:rsidP="00EF052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Detalhamento dos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5/07/2017 – 31/07/2017</w:t>
            </w:r>
          </w:p>
        </w:tc>
        <w:tc>
          <w:tcPr>
            <w:tcW w:w="1726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</w:tr>
      <w:tr w:rsidR="009B1DEB" w:rsidRPr="009B1DEB">
        <w:tc>
          <w:tcPr>
            <w:tcW w:w="1005" w:type="dxa"/>
          </w:tcPr>
          <w:p w:rsidR="009B1DEB" w:rsidRDefault="009B1DEB" w:rsidP="00EF052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documentação do produto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Fornecer treinamento ao cliente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Implantar solução final</w:t>
            </w:r>
          </w:p>
        </w:tc>
        <w:tc>
          <w:tcPr>
            <w:tcW w:w="1825" w:type="dxa"/>
          </w:tcPr>
          <w:p w:rsidR="009B1DEB" w:rsidRDefault="007D4E91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01/08/2017 – 16/12</w:t>
            </w:r>
            <w:r w:rsidR="009B1DE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bookmarkEnd w:id="2"/>
      <w:bookmarkEnd w:id="3"/>
      <w:bookmarkEnd w:id="4"/>
    </w:tbl>
    <w:p w:rsidR="00B42205" w:rsidRPr="009B1DEB" w:rsidRDefault="00B42205">
      <w:pPr>
        <w:rPr>
          <w:lang w:val="pt-BR"/>
        </w:rPr>
      </w:pPr>
    </w:p>
    <w:p w:rsidR="00B42205" w:rsidRDefault="00B42205" w:rsidP="00B42205">
      <w:pPr>
        <w:pStyle w:val="Ttulo1"/>
      </w:pPr>
      <w:r>
        <w:t>Deployment</w:t>
      </w:r>
    </w:p>
    <w:p w:rsidR="00B209D5" w:rsidRDefault="00B209D5" w:rsidP="007D4E91">
      <w:pPr>
        <w:pStyle w:val="Corpodetexto"/>
        <w:rPr>
          <w:lang w:val="pt-BR"/>
        </w:rPr>
      </w:pPr>
    </w:p>
    <w:p w:rsidR="007D4E91" w:rsidRPr="00595B85" w:rsidRDefault="00B209D5" w:rsidP="007D4E91">
      <w:pPr>
        <w:pStyle w:val="Corpodetexto"/>
        <w:rPr>
          <w:lang w:val="pt-BR"/>
        </w:rPr>
      </w:pPr>
      <w:r>
        <w:rPr>
          <w:lang w:val="pt-BR"/>
        </w:rPr>
        <w:t>A solução web será implementada na segunda iteração. A solução mobile será implementada na terceira iteração. Ambas as soluções serão apresentadas na terceira iteração</w:t>
      </w:r>
      <w:bookmarkStart w:id="9" w:name="_GoBack"/>
      <w:bookmarkEnd w:id="9"/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595B85" w:rsidRPr="00595B85" w:rsidRDefault="00595B85" w:rsidP="00595B85">
      <w:pPr>
        <w:pStyle w:val="Corpodetexto"/>
        <w:rPr>
          <w:lang w:val="pt-BR"/>
        </w:rPr>
      </w:pPr>
      <w:r w:rsidRPr="00595B85">
        <w:rPr>
          <w:lang w:val="pt-BR"/>
        </w:rPr>
        <w:t>Maior dedicação ao projeto por parte da ger</w:t>
      </w:r>
      <w:r>
        <w:rPr>
          <w:lang w:val="pt-BR"/>
        </w:rPr>
        <w:t>ência.</w:t>
      </w:r>
    </w:p>
    <w:sectPr w:rsidR="00595B85" w:rsidRPr="00595B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1D0" w:rsidRDefault="002351D0">
      <w:r>
        <w:separator/>
      </w:r>
    </w:p>
  </w:endnote>
  <w:endnote w:type="continuationSeparator" w:id="0">
    <w:p w:rsidR="002351D0" w:rsidRDefault="0023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2351D0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09D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209D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209D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1D0" w:rsidRDefault="002351D0">
      <w:r>
        <w:separator/>
      </w:r>
    </w:p>
  </w:footnote>
  <w:footnote w:type="continuationSeparator" w:id="0">
    <w:p w:rsidR="002351D0" w:rsidRDefault="00235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9B1DEB">
          <w:r>
            <w:t>Academic Advisor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2A7F46">
          <w:fldSimple w:instr=" TITLE  \* MERGEFORMAT ">
            <w:r w:rsidR="002351D0">
              <w:t>Project Plan</w:t>
            </w:r>
          </w:fldSimple>
        </w:p>
      </w:tc>
      <w:tc>
        <w:tcPr>
          <w:tcW w:w="3179" w:type="dxa"/>
        </w:tcPr>
        <w:p w:rsidR="005E00C1" w:rsidRDefault="009B1DEB" w:rsidP="009B1DEB">
          <w:r>
            <w:t xml:space="preserve">  Date: 20</w:t>
          </w:r>
          <w:r w:rsidR="005E00C1">
            <w:t>/0</w:t>
          </w:r>
          <w:r>
            <w:t>4</w:t>
          </w:r>
          <w:r w:rsidR="005E00C1">
            <w:t>/20</w:t>
          </w:r>
          <w:r>
            <w:t>17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BD7103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022229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F12D3"/>
    <w:multiLevelType w:val="hybridMultilevel"/>
    <w:tmpl w:val="C44401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80102"/>
    <w:multiLevelType w:val="hybridMultilevel"/>
    <w:tmpl w:val="CA1E8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8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D0"/>
    <w:rsid w:val="00002CF5"/>
    <w:rsid w:val="00036D16"/>
    <w:rsid w:val="00167C3E"/>
    <w:rsid w:val="001C105F"/>
    <w:rsid w:val="001C4707"/>
    <w:rsid w:val="002351D0"/>
    <w:rsid w:val="0028752B"/>
    <w:rsid w:val="002A7F46"/>
    <w:rsid w:val="002C46D0"/>
    <w:rsid w:val="00310D8F"/>
    <w:rsid w:val="003F4175"/>
    <w:rsid w:val="004217B3"/>
    <w:rsid w:val="00450935"/>
    <w:rsid w:val="00466E89"/>
    <w:rsid w:val="00554AB1"/>
    <w:rsid w:val="00595B85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D4E91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1DEB"/>
    <w:rsid w:val="009F1F07"/>
    <w:rsid w:val="00A231CF"/>
    <w:rsid w:val="00A73CB7"/>
    <w:rsid w:val="00AB18F3"/>
    <w:rsid w:val="00AE6F81"/>
    <w:rsid w:val="00AF0526"/>
    <w:rsid w:val="00B209D5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9FFB2-766C-42FD-8342-F8AE675C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esenvolvimento%20de%20Sistemas\Equipe3\Gerente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59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MDT</dc:creator>
  <cp:keywords/>
  <dc:description/>
  <cp:lastModifiedBy>DOUGLAS CASTRO ALVES</cp:lastModifiedBy>
  <cp:revision>3</cp:revision>
  <dcterms:created xsi:type="dcterms:W3CDTF">2017-04-21T00:02:00Z</dcterms:created>
  <dcterms:modified xsi:type="dcterms:W3CDTF">2017-04-21T01:13:00Z</dcterms:modified>
</cp:coreProperties>
</file>