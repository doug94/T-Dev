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0C086C" w:rsidRDefault="00444916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="00B468D4"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0C086C">
        <w:rPr>
          <w:rFonts w:ascii="Arial" w:hAnsi="Arial"/>
          <w:sz w:val="20"/>
          <w:lang w:val="pt-BR"/>
        </w:rPr>
        <w:t xml:space="preserve">O objetivo deste caso de teste é verificar se </w:t>
      </w:r>
      <w:r w:rsidR="00252E7A">
        <w:rPr>
          <w:rFonts w:ascii="Arial" w:hAnsi="Arial"/>
          <w:sz w:val="20"/>
          <w:lang w:val="pt-BR"/>
        </w:rPr>
        <w:t>a tela de cadastro de futuro-aluno está funcionando corretamente, assim como o</w:t>
      </w:r>
      <w:r w:rsidR="000C086C">
        <w:rPr>
          <w:rFonts w:ascii="Arial" w:hAnsi="Arial"/>
          <w:sz w:val="20"/>
          <w:lang w:val="pt-BR"/>
        </w:rPr>
        <w:t xml:space="preserve"> envio do cadastr</w:t>
      </w:r>
      <w:r w:rsidR="00252E7A">
        <w:rPr>
          <w:rFonts w:ascii="Arial" w:hAnsi="Arial"/>
          <w:sz w:val="20"/>
          <w:lang w:val="pt-BR"/>
        </w:rPr>
        <w:t>o.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="000C086C" w:rsidRPr="000C086C">
        <w:rPr>
          <w:rFonts w:ascii="Arial" w:hAnsi="Arial"/>
          <w:color w:val="0000FF"/>
          <w:sz w:val="20"/>
          <w:lang w:val="pt-BR"/>
        </w:rPr>
        <w:t xml:space="preserve"> Não há pré-condiç</w:t>
      </w:r>
      <w:r w:rsidR="000C086C">
        <w:rPr>
          <w:rFonts w:ascii="Arial" w:hAnsi="Arial"/>
          <w:color w:val="0000FF"/>
          <w:sz w:val="20"/>
          <w:lang w:val="pt-BR"/>
        </w:rPr>
        <w:t>ões para este caso de teste</w:t>
      </w:r>
    </w:p>
    <w:p w:rsidR="000C086C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252E7A">
        <w:rPr>
          <w:rFonts w:ascii="Arial" w:hAnsi="Arial"/>
          <w:sz w:val="20"/>
          <w:lang w:val="pt-BR"/>
        </w:rPr>
        <w:t>A inserção dos dados é feita de forma consistente, e o</w:t>
      </w:r>
      <w:r w:rsidR="000C086C" w:rsidRPr="000C086C">
        <w:rPr>
          <w:rFonts w:ascii="Arial" w:hAnsi="Arial"/>
          <w:sz w:val="20"/>
          <w:lang w:val="pt-BR"/>
        </w:rPr>
        <w:t xml:space="preserve"> cadastr</w:t>
      </w:r>
      <w:r w:rsidR="00252E7A">
        <w:rPr>
          <w:rFonts w:ascii="Arial" w:hAnsi="Arial"/>
          <w:sz w:val="20"/>
          <w:lang w:val="pt-BR"/>
        </w:rPr>
        <w:t>o</w:t>
      </w:r>
      <w:r w:rsidR="000C086C" w:rsidRPr="000C086C">
        <w:rPr>
          <w:rFonts w:ascii="Arial" w:hAnsi="Arial"/>
          <w:sz w:val="20"/>
          <w:lang w:val="pt-BR"/>
        </w:rPr>
        <w:t xml:space="preserve"> </w:t>
      </w:r>
      <w:r w:rsidR="00252E7A">
        <w:rPr>
          <w:rFonts w:ascii="Arial" w:hAnsi="Arial"/>
          <w:sz w:val="20"/>
          <w:lang w:val="pt-BR"/>
        </w:rPr>
        <w:t>é enviado com sucesso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0C086C" w:rsidRPr="000C086C">
        <w:rPr>
          <w:rFonts w:ascii="Arial" w:hAnsi="Arial"/>
          <w:sz w:val="20"/>
          <w:lang w:val="pt-BR"/>
        </w:rPr>
        <w:t>Dados suficientes para o preenchimento do cadastro</w:t>
      </w:r>
    </w:p>
    <w:p w:rsidR="00444916" w:rsidRDefault="00444916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44916" w:rsidRPr="000C086C" w:rsidRDefault="00444916" w:rsidP="0044491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</w:p>
    <w:p w:rsidR="00444916" w:rsidRDefault="00444916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a tela de cadastro de futuro-aluno está tratando o caso de o aluno já estar cadastrado no sistema</w:t>
      </w:r>
    </w:p>
    <w:p w:rsidR="00444916" w:rsidRPr="000C086C" w:rsidRDefault="00444916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Não há pré-condiç</w:t>
      </w:r>
      <w:r>
        <w:rPr>
          <w:rFonts w:ascii="Arial" w:hAnsi="Arial"/>
          <w:color w:val="0000FF"/>
          <w:sz w:val="20"/>
          <w:lang w:val="pt-BR"/>
        </w:rPr>
        <w:t>ões para este caso de teste</w:t>
      </w:r>
    </w:p>
    <w:p w:rsidR="00444916" w:rsidRPr="000C086C" w:rsidRDefault="00444916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inserção dos dados é feita de forma consistente, e o</w:t>
      </w:r>
      <w:r w:rsidRPr="000C086C">
        <w:rPr>
          <w:rFonts w:ascii="Arial" w:hAnsi="Arial"/>
          <w:sz w:val="20"/>
          <w:lang w:val="pt-BR"/>
        </w:rPr>
        <w:t xml:space="preserve"> cadastr</w:t>
      </w:r>
      <w:r>
        <w:rPr>
          <w:rFonts w:ascii="Arial" w:hAnsi="Arial"/>
          <w:sz w:val="20"/>
          <w:lang w:val="pt-BR"/>
        </w:rPr>
        <w:t>o</w:t>
      </w:r>
      <w:r w:rsidRPr="000C086C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é enviado com sucesso</w:t>
      </w:r>
    </w:p>
    <w:p w:rsidR="00444916" w:rsidRPr="000C086C" w:rsidRDefault="00444916" w:rsidP="0044491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Dados </w:t>
      </w:r>
      <w:r w:rsidR="007C7784">
        <w:rPr>
          <w:rFonts w:ascii="Arial" w:hAnsi="Arial"/>
          <w:sz w:val="20"/>
          <w:lang w:val="pt-BR"/>
        </w:rPr>
        <w:t xml:space="preserve">de um </w:t>
      </w:r>
      <w:proofErr w:type="spellStart"/>
      <w:r w:rsidR="007C7784">
        <w:rPr>
          <w:rFonts w:ascii="Arial" w:hAnsi="Arial"/>
          <w:sz w:val="20"/>
          <w:lang w:val="pt-BR"/>
        </w:rPr>
        <w:t>customer</w:t>
      </w:r>
      <w:proofErr w:type="spellEnd"/>
      <w:r w:rsidR="007C7784">
        <w:rPr>
          <w:rFonts w:ascii="Arial" w:hAnsi="Arial"/>
          <w:sz w:val="20"/>
          <w:lang w:val="pt-BR"/>
        </w:rPr>
        <w:t xml:space="preserve"> já cadastrado no sistema</w:t>
      </w:r>
    </w:p>
    <w:p w:rsidR="00444916" w:rsidRPr="000C086C" w:rsidRDefault="00444916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compromissos do futuro-aluno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(aluno com compromissos agendados)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</w:t>
      </w:r>
      <w:r>
        <w:rPr>
          <w:rFonts w:ascii="Arial" w:hAnsi="Arial"/>
          <w:sz w:val="20"/>
          <w:lang w:val="pt-BR"/>
        </w:rPr>
        <w:t xml:space="preserve"> que, um</w:t>
      </w:r>
      <w:r>
        <w:rPr>
          <w:rFonts w:ascii="Arial" w:hAnsi="Arial"/>
          <w:sz w:val="20"/>
          <w:lang w:val="pt-BR"/>
        </w:rPr>
        <w:t xml:space="preserve"> futuro-aluno </w:t>
      </w:r>
      <w:r>
        <w:rPr>
          <w:rFonts w:ascii="Arial" w:hAnsi="Arial"/>
          <w:sz w:val="20"/>
          <w:lang w:val="pt-BR"/>
        </w:rPr>
        <w:t>que possua compromissos agendados, consiga</w:t>
      </w:r>
      <w:r>
        <w:rPr>
          <w:rFonts w:ascii="Arial" w:hAnsi="Arial"/>
          <w:sz w:val="20"/>
          <w:lang w:val="pt-BR"/>
        </w:rPr>
        <w:t xml:space="preserve"> consultar com sucesso a sua agenda, visualizando nela os seus compromissos</w:t>
      </w:r>
      <w:r>
        <w:rPr>
          <w:rFonts w:ascii="Arial" w:hAnsi="Arial"/>
          <w:sz w:val="20"/>
          <w:lang w:val="pt-BR"/>
        </w:rPr>
        <w:t xml:space="preserve">. </w:t>
      </w: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Futuro-aluno cadastrado no sistema</w:t>
      </w: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visualizar a sua agenda e seus compromissos nela contido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Pr="007E6CF6">
        <w:rPr>
          <w:rFonts w:ascii="Arial" w:hAnsi="Arial"/>
          <w:sz w:val="20"/>
          <w:lang w:val="pt-BR"/>
        </w:rPr>
        <w:t>Futuro-aluno cadastrado no sistema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="009645B2"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compromissos do futuro-aluno (aluno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sem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compromissos agendados)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que, um futuro-aluno que </w:t>
      </w:r>
      <w:r>
        <w:rPr>
          <w:rFonts w:ascii="Arial" w:hAnsi="Arial"/>
          <w:sz w:val="20"/>
          <w:lang w:val="pt-BR"/>
        </w:rPr>
        <w:t xml:space="preserve">não </w:t>
      </w:r>
      <w:r>
        <w:rPr>
          <w:rFonts w:ascii="Arial" w:hAnsi="Arial"/>
          <w:sz w:val="20"/>
          <w:lang w:val="pt-BR"/>
        </w:rPr>
        <w:t xml:space="preserve">possua compromissos agendados, consiga consultar com sucesso a sua agenda, visualizando nela os seus compromissos. </w:t>
      </w: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Futuro-aluno cadastrado no sistema</w:t>
      </w:r>
    </w:p>
    <w:p w:rsidR="007E6CF6" w:rsidRPr="000C086C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visualizar a sua agenda e seus compromissos nela contido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Pr="007E6CF6">
        <w:rPr>
          <w:rFonts w:ascii="Arial" w:hAnsi="Arial"/>
          <w:sz w:val="20"/>
          <w:lang w:val="pt-BR"/>
        </w:rPr>
        <w:t>Futuro-aluno cadastrado no sistema</w:t>
      </w:r>
    </w:p>
    <w:p w:rsidR="009645B2" w:rsidRDefault="009645B2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9645B2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645B2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645B2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645B2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645B2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645B2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9645B2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cursos (existência de cursos cadastrados)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</w:t>
      </w:r>
      <w:r>
        <w:rPr>
          <w:rFonts w:ascii="Arial" w:hAnsi="Arial"/>
          <w:sz w:val="20"/>
          <w:lang w:val="pt-BR"/>
        </w:rPr>
        <w:t>se um futuro-aluno é capaz de procurar por cursos da universidade a qual almeja obter maiores informações através do aplicativo. Neste caso de teste, há cursos cadastrados pela universidade.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Futuro-aluno cadastrado no sistema</w:t>
      </w:r>
      <w:r w:rsidR="00BC66C4">
        <w:rPr>
          <w:rFonts w:ascii="Arial" w:hAnsi="Arial"/>
          <w:color w:val="0000FF"/>
          <w:sz w:val="20"/>
          <w:lang w:val="pt-BR"/>
        </w:rPr>
        <w:t>, cursos cadastrados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futuro-aluno é capaz de </w:t>
      </w:r>
      <w:r>
        <w:rPr>
          <w:rFonts w:ascii="Arial" w:hAnsi="Arial"/>
          <w:sz w:val="20"/>
          <w:lang w:val="pt-BR"/>
        </w:rPr>
        <w:t>procurar e visualizar as informações de cada um dos cursos cadastrados pela universidade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Pr="007E6CF6">
        <w:rPr>
          <w:rFonts w:ascii="Arial" w:hAnsi="Arial"/>
          <w:sz w:val="20"/>
          <w:lang w:val="pt-BR"/>
        </w:rPr>
        <w:t>Futuro-aluno cadastrado no sistema</w:t>
      </w:r>
    </w:p>
    <w:p w:rsidR="009645B2" w:rsidRDefault="009645B2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9645B2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cursos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(sem cursos cadastrados)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um futuro-aluno é capaz de procurar por cursos da universidade a qual almeja obter maiores informações através do aplicativo. Neste caso de teste, </w:t>
      </w:r>
      <w:r>
        <w:rPr>
          <w:rFonts w:ascii="Arial" w:hAnsi="Arial"/>
          <w:sz w:val="20"/>
          <w:lang w:val="pt-BR"/>
        </w:rPr>
        <w:t xml:space="preserve">não </w:t>
      </w:r>
      <w:r>
        <w:rPr>
          <w:rFonts w:ascii="Arial" w:hAnsi="Arial"/>
          <w:sz w:val="20"/>
          <w:lang w:val="pt-BR"/>
        </w:rPr>
        <w:t>há cursos cadastrados pela universidade.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Futuro-aluno cadastrado no sistema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futuro-aluno </w:t>
      </w:r>
      <w:r>
        <w:rPr>
          <w:rFonts w:ascii="Arial" w:hAnsi="Arial"/>
          <w:sz w:val="20"/>
          <w:lang w:val="pt-BR"/>
        </w:rPr>
        <w:t>deve ser alertado por algum tipo de mensagem que informa que não há cursos cadastrados no momento</w:t>
      </w:r>
    </w:p>
    <w:p w:rsidR="007E6CF6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Pr="007E6CF6">
        <w:rPr>
          <w:rFonts w:ascii="Arial" w:hAnsi="Arial"/>
          <w:sz w:val="20"/>
          <w:lang w:val="pt-BR"/>
        </w:rPr>
        <w:t>Futuro-aluno cadastrado no sistema</w:t>
      </w:r>
    </w:p>
    <w:p w:rsidR="00BC66C4" w:rsidRDefault="00BC66C4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futuro-aluno é capaz de procurar por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veteranos em determinado curso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</w:t>
      </w:r>
      <w:r>
        <w:rPr>
          <w:rFonts w:ascii="Arial" w:hAnsi="Arial"/>
          <w:sz w:val="20"/>
          <w:lang w:val="pt-BR"/>
        </w:rPr>
        <w:t xml:space="preserve"> por veteranos em determinado curso da universidade</w:t>
      </w:r>
    </w:p>
    <w:p w:rsidR="00BC66C4" w:rsidRPr="000C086C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Futuro-aluno cadastrado no sistema</w:t>
      </w:r>
      <w:r>
        <w:rPr>
          <w:rFonts w:ascii="Arial" w:hAnsi="Arial"/>
          <w:color w:val="0000FF"/>
          <w:sz w:val="20"/>
          <w:lang w:val="pt-BR"/>
        </w:rPr>
        <w:t>, cursos cadastrados, veteranos 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futuro-aluno é capaz de procurar </w:t>
      </w:r>
      <w:r>
        <w:rPr>
          <w:rFonts w:ascii="Arial" w:hAnsi="Arial"/>
          <w:sz w:val="20"/>
          <w:lang w:val="pt-BR"/>
        </w:rPr>
        <w:t>por veteranos em cada um dos cursos 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Pr="007E6CF6">
        <w:rPr>
          <w:rFonts w:ascii="Arial" w:hAnsi="Arial"/>
          <w:sz w:val="20"/>
          <w:lang w:val="pt-BR"/>
        </w:rPr>
        <w:t>Futuro-aluno cadastrado no sistema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veteranos em determinado curso</w:t>
      </w:r>
      <w:r w:rsidR="002F570C">
        <w:rPr>
          <w:rFonts w:ascii="Arial" w:hAnsi="Arial"/>
          <w:b/>
          <w:color w:val="0000FF"/>
          <w:sz w:val="24"/>
          <w:szCs w:val="24"/>
          <w:lang w:val="pt-BR"/>
        </w:rPr>
        <w:t xml:space="preserve"> (sem veteranos cadastrados)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veteranos em determinado curso da universidade</w:t>
      </w:r>
      <w:r w:rsidR="002F570C">
        <w:rPr>
          <w:rFonts w:ascii="Arial" w:hAnsi="Arial"/>
          <w:sz w:val="20"/>
          <w:lang w:val="pt-BR"/>
        </w:rPr>
        <w:t>. Neste caso de teste, não há veteranos cadastrados para um curso</w:t>
      </w:r>
    </w:p>
    <w:p w:rsidR="002F570C" w:rsidRDefault="00BC66C4" w:rsidP="00BC66C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 xml:space="preserve">Futuro-aluno cadastrado no sistema, cursos </w:t>
      </w:r>
      <w:r w:rsidR="002F570C">
        <w:rPr>
          <w:rFonts w:ascii="Arial" w:hAnsi="Arial"/>
          <w:color w:val="0000FF"/>
          <w:sz w:val="20"/>
          <w:lang w:val="pt-BR"/>
        </w:rPr>
        <w:t>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futuro-aluno </w:t>
      </w:r>
      <w:r w:rsidR="002F570C">
        <w:rPr>
          <w:rFonts w:ascii="Arial" w:hAnsi="Arial"/>
          <w:sz w:val="20"/>
          <w:lang w:val="pt-BR"/>
        </w:rPr>
        <w:t>deve ser alertado por algum tipo de mensagem que não há veteranos cadastrados para o curso selecionado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Pr="007E6CF6">
        <w:rPr>
          <w:rFonts w:ascii="Arial" w:hAnsi="Arial"/>
          <w:sz w:val="20"/>
          <w:lang w:val="pt-BR"/>
        </w:rPr>
        <w:t>Futuro-aluno cadastrado no sistema</w:t>
      </w: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r w:rsidR="001A1B06">
        <w:rPr>
          <w:rFonts w:ascii="Arial" w:hAnsi="Arial"/>
          <w:b/>
          <w:color w:val="0000FF"/>
          <w:sz w:val="24"/>
          <w:szCs w:val="24"/>
          <w:lang w:val="pt-BR"/>
        </w:rPr>
        <w:t>veterano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é capaz de </w:t>
      </w:r>
      <w:r w:rsidR="001A1B06">
        <w:rPr>
          <w:rFonts w:ascii="Arial" w:hAnsi="Arial"/>
          <w:b/>
          <w:color w:val="0000FF"/>
          <w:sz w:val="24"/>
          <w:szCs w:val="24"/>
          <w:lang w:val="pt-BR"/>
        </w:rPr>
        <w:t>definir seus horários de aconselhamento</w:t>
      </w:r>
    </w:p>
    <w:p w:rsidR="004F1F2A" w:rsidRDefault="004F1F2A" w:rsidP="004F1F2A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</w:t>
      </w:r>
      <w:r>
        <w:rPr>
          <w:rFonts w:ascii="Arial" w:hAnsi="Arial"/>
          <w:sz w:val="20"/>
          <w:lang w:val="pt-BR"/>
        </w:rPr>
        <w:t>se um veterano é capaz de definir os horários em que ele se encontra disponível para aconselhamento</w:t>
      </w:r>
    </w:p>
    <w:p w:rsidR="004F1F2A" w:rsidRPr="000C086C" w:rsidRDefault="004F1F2A" w:rsidP="004F1F2A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Veterano cadastrado no sistema</w:t>
      </w:r>
    </w:p>
    <w:p w:rsidR="004F1F2A" w:rsidRDefault="004F1F2A" w:rsidP="004F1F2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>
        <w:rPr>
          <w:rFonts w:ascii="Arial" w:hAnsi="Arial"/>
          <w:sz w:val="20"/>
          <w:lang w:val="pt-BR"/>
        </w:rPr>
        <w:t>aluno veterano é capaz de definir os horários em que ele está disponível para aconselhamento</w:t>
      </w:r>
    </w:p>
    <w:p w:rsidR="004F1F2A" w:rsidRPr="000C086C" w:rsidRDefault="004F1F2A" w:rsidP="004F1F2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Veterano cadastrado no sistema</w:t>
      </w:r>
      <w:r w:rsidR="00FF5C61">
        <w:rPr>
          <w:rFonts w:ascii="Arial" w:hAnsi="Arial"/>
          <w:color w:val="0000FF"/>
          <w:sz w:val="20"/>
          <w:lang w:val="pt-BR"/>
        </w:rPr>
        <w:t xml:space="preserve">, horário de </w:t>
      </w:r>
      <w:r w:rsidR="007B412C">
        <w:rPr>
          <w:rFonts w:ascii="Arial" w:hAnsi="Arial"/>
          <w:color w:val="0000FF"/>
          <w:sz w:val="20"/>
          <w:lang w:val="pt-BR"/>
        </w:rPr>
        <w:t>aconselhamento</w:t>
      </w:r>
      <w:r w:rsidR="00FF5C61">
        <w:rPr>
          <w:rFonts w:ascii="Arial" w:hAnsi="Arial"/>
          <w:color w:val="0000FF"/>
          <w:sz w:val="20"/>
          <w:lang w:val="pt-BR"/>
        </w:rPr>
        <w:t xml:space="preserve"> válido</w:t>
      </w: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A1B06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A1B06" w:rsidRDefault="001A1B06" w:rsidP="001A1B0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definir seus horários de aconselhamento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(dados inválidos)</w:t>
      </w:r>
    </w:p>
    <w:p w:rsidR="001A1B06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</w:t>
      </w:r>
      <w:r>
        <w:rPr>
          <w:rFonts w:ascii="Arial" w:hAnsi="Arial"/>
          <w:sz w:val="20"/>
          <w:lang w:val="pt-BR"/>
        </w:rPr>
        <w:t>que</w:t>
      </w:r>
      <w:r>
        <w:rPr>
          <w:rFonts w:ascii="Arial" w:hAnsi="Arial"/>
          <w:sz w:val="20"/>
          <w:lang w:val="pt-BR"/>
        </w:rPr>
        <w:t xml:space="preserve"> um veterano </w:t>
      </w:r>
      <w:r>
        <w:rPr>
          <w:rFonts w:ascii="Arial" w:hAnsi="Arial"/>
          <w:sz w:val="20"/>
          <w:lang w:val="pt-BR"/>
        </w:rPr>
        <w:t>não deve ser</w:t>
      </w:r>
      <w:r>
        <w:rPr>
          <w:rFonts w:ascii="Arial" w:hAnsi="Arial"/>
          <w:sz w:val="20"/>
          <w:lang w:val="pt-BR"/>
        </w:rPr>
        <w:t xml:space="preserve"> capaz de definir os horários em que ele se encontra disponível para aconselhamento</w:t>
      </w:r>
      <w:r>
        <w:rPr>
          <w:rFonts w:ascii="Arial" w:hAnsi="Arial"/>
          <w:sz w:val="20"/>
          <w:lang w:val="pt-BR"/>
        </w:rPr>
        <w:t xml:space="preserve">. Neste caso de teste será </w:t>
      </w:r>
      <w:proofErr w:type="gramStart"/>
      <w:r>
        <w:rPr>
          <w:rFonts w:ascii="Arial" w:hAnsi="Arial"/>
          <w:sz w:val="20"/>
          <w:lang w:val="pt-BR"/>
        </w:rPr>
        <w:t>utilizados</w:t>
      </w:r>
      <w:proofErr w:type="gramEnd"/>
      <w:r>
        <w:rPr>
          <w:rFonts w:ascii="Arial" w:hAnsi="Arial"/>
          <w:sz w:val="20"/>
          <w:lang w:val="pt-BR"/>
        </w:rPr>
        <w:t xml:space="preserve"> dados inválidos para a definição dos horários</w:t>
      </w:r>
    </w:p>
    <w:p w:rsidR="001A1B06" w:rsidRPr="000C086C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Veterano cadastrado no sistema</w:t>
      </w:r>
    </w:p>
    <w:p w:rsidR="001A1B06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FF5C61">
        <w:rPr>
          <w:rFonts w:ascii="Arial" w:hAnsi="Arial"/>
          <w:sz w:val="20"/>
          <w:lang w:val="pt-BR"/>
        </w:rPr>
        <w:t>O sistema não deve permitir que o veterano cadastre um horário de aconselhamento com dados inválidos. Exemplo: horário na madrugada</w:t>
      </w:r>
    </w:p>
    <w:p w:rsidR="001A1B06" w:rsidRPr="000C086C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Veterano cadastrado no sistema</w:t>
      </w:r>
      <w:r w:rsidR="00FF5C61">
        <w:rPr>
          <w:rFonts w:ascii="Arial" w:hAnsi="Arial"/>
          <w:color w:val="0000FF"/>
          <w:sz w:val="20"/>
          <w:lang w:val="pt-BR"/>
        </w:rPr>
        <w:t xml:space="preserve">, horário de </w:t>
      </w:r>
      <w:r w:rsidR="00C51C56">
        <w:rPr>
          <w:rFonts w:ascii="Arial" w:hAnsi="Arial"/>
          <w:color w:val="0000FF"/>
          <w:sz w:val="20"/>
          <w:lang w:val="pt-BR"/>
        </w:rPr>
        <w:t>aconselhamento</w:t>
      </w:r>
      <w:r w:rsidR="00FF5C61">
        <w:rPr>
          <w:rFonts w:ascii="Arial" w:hAnsi="Arial"/>
          <w:color w:val="0000FF"/>
          <w:sz w:val="20"/>
          <w:lang w:val="pt-BR"/>
        </w:rPr>
        <w:t xml:space="preserve"> inválido</w:t>
      </w:r>
    </w:p>
    <w:p w:rsidR="001A1B06" w:rsidRDefault="001A1B06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A1B06" w:rsidRDefault="001A1B06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C51C56" w:rsidRDefault="00C51C56" w:rsidP="00C51C5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>
        <w:rPr>
          <w:rFonts w:ascii="Arial" w:hAnsi="Arial"/>
          <w:b/>
          <w:color w:val="0000FF"/>
          <w:sz w:val="24"/>
          <w:szCs w:val="24"/>
          <w:lang w:val="pt-BR"/>
        </w:rPr>
        <w:t>B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veterano é capaz de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alterar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seus horários de aconselhamento</w:t>
      </w:r>
    </w:p>
    <w:p w:rsidR="00C51C56" w:rsidRDefault="00C51C56" w:rsidP="00C51C5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</w:t>
      </w:r>
      <w:r>
        <w:rPr>
          <w:rFonts w:ascii="Arial" w:hAnsi="Arial"/>
          <w:sz w:val="20"/>
          <w:lang w:val="pt-BR"/>
        </w:rPr>
        <w:t>se</w:t>
      </w:r>
      <w:r>
        <w:rPr>
          <w:rFonts w:ascii="Arial" w:hAnsi="Arial"/>
          <w:sz w:val="20"/>
          <w:lang w:val="pt-BR"/>
        </w:rPr>
        <w:t xml:space="preserve"> um veterano</w:t>
      </w:r>
      <w:r>
        <w:rPr>
          <w:rFonts w:ascii="Arial" w:hAnsi="Arial"/>
          <w:sz w:val="20"/>
          <w:lang w:val="pt-BR"/>
        </w:rPr>
        <w:t xml:space="preserve"> é</w:t>
      </w:r>
      <w:r>
        <w:rPr>
          <w:rFonts w:ascii="Arial" w:hAnsi="Arial"/>
          <w:sz w:val="20"/>
          <w:lang w:val="pt-BR"/>
        </w:rPr>
        <w:t xml:space="preserve"> capaz de </w:t>
      </w:r>
      <w:r>
        <w:rPr>
          <w:rFonts w:ascii="Arial" w:hAnsi="Arial"/>
          <w:sz w:val="20"/>
          <w:lang w:val="pt-BR"/>
        </w:rPr>
        <w:t>alterar</w:t>
      </w:r>
      <w:r>
        <w:rPr>
          <w:rFonts w:ascii="Arial" w:hAnsi="Arial"/>
          <w:sz w:val="20"/>
          <w:lang w:val="pt-BR"/>
        </w:rPr>
        <w:t xml:space="preserve"> os horários em que ele se encontra disponível para aconselhamento. </w:t>
      </w:r>
    </w:p>
    <w:p w:rsidR="00C51C56" w:rsidRPr="000C086C" w:rsidRDefault="00C51C56" w:rsidP="00C51C5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Veterano cadastrado no sistema</w:t>
      </w:r>
      <w:r>
        <w:rPr>
          <w:rFonts w:ascii="Arial" w:hAnsi="Arial"/>
          <w:color w:val="0000FF"/>
          <w:sz w:val="20"/>
          <w:lang w:val="pt-BR"/>
        </w:rPr>
        <w:t xml:space="preserve"> e com um horário de aconselhamento cadastrado</w:t>
      </w:r>
    </w:p>
    <w:p w:rsidR="00C51C56" w:rsidRDefault="00C51C56" w:rsidP="00C51C5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Veterano é capaz de alterar seus horários de aconselhamento</w:t>
      </w:r>
    </w:p>
    <w:p w:rsidR="00C51C56" w:rsidRPr="000C086C" w:rsidRDefault="00C51C56" w:rsidP="00C51C5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Veterano cadastrado no sistema</w:t>
      </w: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12E9" w:rsidRDefault="001512E9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12E9" w:rsidRDefault="001512E9" w:rsidP="001512E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futuro-aluno é capaz de cancelar um compromisso</w:t>
      </w:r>
    </w:p>
    <w:p w:rsidR="001512E9" w:rsidRDefault="001512E9" w:rsidP="001512E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um </w:t>
      </w:r>
      <w:r>
        <w:rPr>
          <w:rFonts w:ascii="Arial" w:hAnsi="Arial"/>
          <w:sz w:val="20"/>
          <w:lang w:val="pt-BR"/>
        </w:rPr>
        <w:t>futuro-aluno</w:t>
      </w:r>
      <w:r>
        <w:rPr>
          <w:rFonts w:ascii="Arial" w:hAnsi="Arial"/>
          <w:sz w:val="20"/>
          <w:lang w:val="pt-BR"/>
        </w:rPr>
        <w:t xml:space="preserve"> é capaz de </w:t>
      </w:r>
      <w:r>
        <w:rPr>
          <w:rFonts w:ascii="Arial" w:hAnsi="Arial"/>
          <w:sz w:val="20"/>
          <w:lang w:val="pt-BR"/>
        </w:rPr>
        <w:t>cancelar um compromisso</w:t>
      </w:r>
    </w:p>
    <w:p w:rsidR="001512E9" w:rsidRPr="000C086C" w:rsidRDefault="001512E9" w:rsidP="001512E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 xml:space="preserve">Futuro-aluno cadastrado no sistema, </w:t>
      </w:r>
      <w:r w:rsidR="00C1614C">
        <w:rPr>
          <w:rFonts w:ascii="Arial" w:hAnsi="Arial"/>
          <w:color w:val="0000FF"/>
          <w:sz w:val="20"/>
          <w:lang w:val="pt-BR"/>
        </w:rPr>
        <w:t>compromisso na agenda</w:t>
      </w:r>
      <w:r w:rsidR="00D50179">
        <w:rPr>
          <w:rFonts w:ascii="Arial" w:hAnsi="Arial"/>
          <w:color w:val="0000FF"/>
          <w:sz w:val="20"/>
          <w:lang w:val="pt-BR"/>
        </w:rPr>
        <w:t xml:space="preserve"> do futuro-aluno</w:t>
      </w:r>
    </w:p>
    <w:p w:rsidR="001512E9" w:rsidRDefault="001512E9" w:rsidP="001512E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 w:rsidR="00C1614C">
        <w:rPr>
          <w:rFonts w:ascii="Arial" w:hAnsi="Arial"/>
          <w:sz w:val="20"/>
          <w:lang w:val="pt-BR"/>
        </w:rPr>
        <w:t>futuro-aluno é capaz de cancelar um compromisso</w:t>
      </w:r>
    </w:p>
    <w:p w:rsidR="00F431D5" w:rsidRDefault="001512E9" w:rsidP="00BC66C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C1614C">
        <w:rPr>
          <w:rFonts w:ascii="Arial" w:hAnsi="Arial"/>
          <w:color w:val="0000FF"/>
          <w:sz w:val="20"/>
          <w:lang w:val="pt-BR"/>
        </w:rPr>
        <w:t>Futuro-aluno cadastrado no sistema</w:t>
      </w:r>
    </w:p>
    <w:p w:rsidR="00C1614C" w:rsidRDefault="00C1614C" w:rsidP="00BC66C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veterano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é capaz de cancelar um compromisso</w:t>
      </w:r>
    </w:p>
    <w:p w:rsidR="00D50179" w:rsidRDefault="00D50179" w:rsidP="00D5017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um </w:t>
      </w:r>
      <w:r>
        <w:rPr>
          <w:rFonts w:ascii="Arial" w:hAnsi="Arial"/>
          <w:sz w:val="20"/>
          <w:lang w:val="pt-BR"/>
        </w:rPr>
        <w:t>veterano</w:t>
      </w:r>
      <w:r>
        <w:rPr>
          <w:rFonts w:ascii="Arial" w:hAnsi="Arial"/>
          <w:sz w:val="20"/>
          <w:lang w:val="pt-BR"/>
        </w:rPr>
        <w:t xml:space="preserve"> é capaz de cancelar um compromisso</w:t>
      </w:r>
    </w:p>
    <w:p w:rsidR="00D50179" w:rsidRPr="000C086C" w:rsidRDefault="00D50179" w:rsidP="00D5017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color w:val="0000FF"/>
          <w:sz w:val="20"/>
          <w:lang w:val="pt-BR"/>
        </w:rPr>
        <w:t>Veterano</w:t>
      </w:r>
      <w:r>
        <w:rPr>
          <w:rFonts w:ascii="Arial" w:hAnsi="Arial"/>
          <w:color w:val="0000FF"/>
          <w:sz w:val="20"/>
          <w:lang w:val="pt-BR"/>
        </w:rPr>
        <w:t xml:space="preserve"> cadastrado no sistema, compromisso na agenda</w:t>
      </w:r>
      <w:r>
        <w:rPr>
          <w:rFonts w:ascii="Arial" w:hAnsi="Arial"/>
          <w:color w:val="0000FF"/>
          <w:sz w:val="20"/>
          <w:lang w:val="pt-BR"/>
        </w:rPr>
        <w:t xml:space="preserve"> do veterano</w:t>
      </w:r>
    </w:p>
    <w:p w:rsidR="00D50179" w:rsidRDefault="00D50179" w:rsidP="00D501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>
        <w:rPr>
          <w:rFonts w:ascii="Arial" w:hAnsi="Arial"/>
          <w:sz w:val="20"/>
          <w:lang w:val="pt-BR"/>
        </w:rPr>
        <w:t>veterano</w:t>
      </w:r>
      <w:r>
        <w:rPr>
          <w:rFonts w:ascii="Arial" w:hAnsi="Arial"/>
          <w:sz w:val="20"/>
          <w:lang w:val="pt-BR"/>
        </w:rPr>
        <w:t xml:space="preserve"> é capaz de cancelar um compromisso</w:t>
      </w: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Veterano</w:t>
      </w:r>
      <w:r>
        <w:rPr>
          <w:rFonts w:ascii="Arial" w:hAnsi="Arial"/>
          <w:color w:val="0000FF"/>
          <w:sz w:val="20"/>
          <w:lang w:val="pt-BR"/>
        </w:rPr>
        <w:t xml:space="preserve"> cadastrado no sistema</w:t>
      </w:r>
    </w:p>
    <w:p w:rsidR="00477710" w:rsidRDefault="00477710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77710" w:rsidRDefault="00477710" w:rsidP="0047771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proofErr w:type="spellStart"/>
      <w:r>
        <w:rPr>
          <w:rFonts w:ascii="Arial" w:hAnsi="Arial"/>
          <w:b/>
          <w:color w:val="0000FF"/>
          <w:sz w:val="24"/>
          <w:szCs w:val="24"/>
          <w:lang w:val="pt-BR"/>
        </w:rPr>
        <w:t>admin</w:t>
      </w:r>
      <w:proofErr w:type="spellEnd"/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é capaz de cadastrar novos cursos</w:t>
      </w:r>
    </w:p>
    <w:p w:rsidR="00477710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</w:t>
      </w:r>
      <w:r>
        <w:rPr>
          <w:rFonts w:ascii="Arial" w:hAnsi="Arial"/>
          <w:sz w:val="20"/>
          <w:lang w:val="pt-BR"/>
        </w:rPr>
        <w:t xml:space="preserve">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  <w:r>
        <w:rPr>
          <w:rFonts w:ascii="Arial" w:hAnsi="Arial"/>
          <w:sz w:val="20"/>
          <w:lang w:val="pt-BR"/>
        </w:rPr>
        <w:t xml:space="preserve"> é capaz de cadastrar novos cursos</w:t>
      </w:r>
    </w:p>
    <w:p w:rsidR="00477710" w:rsidRPr="004F3CE2" w:rsidRDefault="00477710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proofErr w:type="spellStart"/>
      <w:r w:rsidR="004F3CE2">
        <w:rPr>
          <w:rFonts w:ascii="Arial" w:hAnsi="Arial"/>
          <w:color w:val="0000FF"/>
          <w:sz w:val="20"/>
          <w:lang w:val="pt-BR"/>
        </w:rPr>
        <w:t>Admin</w:t>
      </w:r>
      <w:proofErr w:type="spellEnd"/>
      <w:r w:rsidR="004F3CE2">
        <w:rPr>
          <w:rFonts w:ascii="Arial" w:hAnsi="Arial"/>
          <w:color w:val="0000FF"/>
          <w:sz w:val="20"/>
          <w:lang w:val="pt-BR"/>
        </w:rPr>
        <w:t xml:space="preserve"> cadastrado no sistema</w:t>
      </w:r>
    </w:p>
    <w:p w:rsidR="00477710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  <w:r>
        <w:rPr>
          <w:rFonts w:ascii="Arial" w:hAnsi="Arial"/>
          <w:sz w:val="20"/>
          <w:lang w:val="pt-BR"/>
        </w:rPr>
        <w:t xml:space="preserve"> é capaz de </w:t>
      </w:r>
      <w:r>
        <w:rPr>
          <w:rFonts w:ascii="Arial" w:hAnsi="Arial"/>
          <w:sz w:val="20"/>
          <w:lang w:val="pt-BR"/>
        </w:rPr>
        <w:t>cadastrar um novo curso</w:t>
      </w:r>
    </w:p>
    <w:p w:rsidR="00477710" w:rsidRDefault="00477710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4F3CE2">
        <w:rPr>
          <w:rFonts w:ascii="Arial" w:hAnsi="Arial"/>
          <w:color w:val="0000FF"/>
          <w:sz w:val="20"/>
          <w:lang w:val="pt-BR"/>
        </w:rPr>
        <w:t>Dados relativos a cursos de graduação</w:t>
      </w:r>
    </w:p>
    <w:p w:rsidR="004B08CD" w:rsidRDefault="004B08CD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B08CD" w:rsidRDefault="004B08CD" w:rsidP="004B08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4B08CD" w:rsidRDefault="004B08CD" w:rsidP="004B08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4B08CD" w:rsidRDefault="004B08CD" w:rsidP="004B08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4B08CD" w:rsidRDefault="004B08CD" w:rsidP="004B08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4F3CE2"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proofErr w:type="spellStart"/>
      <w:r>
        <w:rPr>
          <w:rFonts w:ascii="Arial" w:hAnsi="Arial"/>
          <w:b/>
          <w:color w:val="0000FF"/>
          <w:sz w:val="24"/>
          <w:szCs w:val="24"/>
          <w:lang w:val="pt-BR"/>
        </w:rPr>
        <w:t>admin</w:t>
      </w:r>
      <w:proofErr w:type="spellEnd"/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é capaz de cadastrar </w:t>
      </w:r>
      <w:r w:rsidR="004F3CE2">
        <w:rPr>
          <w:rFonts w:ascii="Arial" w:hAnsi="Arial"/>
          <w:b/>
          <w:color w:val="0000FF"/>
          <w:sz w:val="24"/>
          <w:szCs w:val="24"/>
          <w:lang w:val="pt-BR"/>
        </w:rPr>
        <w:t>roteiros para os cursos cadastrados</w:t>
      </w:r>
    </w:p>
    <w:p w:rsidR="004B08CD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  <w:r>
        <w:rPr>
          <w:rFonts w:ascii="Arial" w:hAnsi="Arial"/>
          <w:sz w:val="20"/>
          <w:lang w:val="pt-BR"/>
        </w:rPr>
        <w:t xml:space="preserve"> é capaz de cadastrar </w:t>
      </w:r>
      <w:r w:rsidR="004F3CE2">
        <w:rPr>
          <w:rFonts w:ascii="Arial" w:hAnsi="Arial"/>
          <w:sz w:val="20"/>
          <w:lang w:val="pt-BR"/>
        </w:rPr>
        <w:t>um roteiro para os cursos já cadastrados no sistema</w:t>
      </w:r>
    </w:p>
    <w:p w:rsidR="004B08CD" w:rsidRPr="000C086C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proofErr w:type="spellStart"/>
      <w:r w:rsidR="004F3CE2">
        <w:rPr>
          <w:rFonts w:ascii="Arial" w:hAnsi="Arial"/>
          <w:color w:val="0000FF"/>
          <w:sz w:val="20"/>
          <w:lang w:val="pt-BR"/>
        </w:rPr>
        <w:t>Admin</w:t>
      </w:r>
      <w:proofErr w:type="spellEnd"/>
      <w:r w:rsidR="004F3CE2">
        <w:rPr>
          <w:rFonts w:ascii="Arial" w:hAnsi="Arial"/>
          <w:color w:val="0000FF"/>
          <w:sz w:val="20"/>
          <w:lang w:val="pt-BR"/>
        </w:rPr>
        <w:t xml:space="preserve"> cadastrado no sistema, cursos cadastrados</w:t>
      </w:r>
    </w:p>
    <w:p w:rsidR="004B08CD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  <w:r>
        <w:rPr>
          <w:rFonts w:ascii="Arial" w:hAnsi="Arial"/>
          <w:sz w:val="20"/>
          <w:lang w:val="pt-BR"/>
        </w:rPr>
        <w:t xml:space="preserve"> é capaz de cadastrar um novo curso</w:t>
      </w:r>
    </w:p>
    <w:p w:rsidR="004B08CD" w:rsidRDefault="004B08CD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4F3CE2">
        <w:rPr>
          <w:rFonts w:ascii="Arial" w:hAnsi="Arial"/>
          <w:color w:val="0000FF"/>
          <w:sz w:val="20"/>
          <w:lang w:val="pt-BR"/>
        </w:rPr>
        <w:t xml:space="preserve">Dados relativos a roteiros que os veteranos devam seguir quando realizam com os futuros-alunos </w:t>
      </w:r>
    </w:p>
    <w:p w:rsidR="004F3CE2" w:rsidRDefault="004F3CE2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850FCA" w:rsidRDefault="00850FCA" w:rsidP="00850FC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9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proofErr w:type="spellStart"/>
      <w:r>
        <w:rPr>
          <w:rFonts w:ascii="Arial" w:hAnsi="Arial"/>
          <w:b/>
          <w:color w:val="0000FF"/>
          <w:sz w:val="24"/>
          <w:szCs w:val="24"/>
          <w:lang w:val="pt-BR"/>
        </w:rPr>
        <w:t>admin</w:t>
      </w:r>
      <w:proofErr w:type="spellEnd"/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é capaz de cadastrar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  <w:r>
        <w:rPr>
          <w:rFonts w:ascii="Arial" w:hAnsi="Arial"/>
          <w:sz w:val="20"/>
          <w:lang w:val="pt-BR"/>
        </w:rPr>
        <w:t xml:space="preserve"> é capaz de cadastrar </w:t>
      </w:r>
      <w:r>
        <w:rPr>
          <w:rFonts w:ascii="Arial" w:hAnsi="Arial"/>
          <w:sz w:val="20"/>
          <w:lang w:val="pt-BR"/>
        </w:rPr>
        <w:t>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proofErr w:type="spellStart"/>
      <w:r>
        <w:rPr>
          <w:rFonts w:ascii="Arial" w:hAnsi="Arial"/>
          <w:color w:val="0000FF"/>
          <w:sz w:val="20"/>
          <w:lang w:val="pt-BR"/>
        </w:rPr>
        <w:t>Admin</w:t>
      </w:r>
      <w:proofErr w:type="spellEnd"/>
      <w:r>
        <w:rPr>
          <w:rFonts w:ascii="Arial" w:hAnsi="Arial"/>
          <w:color w:val="0000FF"/>
          <w:sz w:val="20"/>
          <w:lang w:val="pt-BR"/>
        </w:rPr>
        <w:t xml:space="preserve"> cadastrado no </w:t>
      </w:r>
      <w:proofErr w:type="spellStart"/>
      <w:r>
        <w:rPr>
          <w:rFonts w:ascii="Arial" w:hAnsi="Arial"/>
          <w:color w:val="0000FF"/>
          <w:sz w:val="20"/>
          <w:lang w:val="pt-BR"/>
        </w:rPr>
        <w:t>sistema</w:t>
      </w:r>
      <w:proofErr w:type="spellEnd"/>
    </w:p>
    <w:p w:rsidR="00850FCA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  <w:r>
        <w:rPr>
          <w:rFonts w:ascii="Arial" w:hAnsi="Arial"/>
          <w:sz w:val="20"/>
          <w:lang w:val="pt-BR"/>
        </w:rPr>
        <w:t xml:space="preserve"> é capaz de cadastrar um novo </w:t>
      </w:r>
      <w:r>
        <w:rPr>
          <w:rFonts w:ascii="Arial" w:hAnsi="Arial"/>
          <w:sz w:val="20"/>
          <w:lang w:val="pt-BR"/>
        </w:rPr>
        <w:t>veterano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Dados relativos</w:t>
      </w:r>
      <w:r>
        <w:rPr>
          <w:rFonts w:ascii="Arial" w:hAnsi="Arial"/>
          <w:color w:val="0000FF"/>
          <w:sz w:val="20"/>
          <w:lang w:val="pt-BR"/>
        </w:rPr>
        <w:t xml:space="preserve"> ao cadastro de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>
        <w:rPr>
          <w:rFonts w:ascii="Arial" w:hAnsi="Arial"/>
          <w:color w:val="0000FF"/>
          <w:sz w:val="20"/>
          <w:lang w:val="pt-BR"/>
        </w:rPr>
        <w:t xml:space="preserve"> </w:t>
      </w:r>
    </w:p>
    <w:p w:rsidR="00760E0E" w:rsidRDefault="00760E0E" w:rsidP="00760E0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9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proofErr w:type="spellStart"/>
      <w:r>
        <w:rPr>
          <w:rFonts w:ascii="Arial" w:hAnsi="Arial"/>
          <w:b/>
          <w:color w:val="0000FF"/>
          <w:sz w:val="24"/>
          <w:szCs w:val="24"/>
          <w:lang w:val="pt-BR"/>
        </w:rPr>
        <w:t>admin</w:t>
      </w:r>
      <w:proofErr w:type="spellEnd"/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é capaz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de cadastrar registros duplicados de veteranos</w:t>
      </w:r>
    </w:p>
    <w:p w:rsidR="00760E0E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  <w:r>
        <w:rPr>
          <w:rFonts w:ascii="Arial" w:hAnsi="Arial"/>
          <w:sz w:val="20"/>
          <w:lang w:val="pt-BR"/>
        </w:rPr>
        <w:t xml:space="preserve"> é capaz de cadastrar </w:t>
      </w:r>
      <w:r>
        <w:rPr>
          <w:rFonts w:ascii="Arial" w:hAnsi="Arial"/>
          <w:sz w:val="20"/>
          <w:lang w:val="pt-BR"/>
        </w:rPr>
        <w:t>um registro que já existe de um veterano</w:t>
      </w:r>
    </w:p>
    <w:p w:rsidR="00760E0E" w:rsidRDefault="00760E0E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proofErr w:type="spellStart"/>
      <w:r>
        <w:rPr>
          <w:rFonts w:ascii="Arial" w:hAnsi="Arial"/>
          <w:color w:val="0000FF"/>
          <w:sz w:val="20"/>
          <w:lang w:val="pt-BR"/>
        </w:rPr>
        <w:t>Admin</w:t>
      </w:r>
      <w:proofErr w:type="spellEnd"/>
      <w:r>
        <w:rPr>
          <w:rFonts w:ascii="Arial" w:hAnsi="Arial"/>
          <w:color w:val="0000FF"/>
          <w:sz w:val="20"/>
          <w:lang w:val="pt-BR"/>
        </w:rPr>
        <w:t xml:space="preserve"> cadastrado no sistema</w:t>
      </w:r>
    </w:p>
    <w:p w:rsidR="00760E0E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  <w:r>
        <w:rPr>
          <w:rFonts w:ascii="Arial" w:hAnsi="Arial"/>
          <w:sz w:val="20"/>
          <w:lang w:val="pt-BR"/>
        </w:rPr>
        <w:t xml:space="preserve"> </w:t>
      </w:r>
      <w:r w:rsidR="00023B71">
        <w:rPr>
          <w:rFonts w:ascii="Arial" w:hAnsi="Arial"/>
          <w:sz w:val="20"/>
          <w:lang w:val="pt-BR"/>
        </w:rPr>
        <w:t>não deve ser</w:t>
      </w:r>
      <w:r>
        <w:rPr>
          <w:rFonts w:ascii="Arial" w:hAnsi="Arial"/>
          <w:sz w:val="20"/>
          <w:lang w:val="pt-BR"/>
        </w:rPr>
        <w:t xml:space="preserve"> capaz de cadastrar um novo veterano</w:t>
      </w:r>
      <w:r w:rsidR="00023B71">
        <w:rPr>
          <w:rFonts w:ascii="Arial" w:hAnsi="Arial"/>
          <w:sz w:val="20"/>
          <w:lang w:val="pt-BR"/>
        </w:rPr>
        <w:t xml:space="preserve"> duplicado, o sistema deve impedir e alertar por meio de mensagem sobre esta ação</w:t>
      </w:r>
      <w:r w:rsidR="002B0343">
        <w:rPr>
          <w:rFonts w:ascii="Arial" w:hAnsi="Arial"/>
          <w:sz w:val="20"/>
          <w:lang w:val="pt-BR"/>
        </w:rPr>
        <w:t>’</w:t>
      </w:r>
    </w:p>
    <w:p w:rsidR="00760E0E" w:rsidRDefault="00760E0E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Dados relativos ao cadastro de veteranos</w:t>
      </w:r>
    </w:p>
    <w:p w:rsidR="002B0343" w:rsidRDefault="002B0343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2B0343" w:rsidRDefault="002B0343" w:rsidP="002B034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>
        <w:rPr>
          <w:rFonts w:ascii="Arial" w:hAnsi="Arial"/>
          <w:b/>
          <w:color w:val="0000FF"/>
          <w:sz w:val="24"/>
          <w:szCs w:val="24"/>
          <w:lang w:val="pt-BR"/>
        </w:rPr>
        <w:t>10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futuro-aluno é capaz de preencher um relatório sobre o encontro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</w:t>
      </w:r>
      <w:r>
        <w:rPr>
          <w:rFonts w:ascii="Arial" w:hAnsi="Arial"/>
          <w:sz w:val="20"/>
          <w:lang w:val="pt-BR"/>
        </w:rPr>
        <w:t xml:space="preserve">futuro-aluno </w:t>
      </w:r>
      <w:r w:rsidR="002917A1">
        <w:rPr>
          <w:rFonts w:ascii="Arial" w:hAnsi="Arial"/>
          <w:sz w:val="20"/>
          <w:lang w:val="pt-BR"/>
        </w:rPr>
        <w:t>é capaz de preencher via sistema um relatório sobre os acontecimentos do encontro com o veterano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2917A1">
        <w:rPr>
          <w:rFonts w:ascii="Arial" w:hAnsi="Arial"/>
          <w:color w:val="0000FF"/>
          <w:sz w:val="20"/>
          <w:lang w:val="pt-BR"/>
        </w:rPr>
        <w:t>Futuro-aluno cadastrado no sistema, veterano cadastrado no sistema, encontro realizado entre futuro-aluno e veterano</w:t>
      </w:r>
    </w:p>
    <w:p w:rsidR="002917A1" w:rsidRDefault="002B0343" w:rsidP="002917A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 w:rsidR="002917A1">
        <w:rPr>
          <w:rFonts w:ascii="Arial" w:hAnsi="Arial"/>
          <w:sz w:val="20"/>
          <w:lang w:val="pt-BR"/>
        </w:rPr>
        <w:t xml:space="preserve">futuro-aluno é capaz de preencher um relatório </w:t>
      </w:r>
      <w:bookmarkStart w:id="0" w:name="_GoBack"/>
      <w:bookmarkEnd w:id="0"/>
      <w:r w:rsidR="002917A1">
        <w:rPr>
          <w:rFonts w:ascii="Arial" w:hAnsi="Arial"/>
          <w:sz w:val="20"/>
          <w:lang w:val="pt-BR"/>
        </w:rPr>
        <w:t>sobre os acontecimentos do encontro com o veterano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 xml:space="preserve">Dados </w:t>
      </w:r>
      <w:r w:rsidR="002917A1">
        <w:rPr>
          <w:rFonts w:ascii="Arial" w:hAnsi="Arial"/>
          <w:color w:val="0000FF"/>
          <w:sz w:val="20"/>
          <w:lang w:val="pt-BR"/>
        </w:rPr>
        <w:t>para preenchimento deste relatório</w:t>
      </w:r>
    </w:p>
    <w:p w:rsidR="002B0343" w:rsidRDefault="002B0343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F3CE2" w:rsidRDefault="004F3CE2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B08CD" w:rsidRDefault="004B08CD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77710" w:rsidRDefault="00477710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C1614C" w:rsidRDefault="00C1614C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12E9" w:rsidRDefault="001512E9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B468D4" w:rsidRPr="00252E7A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252E7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F1D" w:rsidRDefault="000E2F1D">
      <w:r>
        <w:separator/>
      </w:r>
    </w:p>
  </w:endnote>
  <w:endnote w:type="continuationSeparator" w:id="0">
    <w:p w:rsidR="000E2F1D" w:rsidRDefault="000E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917A1">
      <w:rPr>
        <w:noProof/>
        <w:sz w:val="20"/>
      </w:rPr>
      <w:t>5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917A1">
      <w:rPr>
        <w:noProof/>
        <w:sz w:val="20"/>
      </w:rPr>
      <w:t>5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F1D" w:rsidRDefault="000E2F1D">
      <w:r>
        <w:separator/>
      </w:r>
    </w:p>
  </w:footnote>
  <w:footnote w:type="continuationSeparator" w:id="0">
    <w:p w:rsidR="000E2F1D" w:rsidRDefault="000E2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273880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Academic Advisor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6C"/>
    <w:rsid w:val="00016C4D"/>
    <w:rsid w:val="00023B71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C086C"/>
    <w:rsid w:val="000D3DA1"/>
    <w:rsid w:val="000D5952"/>
    <w:rsid w:val="000E2F1D"/>
    <w:rsid w:val="000E3C24"/>
    <w:rsid w:val="000F4382"/>
    <w:rsid w:val="00127DBF"/>
    <w:rsid w:val="001512E9"/>
    <w:rsid w:val="00154D6A"/>
    <w:rsid w:val="0015543B"/>
    <w:rsid w:val="00181694"/>
    <w:rsid w:val="0018240E"/>
    <w:rsid w:val="00192656"/>
    <w:rsid w:val="00197530"/>
    <w:rsid w:val="001A0459"/>
    <w:rsid w:val="001A1B0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E7A"/>
    <w:rsid w:val="00271060"/>
    <w:rsid w:val="00273880"/>
    <w:rsid w:val="00291668"/>
    <w:rsid w:val="002917A1"/>
    <w:rsid w:val="002A7E47"/>
    <w:rsid w:val="002B0343"/>
    <w:rsid w:val="002C1B7F"/>
    <w:rsid w:val="002D07CF"/>
    <w:rsid w:val="002D1D0A"/>
    <w:rsid w:val="002D7BA4"/>
    <w:rsid w:val="002E347B"/>
    <w:rsid w:val="002F570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4916"/>
    <w:rsid w:val="0046703C"/>
    <w:rsid w:val="00477710"/>
    <w:rsid w:val="004A0610"/>
    <w:rsid w:val="004A279E"/>
    <w:rsid w:val="004A4B81"/>
    <w:rsid w:val="004A71EF"/>
    <w:rsid w:val="004B08CD"/>
    <w:rsid w:val="004D1C11"/>
    <w:rsid w:val="004E420D"/>
    <w:rsid w:val="004F1F2A"/>
    <w:rsid w:val="004F3CE2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0E0E"/>
    <w:rsid w:val="00772DAC"/>
    <w:rsid w:val="00780A9A"/>
    <w:rsid w:val="00796CD4"/>
    <w:rsid w:val="007B412C"/>
    <w:rsid w:val="007C0EA0"/>
    <w:rsid w:val="007C41CD"/>
    <w:rsid w:val="007C7784"/>
    <w:rsid w:val="007D644A"/>
    <w:rsid w:val="007D7134"/>
    <w:rsid w:val="007E6CF6"/>
    <w:rsid w:val="00800C1D"/>
    <w:rsid w:val="00821B7F"/>
    <w:rsid w:val="00830BD8"/>
    <w:rsid w:val="00850FCA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45B2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4CE5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C66C4"/>
    <w:rsid w:val="00BE784F"/>
    <w:rsid w:val="00C05D0A"/>
    <w:rsid w:val="00C070A0"/>
    <w:rsid w:val="00C07137"/>
    <w:rsid w:val="00C074E2"/>
    <w:rsid w:val="00C1614C"/>
    <w:rsid w:val="00C229AB"/>
    <w:rsid w:val="00C32112"/>
    <w:rsid w:val="00C3310B"/>
    <w:rsid w:val="00C34B6E"/>
    <w:rsid w:val="00C4752B"/>
    <w:rsid w:val="00C51C56"/>
    <w:rsid w:val="00C72D88"/>
    <w:rsid w:val="00C87E36"/>
    <w:rsid w:val="00C94212"/>
    <w:rsid w:val="00CC47D2"/>
    <w:rsid w:val="00CC74EE"/>
    <w:rsid w:val="00CD6734"/>
    <w:rsid w:val="00D010AF"/>
    <w:rsid w:val="00D24817"/>
    <w:rsid w:val="00D5017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31D5"/>
    <w:rsid w:val="00F45076"/>
    <w:rsid w:val="00F909B2"/>
    <w:rsid w:val="00FC1914"/>
    <w:rsid w:val="00FC58BC"/>
    <w:rsid w:val="00FE7760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A95F5-8771-4E80-8743-10F3BDE7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20019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64</TotalTime>
  <Pages>5</Pages>
  <Words>1365</Words>
  <Characters>7372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MDT</dc:creator>
  <cp:keywords/>
  <dc:description/>
  <cp:lastModifiedBy>MARCOS MENDELSKI DE SOUZA</cp:lastModifiedBy>
  <cp:revision>19</cp:revision>
  <cp:lastPrinted>2003-10-06T11:49:00Z</cp:lastPrinted>
  <dcterms:created xsi:type="dcterms:W3CDTF">2017-04-11T00:05:00Z</dcterms:created>
  <dcterms:modified xsi:type="dcterms:W3CDTF">2017-04-11T01:16:00Z</dcterms:modified>
</cp:coreProperties>
</file>