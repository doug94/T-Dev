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Default="002553AB">
      <w:pPr>
        <w:pStyle w:val="Ttulo"/>
      </w:pPr>
      <w:r>
        <w:t>Academic Advisor</w:t>
      </w:r>
    </w:p>
    <w:p w:rsidR="007307E8" w:rsidRDefault="000B78E6">
      <w:pPr>
        <w:pStyle w:val="Ttulo"/>
      </w:pPr>
      <w:r>
        <w:t xml:space="preserve">System-Wide Requirements </w:t>
      </w:r>
      <w:r w:rsidR="00455F93">
        <w:t>Specification</w:t>
      </w:r>
    </w:p>
    <w:p w:rsidR="007307E8" w:rsidRDefault="007A0714">
      <w:pPr>
        <w:pStyle w:val="Ttulo1"/>
      </w:pPr>
      <w:bookmarkStart w:id="0" w:name="_Toc436203377"/>
      <w:bookmarkStart w:id="1" w:name="_Toc452813577"/>
      <w:r>
        <w:t>Introduction</w:t>
      </w:r>
    </w:p>
    <w:bookmarkEnd w:id="0"/>
    <w:bookmarkEnd w:id="1"/>
    <w:p w:rsidR="006058A0" w:rsidRDefault="00936B07" w:rsidP="006058A0">
      <w:pPr>
        <w:pStyle w:val="Ttulo1"/>
      </w:pPr>
      <w:r>
        <w:t>System</w:t>
      </w:r>
      <w:r w:rsidR="000B78E6">
        <w:t>-W</w:t>
      </w:r>
      <w:r w:rsidR="008642C2">
        <w:t>ide</w:t>
      </w:r>
      <w:r w:rsidR="0092076C">
        <w:t xml:space="preserve"> </w:t>
      </w:r>
      <w:r w:rsidR="00AD1214">
        <w:t>Functional</w:t>
      </w:r>
      <w:r w:rsidR="005E51CA">
        <w:t xml:space="preserve"> Requirements</w:t>
      </w:r>
    </w:p>
    <w:p w:rsidR="006E3F95" w:rsidRPr="006E3F95" w:rsidRDefault="006E3F95" w:rsidP="006E3F95">
      <w:pPr>
        <w:widowControl/>
        <w:tabs>
          <w:tab w:val="left" w:pos="540"/>
          <w:tab w:val="left" w:pos="1260"/>
        </w:tabs>
        <w:rPr>
          <w:rFonts w:ascii="Times" w:hAnsi="Times" w:cs="Times"/>
          <w:lang w:val="pt-BR"/>
        </w:rPr>
      </w:pPr>
      <w:r w:rsidRPr="006E3F95">
        <w:rPr>
          <w:rFonts w:ascii="Times" w:hAnsi="Times" w:cs="Times"/>
          <w:lang w:val="pt-BR"/>
        </w:rPr>
        <w:t>RF01 – O futuro-aluno deve ser capaz de se cadastrar para usar o sistema.</w:t>
      </w:r>
      <w:r w:rsidRPr="006E3F95">
        <w:rPr>
          <w:rFonts w:ascii="Times" w:hAnsi="Times" w:cs="Times"/>
          <w:lang w:val="pt-BR"/>
        </w:rPr>
        <w:br/>
        <w:t>RF02 – O usuário deve ser capaz de consultar a sua agenda com os seus compromissos.</w:t>
      </w:r>
    </w:p>
    <w:p w:rsidR="006E3F95" w:rsidRPr="006E3F95" w:rsidRDefault="006E3F95" w:rsidP="006E3F95">
      <w:pPr>
        <w:widowControl/>
        <w:tabs>
          <w:tab w:val="left" w:pos="540"/>
          <w:tab w:val="left" w:pos="1260"/>
        </w:tabs>
        <w:rPr>
          <w:rFonts w:ascii="Times" w:hAnsi="Times" w:cs="Times"/>
          <w:lang w:val="pt-BR"/>
        </w:rPr>
      </w:pPr>
      <w:bookmarkStart w:id="2" w:name="_i9ufpkd87na3" w:colFirst="0" w:colLast="0"/>
      <w:bookmarkEnd w:id="2"/>
      <w:r w:rsidRPr="006E3F95">
        <w:rPr>
          <w:rFonts w:ascii="Times" w:hAnsi="Times" w:cs="Times"/>
          <w:lang w:val="pt-BR"/>
        </w:rPr>
        <w:t>RF03 – O usuário deve ser capaz de cancelar um compromisso.</w:t>
      </w:r>
    </w:p>
    <w:p w:rsidR="006E3F95" w:rsidRPr="006E3F95" w:rsidRDefault="006E3F95" w:rsidP="006E3F95">
      <w:pPr>
        <w:widowControl/>
        <w:tabs>
          <w:tab w:val="left" w:pos="540"/>
          <w:tab w:val="left" w:pos="1260"/>
        </w:tabs>
        <w:rPr>
          <w:rFonts w:ascii="Times" w:hAnsi="Times" w:cs="Times"/>
          <w:lang w:val="pt-BR"/>
        </w:rPr>
      </w:pPr>
      <w:r w:rsidRPr="006E3F95">
        <w:rPr>
          <w:rFonts w:ascii="Times" w:hAnsi="Times" w:cs="Times"/>
          <w:lang w:val="pt-BR"/>
        </w:rPr>
        <w:t>RF04 – O veterano deve ser capaz de definir horários que tem disponibilidade de aconselhamento.</w:t>
      </w:r>
    </w:p>
    <w:p w:rsidR="006E3F95" w:rsidRPr="006E3F95" w:rsidRDefault="006E3F95" w:rsidP="004F5837">
      <w:pPr>
        <w:pStyle w:val="InfoBlue"/>
        <w:rPr>
          <w:i/>
        </w:rPr>
      </w:pPr>
      <w:bookmarkStart w:id="3" w:name="_55vebvlqbig4" w:colFirst="0" w:colLast="0"/>
      <w:bookmarkEnd w:id="3"/>
      <w:r w:rsidRPr="006E3F95">
        <w:t>RF05 – O veterano deve ser capaz de alterar horários que tem disponibilidade de aconselhamento.</w:t>
      </w:r>
      <w:r w:rsidRPr="006E3F95">
        <w:br/>
        <w:t>RF06 – O futuro-aluno é capaz de procurar por cursos.</w:t>
      </w:r>
      <w:r w:rsidRPr="006E3F95">
        <w:br/>
        <w:t>RF07 – O futuro-aluno é capaz de procurar veteranos disponíveis em um certo curso.</w:t>
      </w:r>
      <w:r w:rsidRPr="006E3F95">
        <w:br/>
        <w:t xml:space="preserve">RF08 – O </w:t>
      </w:r>
      <w:proofErr w:type="spellStart"/>
      <w:r w:rsidRPr="006E3F95">
        <w:t>admin</w:t>
      </w:r>
      <w:proofErr w:type="spellEnd"/>
      <w:r w:rsidRPr="006E3F95">
        <w:t xml:space="preserve"> deve ser capaz de cadastrar novos cursos.</w:t>
      </w:r>
    </w:p>
    <w:p w:rsidR="006D4753" w:rsidRPr="00AF52D1" w:rsidRDefault="006E3F95" w:rsidP="004F5837">
      <w:pPr>
        <w:pStyle w:val="InfoBlue"/>
      </w:pPr>
      <w:r w:rsidRPr="006E3F95">
        <w:t xml:space="preserve">RF09 – O </w:t>
      </w:r>
      <w:proofErr w:type="spellStart"/>
      <w:r w:rsidRPr="006E3F95">
        <w:t>admin</w:t>
      </w:r>
      <w:proofErr w:type="spellEnd"/>
      <w:r w:rsidRPr="006E3F95">
        <w:t xml:space="preserve"> deve ser capaz de cadastrar o roteiro de cada curso.</w:t>
      </w:r>
      <w:r w:rsidRPr="006E3F95">
        <w:br/>
        <w:t xml:space="preserve">RF10 – O </w:t>
      </w:r>
      <w:proofErr w:type="spellStart"/>
      <w:r w:rsidRPr="006E3F95">
        <w:t>admin</w:t>
      </w:r>
      <w:proofErr w:type="spellEnd"/>
      <w:r w:rsidRPr="006E3F95">
        <w:t xml:space="preserve"> deve ser capaz de cadastrar novos veteranos no sistema.</w:t>
      </w:r>
      <w:r w:rsidRPr="006E3F95">
        <w:br/>
        <w:t>RF11 – O veterano deve ser capaz, após um encontro realizado, preencher um relatório sobre o encontro.</w:t>
      </w:r>
      <w:r w:rsidRPr="006E3F95">
        <w:br/>
        <w:t>RF12 – O futuro-aluno deve ser capaz, após um encontro realizado, preencher um relatório sobre o encontro.</w:t>
      </w:r>
      <w:r w:rsidRPr="006E3F95">
        <w:br/>
        <w:t xml:space="preserve">RF13 – O </w:t>
      </w:r>
      <w:proofErr w:type="spellStart"/>
      <w:r w:rsidRPr="006E3F95">
        <w:t>admin</w:t>
      </w:r>
      <w:proofErr w:type="spellEnd"/>
      <w:r w:rsidRPr="006E3F95">
        <w:t xml:space="preserve"> deve ser capaz de analisar os relatórios submetidos.</w:t>
      </w:r>
      <w:r w:rsidRPr="006E3F95">
        <w:br/>
      </w:r>
    </w:p>
    <w:p w:rsidR="008C2B65" w:rsidRDefault="008C2B65" w:rsidP="008C2B65">
      <w:pPr>
        <w:pStyle w:val="Ttulo1"/>
      </w:pPr>
      <w:r>
        <w:t>System Qualities</w:t>
      </w:r>
    </w:p>
    <w:p w:rsidR="008C2B65" w:rsidRDefault="008C2B65" w:rsidP="008C2B65">
      <w:pPr>
        <w:pStyle w:val="Ttulo2"/>
      </w:pPr>
      <w:r>
        <w:t>Usability</w:t>
      </w:r>
    </w:p>
    <w:p w:rsidR="006E3F9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O sistema será intuitivo, com todas as páginas disponíveis em abas para maior facilidade de acesso e organização.</w:t>
      </w:r>
    </w:p>
    <w:p w:rsidR="008C2B65" w:rsidRDefault="008C2B65" w:rsidP="008C2B65">
      <w:pPr>
        <w:pStyle w:val="Ttulo2"/>
      </w:pPr>
      <w:r>
        <w:t>Reliability</w:t>
      </w:r>
    </w:p>
    <w:p w:rsidR="008C2B6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O sistema deverá possuir um servidor auxiliar, que deverá ser utilizado caso o servidor principal encontre qualquer problema, o sistema manterá logs de todo o fluxo de dados para melhor monitoramento.</w:t>
      </w:r>
    </w:p>
    <w:p w:rsidR="008C2B65" w:rsidRDefault="008C2B65" w:rsidP="008C2B65">
      <w:pPr>
        <w:pStyle w:val="Ttulo2"/>
      </w:pPr>
      <w:r>
        <w:t>Performance</w:t>
      </w:r>
    </w:p>
    <w:p w:rsidR="006E3F9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O sistema deverá ser capaz de manter até 2 mil pessoas conectadas ao mesmo tempo, as atualizações de abas não deverão levar mais de 3 segundos.</w:t>
      </w:r>
    </w:p>
    <w:p w:rsidR="008C2B65" w:rsidRDefault="008C2B65" w:rsidP="008C2B65">
      <w:pPr>
        <w:pStyle w:val="Ttulo2"/>
      </w:pPr>
      <w:r>
        <w:t>Supportability</w:t>
      </w:r>
    </w:p>
    <w:p w:rsidR="006E3F9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O sistema contará com uma manutenção realizada semanalmente na parte da madrugada, o seu suporte será feito através de envio de tickets que serão respondidos em prazo máximo de 1 dia.</w:t>
      </w:r>
    </w:p>
    <w:p w:rsidR="008C2B65" w:rsidRPr="006E3F95" w:rsidRDefault="008C2B65" w:rsidP="008C2B65">
      <w:pPr>
        <w:pStyle w:val="Corpodetexto"/>
        <w:rPr>
          <w:lang w:val="pt-BR"/>
        </w:rPr>
      </w:pPr>
    </w:p>
    <w:p w:rsidR="00586B9B" w:rsidRDefault="008C2B65" w:rsidP="00586B9B">
      <w:pPr>
        <w:pStyle w:val="Ttulo1"/>
      </w:pPr>
      <w:r w:rsidRPr="006E3F95">
        <w:rPr>
          <w:lang w:val="pt-BR"/>
        </w:rPr>
        <w:br w:type="page"/>
      </w:r>
      <w:r w:rsidR="008642C2">
        <w:lastRenderedPageBreak/>
        <w:t>System Interfaces</w:t>
      </w:r>
    </w:p>
    <w:p w:rsidR="006E3F95" w:rsidRPr="006E3F95" w:rsidRDefault="006E3F95" w:rsidP="006E3F95">
      <w:pPr>
        <w:ind w:firstLine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394B81" w:rsidRDefault="00394B81" w:rsidP="00394B81">
      <w:pPr>
        <w:pStyle w:val="Ttulo2"/>
      </w:pPr>
      <w:bookmarkStart w:id="4" w:name="_Toc492960770"/>
      <w:r>
        <w:t>User Interfaces</w:t>
      </w:r>
      <w:bookmarkEnd w:id="4"/>
    </w:p>
    <w:p w:rsidR="00394B81" w:rsidRDefault="00394B81" w:rsidP="00394B81">
      <w:pPr>
        <w:pStyle w:val="Ttulo3"/>
      </w:pPr>
      <w:r w:rsidRPr="0076343A">
        <w:t xml:space="preserve">Look &amp; Feel </w:t>
      </w:r>
    </w:p>
    <w:p w:rsidR="007F6280" w:rsidRPr="007F6280" w:rsidRDefault="007F6280" w:rsidP="007F6280">
      <w:pPr>
        <w:ind w:left="720"/>
        <w:rPr>
          <w:lang w:val="pt-BR"/>
        </w:rPr>
      </w:pPr>
      <w:r w:rsidRPr="007F6280">
        <w:rPr>
          <w:lang w:val="pt-BR"/>
        </w:rPr>
        <w:t>O Sistema terá uma interface sim</w:t>
      </w:r>
      <w:r>
        <w:rPr>
          <w:lang w:val="pt-BR"/>
        </w:rPr>
        <w:t>ples, com cores neutras.</w:t>
      </w:r>
    </w:p>
    <w:p w:rsidR="00394B81" w:rsidRDefault="00394B81" w:rsidP="00394B81">
      <w:pPr>
        <w:pStyle w:val="Ttulo3"/>
      </w:pPr>
      <w:r>
        <w:t>Layout and Navigation Requirements</w:t>
      </w:r>
    </w:p>
    <w:p w:rsidR="007F6280" w:rsidRPr="007F6280" w:rsidRDefault="007F6280" w:rsidP="007F6280">
      <w:pPr>
        <w:ind w:left="720"/>
        <w:rPr>
          <w:lang w:val="pt-BR"/>
        </w:rPr>
      </w:pPr>
      <w:r w:rsidRPr="007F6280">
        <w:rPr>
          <w:lang w:val="pt-BR"/>
        </w:rPr>
        <w:t>O Sistema trabalhará com abas de navegaç</w:t>
      </w:r>
      <w:r>
        <w:rPr>
          <w:lang w:val="pt-BR"/>
        </w:rPr>
        <w:t>ão, elas ficaram na parte superior do software.</w:t>
      </w:r>
    </w:p>
    <w:p w:rsidR="007F6280" w:rsidRDefault="00394B81" w:rsidP="007F6280">
      <w:pPr>
        <w:pStyle w:val="Ttulo3"/>
      </w:pPr>
      <w:r>
        <w:t>Consistency</w:t>
      </w:r>
    </w:p>
    <w:p w:rsidR="007F6280" w:rsidRPr="007F6280" w:rsidRDefault="007F6280" w:rsidP="007F6280">
      <w:pPr>
        <w:ind w:left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394B81" w:rsidRDefault="00394B81" w:rsidP="00394B81">
      <w:pPr>
        <w:pStyle w:val="Ttulo3"/>
      </w:pPr>
      <w:r>
        <w:t>User Personalization &amp; Customization Requirements</w:t>
      </w:r>
    </w:p>
    <w:p w:rsidR="007F6280" w:rsidRPr="007F6280" w:rsidRDefault="007F6280" w:rsidP="007F6280">
      <w:pPr>
        <w:ind w:left="720"/>
        <w:rPr>
          <w:lang w:val="pt-BR"/>
        </w:rPr>
      </w:pPr>
      <w:r w:rsidRPr="00E31143">
        <w:rPr>
          <w:lang w:val="pt-BR"/>
        </w:rPr>
        <w:t xml:space="preserve">O Sistema </w:t>
      </w:r>
      <w:r w:rsidRPr="007F6280">
        <w:rPr>
          <w:lang w:val="pt-BR"/>
        </w:rPr>
        <w:t xml:space="preserve">ira possuir </w:t>
      </w:r>
      <w:r w:rsidR="00E31143">
        <w:rPr>
          <w:lang w:val="pt-BR"/>
        </w:rPr>
        <w:t>uma customização bem simples, como: fundo de tela, cores dos botões, ícones ao lado de botões.</w:t>
      </w:r>
    </w:p>
    <w:p w:rsidR="00394B81" w:rsidRDefault="00394B81" w:rsidP="00394B81">
      <w:pPr>
        <w:pStyle w:val="Ttulo2"/>
      </w:pPr>
      <w:bookmarkStart w:id="5" w:name="_Toc492960772"/>
      <w:r>
        <w:t>Interfaces</w:t>
      </w:r>
      <w:bookmarkEnd w:id="5"/>
      <w:r>
        <w:t xml:space="preserve"> to External Systems or Devices</w:t>
      </w:r>
    </w:p>
    <w:p w:rsidR="00394B81" w:rsidRDefault="00394B81" w:rsidP="00394B81">
      <w:pPr>
        <w:pStyle w:val="Ttulo3"/>
      </w:pPr>
      <w:r>
        <w:t>Software Interfaces</w:t>
      </w:r>
    </w:p>
    <w:p w:rsidR="00E31143" w:rsidRPr="00E31143" w:rsidRDefault="00E31143" w:rsidP="00E31143">
      <w:pPr>
        <w:ind w:left="720"/>
        <w:rPr>
          <w:lang w:val="pt-BR"/>
        </w:rPr>
      </w:pPr>
      <w:proofErr w:type="gramStart"/>
      <w:r w:rsidRPr="00E31143">
        <w:rPr>
          <w:lang w:val="pt-BR"/>
        </w:rPr>
        <w:t>Utilizaremos Fresco</w:t>
      </w:r>
      <w:proofErr w:type="gramEnd"/>
      <w:r w:rsidRPr="00E31143">
        <w:rPr>
          <w:lang w:val="pt-BR"/>
        </w:rPr>
        <w:t xml:space="preserve"> para carregar imagens, </w:t>
      </w:r>
      <w:proofErr w:type="spellStart"/>
      <w:r w:rsidRPr="00E31143">
        <w:rPr>
          <w:lang w:val="pt-BR"/>
        </w:rPr>
        <w:t>Crashl</w:t>
      </w:r>
      <w:r>
        <w:rPr>
          <w:lang w:val="pt-BR"/>
        </w:rPr>
        <w:t>ytics</w:t>
      </w:r>
      <w:proofErr w:type="spellEnd"/>
      <w:r>
        <w:rPr>
          <w:lang w:val="pt-BR"/>
        </w:rPr>
        <w:t xml:space="preserve"> para crash </w:t>
      </w:r>
      <w:proofErr w:type="spellStart"/>
      <w:r>
        <w:rPr>
          <w:lang w:val="pt-BR"/>
        </w:rPr>
        <w:t>support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Data </w:t>
      </w:r>
      <w:proofErr w:type="spellStart"/>
      <w:r>
        <w:rPr>
          <w:lang w:val="pt-BR"/>
        </w:rPr>
        <w:t>B</w:t>
      </w:r>
      <w:r w:rsidRPr="00E31143">
        <w:rPr>
          <w:lang w:val="pt-BR"/>
        </w:rPr>
        <w:t>inding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Retrofit</w:t>
      </w:r>
      <w:proofErr w:type="spellEnd"/>
      <w:r>
        <w:rPr>
          <w:lang w:val="pt-BR"/>
        </w:rPr>
        <w:t xml:space="preserve"> para o cliente server framework, </w:t>
      </w:r>
      <w:proofErr w:type="spellStart"/>
      <w:r>
        <w:rPr>
          <w:lang w:val="pt-BR"/>
        </w:rPr>
        <w:t>Realm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ReactiveX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.</w:t>
      </w:r>
    </w:p>
    <w:p w:rsidR="00394B81" w:rsidRDefault="00394B81" w:rsidP="00394B81">
      <w:pPr>
        <w:pStyle w:val="Ttulo3"/>
      </w:pPr>
      <w:bookmarkStart w:id="6" w:name="_Toc492960771"/>
      <w:r>
        <w:t>Hardware Interfaces</w:t>
      </w:r>
      <w:bookmarkEnd w:id="6"/>
    </w:p>
    <w:p w:rsidR="00E31143" w:rsidRPr="00E31143" w:rsidRDefault="00E31143" w:rsidP="00E31143">
      <w:pPr>
        <w:ind w:left="720"/>
        <w:rPr>
          <w:lang w:val="pt-BR"/>
        </w:rPr>
      </w:pPr>
      <w:r w:rsidRPr="00E31143">
        <w:rPr>
          <w:lang w:val="pt-BR"/>
        </w:rPr>
        <w:t xml:space="preserve">O Sistema será web, mobile e </w:t>
      </w:r>
      <w:r>
        <w:rPr>
          <w:lang w:val="pt-BR"/>
        </w:rPr>
        <w:t xml:space="preserve">utilizara da tecnologia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4F5837" w:rsidRDefault="00394B81" w:rsidP="004F5837">
      <w:pPr>
        <w:pStyle w:val="Ttulo3"/>
      </w:pPr>
      <w:bookmarkStart w:id="7" w:name="_Toc492960773"/>
      <w:r>
        <w:t>Communications Interfaces</w:t>
      </w:r>
      <w:bookmarkEnd w:id="7"/>
    </w:p>
    <w:p w:rsidR="004F5837" w:rsidRPr="004F5837" w:rsidRDefault="004F5837" w:rsidP="004F5837">
      <w:pPr>
        <w:pStyle w:val="InfoBlue"/>
        <w:sectPr w:rsidR="004F5837" w:rsidRPr="004F5837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r>
        <w:tab/>
      </w:r>
      <w:r w:rsidRPr="004F5837">
        <w:t xml:space="preserve">MVC – </w:t>
      </w:r>
      <w:proofErr w:type="spellStart"/>
      <w:r w:rsidRPr="004F5837">
        <w:t>Model</w:t>
      </w:r>
      <w:proofErr w:type="spellEnd"/>
      <w:r w:rsidRPr="004F5837">
        <w:t xml:space="preserve"> </w:t>
      </w:r>
      <w:proofErr w:type="spellStart"/>
      <w:r w:rsidRPr="004F5837">
        <w:t>View</w:t>
      </w:r>
      <w:proofErr w:type="spellEnd"/>
      <w:r w:rsidRPr="004F5837">
        <w:t xml:space="preserve"> </w:t>
      </w:r>
      <w:proofErr w:type="spellStart"/>
      <w:r w:rsidRPr="004F5837">
        <w:t>Controller</w:t>
      </w:r>
      <w:proofErr w:type="spellEnd"/>
      <w:r w:rsidRPr="004F5837">
        <w:t xml:space="preserve"> – com reutilização das camadas de </w:t>
      </w:r>
      <w:proofErr w:type="spellStart"/>
      <w:r w:rsidRPr="004F5837">
        <w:t>Controller</w:t>
      </w:r>
      <w:proofErr w:type="spellEnd"/>
      <w:r w:rsidRPr="004F5837">
        <w:t xml:space="preserve"> e </w:t>
      </w:r>
      <w:proofErr w:type="spellStart"/>
      <w:r w:rsidRPr="004F5837">
        <w:t>Model</w:t>
      </w:r>
      <w:proofErr w:type="spellEnd"/>
      <w:r>
        <w:t>, d</w:t>
      </w:r>
      <w:r w:rsidRPr="006958FC">
        <w:t>esenvolvimento divido em front-</w:t>
      </w:r>
      <w:proofErr w:type="spellStart"/>
      <w:r w:rsidRPr="006958FC">
        <w:t>end</w:t>
      </w:r>
      <w:proofErr w:type="spellEnd"/>
      <w:r w:rsidRPr="006958FC">
        <w:t xml:space="preserve"> e </w:t>
      </w:r>
      <w:proofErr w:type="spellStart"/>
      <w:r w:rsidRPr="006958FC">
        <w:t>back-end</w:t>
      </w:r>
      <w:proofErr w:type="spellEnd"/>
      <w:r>
        <w:t xml:space="preserve"> e u</w:t>
      </w:r>
      <w:r>
        <w:t xml:space="preserve">tilizar bibliotecas </w:t>
      </w:r>
      <w:proofErr w:type="spellStart"/>
      <w:r>
        <w:t>java</w:t>
      </w:r>
      <w:proofErr w:type="spellEnd"/>
      <w:r w:rsidRPr="006958FC">
        <w:t xml:space="preserve"> para prover serviços, como envio de e-mail</w:t>
      </w:r>
      <w:r>
        <w:t>.</w:t>
      </w:r>
      <w:bookmarkStart w:id="8" w:name="_GoBack"/>
      <w:bookmarkEnd w:id="8"/>
    </w:p>
    <w:p w:rsidR="008645FB" w:rsidRDefault="008645FB" w:rsidP="008645FB">
      <w:pPr>
        <w:pStyle w:val="Ttulo1"/>
      </w:pPr>
      <w:r>
        <w:lastRenderedPageBreak/>
        <w:t>Business Rules</w:t>
      </w:r>
    </w:p>
    <w:p w:rsidR="008645FB" w:rsidRPr="006E3F95" w:rsidRDefault="006E3F95" w:rsidP="008645FB">
      <w:pPr>
        <w:pStyle w:val="Ttulo2"/>
        <w:rPr>
          <w:lang w:val="pt-BR"/>
        </w:rPr>
      </w:pPr>
      <w:r w:rsidRPr="006E3F95">
        <w:rPr>
          <w:lang w:val="pt-BR"/>
        </w:rPr>
        <w:t>Regras de organização da agenda</w:t>
      </w:r>
    </w:p>
    <w:p w:rsidR="008645FB" w:rsidRDefault="006E3F95" w:rsidP="008645FB">
      <w:pPr>
        <w:pStyle w:val="Ttulo3"/>
      </w:pPr>
      <w:r>
        <w:t xml:space="preserve">RN001 - agenda </w:t>
      </w:r>
      <w:proofErr w:type="spellStart"/>
      <w:r>
        <w:t>veterano</w:t>
      </w:r>
      <w:proofErr w:type="spellEnd"/>
    </w:p>
    <w:p w:rsidR="006E3F95" w:rsidRPr="006E3F95" w:rsidRDefault="006E3F95" w:rsidP="006E3F95">
      <w:pPr>
        <w:ind w:firstLine="720"/>
        <w:rPr>
          <w:lang w:val="pt-BR"/>
        </w:rPr>
      </w:pPr>
      <w:r w:rsidRPr="006E3F95">
        <w:rPr>
          <w:lang w:val="pt-BR"/>
        </w:rPr>
        <w:t>Se existem 3 veteranos cadastrados em um mesmo horário tal horário deve então ser bloqueado para os demais veteranos até que uma vaga no respectivo seja liberada.</w:t>
      </w:r>
    </w:p>
    <w:p w:rsidR="006E3F95" w:rsidRPr="006E3F95" w:rsidRDefault="006E3F95" w:rsidP="006E3F95">
      <w:pPr>
        <w:pStyle w:val="Ttulo2"/>
        <w:rPr>
          <w:lang w:val="pt-BR"/>
        </w:rPr>
      </w:pPr>
      <w:r w:rsidRPr="006E3F95">
        <w:rPr>
          <w:lang w:val="pt-BR"/>
        </w:rPr>
        <w:t>Regras do cadastro do usuário</w:t>
      </w:r>
    </w:p>
    <w:p w:rsidR="006E3F95" w:rsidRDefault="006E3F95" w:rsidP="006E3F95">
      <w:pPr>
        <w:pStyle w:val="Ttulo3"/>
      </w:pPr>
      <w:r>
        <w:t xml:space="preserve">RN002 - campo </w:t>
      </w:r>
      <w:proofErr w:type="spellStart"/>
      <w:r>
        <w:t>senha</w:t>
      </w:r>
      <w:proofErr w:type="spellEnd"/>
    </w:p>
    <w:p w:rsidR="006E3F95" w:rsidRPr="006E3F95" w:rsidRDefault="006E3F95" w:rsidP="006E3F95">
      <w:pPr>
        <w:ind w:firstLine="720"/>
        <w:rPr>
          <w:rFonts w:ascii="Times" w:eastAsia="Times" w:hAnsi="Times" w:cs="Times"/>
          <w:i/>
          <w:color w:val="0000FF"/>
          <w:lang w:val="pt-BR"/>
        </w:rPr>
      </w:pPr>
      <w:r w:rsidRPr="006E3F95">
        <w:rPr>
          <w:lang w:val="pt-BR"/>
        </w:rPr>
        <w:t>A senha deverá ser composta por letras e números tendo seu tamanho máximo em 12 caracteres.</w:t>
      </w:r>
    </w:p>
    <w:p w:rsidR="006E3F95" w:rsidRPr="006E3F95" w:rsidRDefault="006E3F95" w:rsidP="006E3F95">
      <w:pPr>
        <w:pStyle w:val="Corpodetexto"/>
        <w:ind w:left="0"/>
        <w:rPr>
          <w:lang w:val="pt-BR"/>
        </w:rPr>
      </w:pPr>
    </w:p>
    <w:p w:rsidR="00D95381" w:rsidRDefault="00846F25" w:rsidP="00D95381">
      <w:pPr>
        <w:pStyle w:val="Ttulo1"/>
      </w:pPr>
      <w:bookmarkStart w:id="9" w:name="_Toc492960765"/>
      <w:r>
        <w:t>System</w:t>
      </w:r>
      <w:r w:rsidR="00D95381">
        <w:t xml:space="preserve"> Constraints</w:t>
      </w:r>
      <w:bookmarkEnd w:id="9"/>
    </w:p>
    <w:p w:rsidR="001229FF" w:rsidRDefault="00846F25" w:rsidP="005A7A45">
      <w:pPr>
        <w:pStyle w:val="Ttulo1"/>
      </w:pPr>
      <w:r>
        <w:t>System</w:t>
      </w:r>
      <w:r w:rsidR="009237C4">
        <w:t xml:space="preserve"> Compliance</w:t>
      </w:r>
    </w:p>
    <w:p w:rsidR="001229FF" w:rsidRDefault="001229FF" w:rsidP="001229FF">
      <w:pPr>
        <w:pStyle w:val="Ttulo2"/>
      </w:pPr>
      <w:bookmarkStart w:id="10" w:name="_Toc492960774"/>
      <w:r>
        <w:t>Licensing Requirements</w:t>
      </w:r>
      <w:bookmarkEnd w:id="10"/>
    </w:p>
    <w:p w:rsidR="007F6280" w:rsidRPr="007F6280" w:rsidRDefault="007F6280" w:rsidP="007F6280">
      <w:pPr>
        <w:ind w:firstLine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1229FF" w:rsidRDefault="001229FF" w:rsidP="001229FF">
      <w:pPr>
        <w:pStyle w:val="Ttulo2"/>
      </w:pPr>
      <w:bookmarkStart w:id="11" w:name="_Toc492960775"/>
      <w:r>
        <w:t>Legal, Copyright, and Other Notices</w:t>
      </w:r>
      <w:bookmarkEnd w:id="11"/>
    </w:p>
    <w:p w:rsidR="007F6280" w:rsidRPr="007F6280" w:rsidRDefault="007F6280" w:rsidP="007F6280">
      <w:pPr>
        <w:ind w:firstLine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1229FF" w:rsidRDefault="001229FF" w:rsidP="001229FF">
      <w:pPr>
        <w:pStyle w:val="Ttulo2"/>
      </w:pPr>
      <w:bookmarkStart w:id="12" w:name="_Toc492960776"/>
      <w:r>
        <w:t>Applicable Standards</w:t>
      </w:r>
      <w:bookmarkEnd w:id="12"/>
    </w:p>
    <w:p w:rsidR="007F6280" w:rsidRPr="007F6280" w:rsidRDefault="007F6280" w:rsidP="007F6280">
      <w:pPr>
        <w:ind w:firstLine="720"/>
      </w:pPr>
      <w:proofErr w:type="spellStart"/>
      <w:r>
        <w:t>Não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>.</w:t>
      </w:r>
    </w:p>
    <w:p w:rsidR="000F6699" w:rsidRDefault="00846F25" w:rsidP="000F6699">
      <w:pPr>
        <w:pStyle w:val="Ttulo1"/>
      </w:pPr>
      <w:r>
        <w:t>System</w:t>
      </w:r>
      <w:r w:rsidR="000F6699">
        <w:t xml:space="preserve"> Documentation</w:t>
      </w:r>
    </w:p>
    <w:p w:rsidR="006259DD" w:rsidRPr="006259DD" w:rsidRDefault="006259DD" w:rsidP="007F6280">
      <w:pPr>
        <w:ind w:left="720"/>
      </w:pPr>
    </w:p>
    <w:sectPr w:rsidR="006259DD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4FA" w:rsidRDefault="00D024FA">
      <w:r>
        <w:separator/>
      </w:r>
    </w:p>
  </w:endnote>
  <w:endnote w:type="continuationSeparator" w:id="0">
    <w:p w:rsidR="00D024FA" w:rsidRDefault="00D0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center"/>
          </w:pPr>
          <w:r>
            <w:sym w:font="Symbol" w:char="F0D3"/>
          </w:r>
          <w:r w:rsidR="00D024FA">
            <w:fldChar w:fldCharType="begin"/>
          </w:r>
          <w:r w:rsidR="00D024FA">
            <w:instrText xml:space="preserve"> DOCPROPERTY "Company"  \* MERGEFORMAT </w:instrText>
          </w:r>
          <w:r w:rsidR="00D024FA">
            <w:fldChar w:fldCharType="separate"/>
          </w:r>
          <w:r w:rsidR="00BF551B">
            <w:t>&lt;Company Name&gt;</w:t>
          </w:r>
          <w:r w:rsidR="00D024F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F583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B78E6" w:rsidRDefault="000B78E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583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B78E6" w:rsidRDefault="000B78E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4FA" w:rsidRDefault="00D024FA">
      <w:r>
        <w:separator/>
      </w:r>
    </w:p>
  </w:footnote>
  <w:footnote w:type="continuationSeparator" w:id="0">
    <w:p w:rsidR="00D024FA" w:rsidRDefault="00D024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>
      <w:tc>
        <w:tcPr>
          <w:tcW w:w="6379" w:type="dxa"/>
        </w:tcPr>
        <w:p w:rsidR="000B78E6" w:rsidRDefault="006450EC" w:rsidP="006450EC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B78E6">
      <w:tc>
        <w:tcPr>
          <w:tcW w:w="6379" w:type="dxa"/>
        </w:tcPr>
        <w:p w:rsidR="000B78E6" w:rsidRDefault="00D024F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F551B">
            <w:t>Supporting Requirements</w:t>
          </w:r>
          <w:r>
            <w:fldChar w:fldCharType="end"/>
          </w:r>
          <w:r w:rsidR="000B78E6">
            <w:t xml:space="preserve"> Specification</w:t>
          </w:r>
        </w:p>
      </w:tc>
      <w:tc>
        <w:tcPr>
          <w:tcW w:w="3179" w:type="dxa"/>
        </w:tcPr>
        <w:p w:rsidR="000B78E6" w:rsidRDefault="000B78E6" w:rsidP="006450EC">
          <w:r>
            <w:t xml:space="preserve">  Date:  </w:t>
          </w:r>
          <w:r w:rsidR="006450EC">
            <w:t>11/04/2017</w:t>
          </w:r>
        </w:p>
      </w:tc>
    </w:tr>
  </w:tbl>
  <w:p w:rsidR="000B78E6" w:rsidRDefault="000B78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E7E2C"/>
    <w:multiLevelType w:val="hybridMultilevel"/>
    <w:tmpl w:val="6AD0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 w15:restartNumberingAfterBreak="0">
    <w:nsid w:val="408A2193"/>
    <w:multiLevelType w:val="multilevel"/>
    <w:tmpl w:val="83D874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E5924"/>
    <w:multiLevelType w:val="multilevel"/>
    <w:tmpl w:val="E4E47B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6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1B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553AB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936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4F5837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13714"/>
    <w:rsid w:val="006243D7"/>
    <w:rsid w:val="00625738"/>
    <w:rsid w:val="006259DD"/>
    <w:rsid w:val="00643504"/>
    <w:rsid w:val="006450EC"/>
    <w:rsid w:val="00690AFE"/>
    <w:rsid w:val="006975E3"/>
    <w:rsid w:val="006A5025"/>
    <w:rsid w:val="006A6737"/>
    <w:rsid w:val="006C4DD8"/>
    <w:rsid w:val="006D4753"/>
    <w:rsid w:val="006D566A"/>
    <w:rsid w:val="006E3F95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7F6280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A5410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772E4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AF52D1"/>
    <w:rsid w:val="00B059D2"/>
    <w:rsid w:val="00B31A4E"/>
    <w:rsid w:val="00B37AC2"/>
    <w:rsid w:val="00B57D72"/>
    <w:rsid w:val="00B62751"/>
    <w:rsid w:val="00B80700"/>
    <w:rsid w:val="00B81541"/>
    <w:rsid w:val="00B83A71"/>
    <w:rsid w:val="00B84B86"/>
    <w:rsid w:val="00BA0D05"/>
    <w:rsid w:val="00BC08CC"/>
    <w:rsid w:val="00BF551B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C4466"/>
    <w:rsid w:val="00CF5FC6"/>
    <w:rsid w:val="00D024FA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D51B7"/>
    <w:rsid w:val="00E31143"/>
    <w:rsid w:val="00E46F9C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2502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0DF43-6FD7-466D-B8C8-7C250949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4F5837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4F5837"/>
    <w:rPr>
      <w:rFonts w:ascii="Times" w:hAnsi="Times"/>
      <w:color w:val="000000" w:themeColor="text1"/>
      <w:lang w:eastAsia="en-US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\Downloads\systemwide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8</TotalTime>
  <Pages>3</Pages>
  <Words>531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MDT</dc:creator>
  <cp:keywords/>
  <dc:description/>
  <cp:lastModifiedBy>VINICIUS GOMES ALFAMA</cp:lastModifiedBy>
  <cp:revision>4</cp:revision>
  <cp:lastPrinted>2001-03-15T17:26:00Z</cp:lastPrinted>
  <dcterms:created xsi:type="dcterms:W3CDTF">2017-04-11T23:02:00Z</dcterms:created>
  <dcterms:modified xsi:type="dcterms:W3CDTF">2017-04-11T23:38:00Z</dcterms:modified>
</cp:coreProperties>
</file>